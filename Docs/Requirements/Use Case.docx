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CE24" w14:textId="0EC23DE5" w:rsidR="009C307A" w:rsidRDefault="00662EC6">
      <w:pPr>
        <w:pStyle w:val="Title"/>
        <w:jc w:val="right"/>
      </w:pPr>
      <w:r>
        <w:t>GLocate</w:t>
      </w:r>
    </w:p>
    <w:p w14:paraId="10DB093B" w14:textId="1EF9A18E" w:rsidR="009C307A" w:rsidRDefault="005D439D">
      <w:pPr>
        <w:pStyle w:val="Title"/>
        <w:jc w:val="right"/>
      </w:pPr>
      <w:fldSimple w:instr="title  \* Mergeformat ">
        <w:r w:rsidR="00512FAF">
          <w:t>Use-Case Specification</w:t>
        </w:r>
      </w:fldSimple>
    </w:p>
    <w:p w14:paraId="3DFDE138" w14:textId="77777777" w:rsidR="009C307A" w:rsidRDefault="009C307A">
      <w:pPr>
        <w:pStyle w:val="Title"/>
        <w:jc w:val="right"/>
      </w:pPr>
    </w:p>
    <w:p w14:paraId="43902BC2" w14:textId="0251A92A" w:rsidR="009C307A" w:rsidRPr="00662EC6" w:rsidRDefault="00630073" w:rsidP="00662EC6">
      <w:pPr>
        <w:pStyle w:val="Title"/>
        <w:jc w:val="right"/>
        <w:rPr>
          <w:sz w:val="28"/>
        </w:rPr>
      </w:pPr>
      <w:r>
        <w:rPr>
          <w:sz w:val="28"/>
        </w:rPr>
        <w:t xml:space="preserve">Version </w:t>
      </w:r>
      <w:r w:rsidR="00662EC6">
        <w:rPr>
          <w:sz w:val="28"/>
        </w:rPr>
        <w:t>1.1</w:t>
      </w: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599D994F" w:rsidR="009C307A" w:rsidRDefault="00CC4E15">
            <w:pPr>
              <w:pStyle w:val="Tabletext"/>
            </w:pPr>
            <w:r>
              <w:t>14/11/2019</w:t>
            </w:r>
          </w:p>
        </w:tc>
        <w:tc>
          <w:tcPr>
            <w:tcW w:w="1152" w:type="dxa"/>
          </w:tcPr>
          <w:p w14:paraId="1A6E6517" w14:textId="6A819B69" w:rsidR="009C307A" w:rsidRDefault="00CC4E15">
            <w:pPr>
              <w:pStyle w:val="Tabletext"/>
            </w:pPr>
            <w:r>
              <w:t>1.0</w:t>
            </w:r>
          </w:p>
        </w:tc>
        <w:tc>
          <w:tcPr>
            <w:tcW w:w="3744" w:type="dxa"/>
          </w:tcPr>
          <w:p w14:paraId="1828F4A8" w14:textId="1004E617" w:rsidR="009C307A" w:rsidRDefault="00CC4E15">
            <w:pPr>
              <w:pStyle w:val="Tabletext"/>
            </w:pPr>
            <w:r>
              <w:t>First version</w:t>
            </w:r>
          </w:p>
        </w:tc>
        <w:tc>
          <w:tcPr>
            <w:tcW w:w="2304" w:type="dxa"/>
          </w:tcPr>
          <w:p w14:paraId="763E8793" w14:textId="0B834FF7" w:rsidR="009C307A" w:rsidRDefault="00CC4E15">
            <w:pPr>
              <w:pStyle w:val="Tabletext"/>
            </w:pPr>
            <w:r>
              <w:t>Hồ Minh Trí</w:t>
            </w:r>
          </w:p>
        </w:tc>
      </w:tr>
      <w:tr w:rsidR="009C307A" w14:paraId="301536A5" w14:textId="77777777">
        <w:tc>
          <w:tcPr>
            <w:tcW w:w="2304" w:type="dxa"/>
          </w:tcPr>
          <w:p w14:paraId="65038689" w14:textId="3BF493BD" w:rsidR="009C307A" w:rsidRDefault="00CC4E15">
            <w:pPr>
              <w:pStyle w:val="Tabletext"/>
            </w:pPr>
            <w:r>
              <w:t>18/11/2019</w:t>
            </w:r>
          </w:p>
        </w:tc>
        <w:tc>
          <w:tcPr>
            <w:tcW w:w="1152" w:type="dxa"/>
          </w:tcPr>
          <w:p w14:paraId="534D1A53" w14:textId="5387EEFF" w:rsidR="009C307A" w:rsidRDefault="00CC4E15">
            <w:pPr>
              <w:pStyle w:val="Tabletext"/>
            </w:pPr>
            <w:r>
              <w:t>1.1</w:t>
            </w:r>
          </w:p>
        </w:tc>
        <w:tc>
          <w:tcPr>
            <w:tcW w:w="3744" w:type="dxa"/>
          </w:tcPr>
          <w:p w14:paraId="4FF7B2D9" w14:textId="6859F82C" w:rsidR="009C307A" w:rsidRDefault="00CC4E15">
            <w:pPr>
              <w:pStyle w:val="Tabletext"/>
            </w:pPr>
            <w:r>
              <w:t>Added use case model, more use case specifications</w:t>
            </w:r>
          </w:p>
        </w:tc>
        <w:tc>
          <w:tcPr>
            <w:tcW w:w="2304" w:type="dxa"/>
          </w:tcPr>
          <w:p w14:paraId="5F6DFA76" w14:textId="77777777" w:rsidR="009C307A" w:rsidRDefault="00CC4E15">
            <w:pPr>
              <w:pStyle w:val="Tabletext"/>
            </w:pPr>
            <w:r>
              <w:t>Hồ Minh Trí</w:t>
            </w:r>
          </w:p>
          <w:p w14:paraId="6C9520B8" w14:textId="6D88A85B" w:rsidR="00CC4E15" w:rsidRDefault="00CC4E15">
            <w:pPr>
              <w:pStyle w:val="Tabletext"/>
            </w:pPr>
            <w:r>
              <w:t>Nguyễn Hoàng Tân</w:t>
            </w: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0B9DA8C2"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p>
    <w:p w14:paraId="151E40AD" w14:textId="3A5FDAB1"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p>
    <w:p w14:paraId="44A3EF76" w14:textId="5F57D7DF"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Use-case: </w:t>
      </w:r>
      <w:r w:rsidR="00CC4E15">
        <w:rPr>
          <w:noProof/>
        </w:rPr>
        <w:t>Create a new account</w:t>
      </w:r>
      <w:r>
        <w:rPr>
          <w:noProof/>
        </w:rPr>
        <w:tab/>
      </w:r>
    </w:p>
    <w:p w14:paraId="4D95C482" w14:textId="620046E1" w:rsidR="00CC4E15" w:rsidRDefault="006D0A9A">
      <w:pPr>
        <w:pStyle w:val="TOC2"/>
        <w:tabs>
          <w:tab w:val="left" w:pos="1000"/>
        </w:tabs>
        <w:rPr>
          <w:noProof/>
        </w:rPr>
      </w:pPr>
      <w:r>
        <w:rPr>
          <w:noProof/>
        </w:rPr>
        <w:t>2.2</w:t>
      </w:r>
      <w:r>
        <w:rPr>
          <w:rFonts w:asciiTheme="minorHAnsi" w:eastAsiaTheme="minorEastAsia" w:hAnsiTheme="minorHAnsi" w:cstheme="minorBidi"/>
          <w:noProof/>
          <w:sz w:val="22"/>
          <w:szCs w:val="22"/>
        </w:rPr>
        <w:tab/>
      </w:r>
      <w:r>
        <w:rPr>
          <w:noProof/>
        </w:rPr>
        <w:t xml:space="preserve">Use-case: </w:t>
      </w:r>
      <w:r w:rsidR="00CC4E15">
        <w:rPr>
          <w:noProof/>
        </w:rPr>
        <w:t>Sign in to</w:t>
      </w:r>
      <w:r>
        <w:rPr>
          <w:noProof/>
        </w:rPr>
        <w:t xml:space="preserve"> account</w:t>
      </w:r>
    </w:p>
    <w:p w14:paraId="2587F38E" w14:textId="5953A33B" w:rsidR="00CC4E15" w:rsidRDefault="00CC4E15">
      <w:pPr>
        <w:pStyle w:val="TOC2"/>
        <w:tabs>
          <w:tab w:val="left" w:pos="1000"/>
        </w:tabs>
        <w:rPr>
          <w:noProof/>
        </w:rPr>
      </w:pPr>
      <w:r>
        <w:rPr>
          <w:noProof/>
        </w:rPr>
        <w:t>2.</w:t>
      </w:r>
      <w:r>
        <w:rPr>
          <w:noProof/>
        </w:rPr>
        <w:t>3</w:t>
      </w:r>
      <w:r>
        <w:rPr>
          <w:rFonts w:asciiTheme="minorHAnsi" w:eastAsiaTheme="minorEastAsia" w:hAnsiTheme="minorHAnsi" w:cstheme="minorBidi"/>
          <w:noProof/>
          <w:sz w:val="22"/>
          <w:szCs w:val="22"/>
        </w:rPr>
        <w:tab/>
      </w:r>
      <w:r>
        <w:rPr>
          <w:noProof/>
        </w:rPr>
        <w:t xml:space="preserve">Use-case: </w:t>
      </w:r>
      <w:r>
        <w:rPr>
          <w:noProof/>
        </w:rPr>
        <w:t>Sign out of</w:t>
      </w:r>
      <w:r>
        <w:rPr>
          <w:noProof/>
        </w:rPr>
        <w:t xml:space="preserve"> account</w:t>
      </w:r>
    </w:p>
    <w:p w14:paraId="0F1C1AF8" w14:textId="29D61061" w:rsidR="00CC4E15" w:rsidRDefault="00CC4E15">
      <w:pPr>
        <w:pStyle w:val="TOC2"/>
        <w:tabs>
          <w:tab w:val="left" w:pos="1000"/>
        </w:tabs>
        <w:rPr>
          <w:noProof/>
        </w:rPr>
      </w:pPr>
      <w:r>
        <w:rPr>
          <w:noProof/>
        </w:rPr>
        <w:t>2.</w:t>
      </w:r>
      <w:r>
        <w:rPr>
          <w:noProof/>
        </w:rPr>
        <w:t>4</w:t>
      </w:r>
      <w:r>
        <w:rPr>
          <w:rFonts w:asciiTheme="minorHAnsi" w:eastAsiaTheme="minorEastAsia" w:hAnsiTheme="minorHAnsi" w:cstheme="minorBidi"/>
          <w:noProof/>
          <w:sz w:val="22"/>
          <w:szCs w:val="22"/>
        </w:rPr>
        <w:tab/>
      </w:r>
      <w:r>
        <w:rPr>
          <w:noProof/>
        </w:rPr>
        <w:t xml:space="preserve">Use-case: Create a new </w:t>
      </w:r>
      <w:r>
        <w:rPr>
          <w:noProof/>
        </w:rPr>
        <w:t>group</w:t>
      </w:r>
    </w:p>
    <w:p w14:paraId="0C8370D8" w14:textId="3A2D9D5A" w:rsidR="00CC4E15" w:rsidRDefault="00CC4E15">
      <w:pPr>
        <w:pStyle w:val="TOC2"/>
        <w:tabs>
          <w:tab w:val="left" w:pos="1000"/>
        </w:tabs>
        <w:rPr>
          <w:noProof/>
        </w:rPr>
      </w:pPr>
      <w:r>
        <w:rPr>
          <w:noProof/>
        </w:rPr>
        <w:t>2.</w:t>
      </w:r>
      <w:r>
        <w:rPr>
          <w:noProof/>
        </w:rPr>
        <w:t>5</w:t>
      </w:r>
      <w:r>
        <w:rPr>
          <w:rFonts w:asciiTheme="minorHAnsi" w:eastAsiaTheme="minorEastAsia" w:hAnsiTheme="minorHAnsi" w:cstheme="minorBidi"/>
          <w:noProof/>
          <w:sz w:val="22"/>
          <w:szCs w:val="22"/>
        </w:rPr>
        <w:tab/>
      </w:r>
      <w:r>
        <w:rPr>
          <w:noProof/>
        </w:rPr>
        <w:t xml:space="preserve">Use-case: </w:t>
      </w:r>
      <w:r>
        <w:rPr>
          <w:noProof/>
        </w:rPr>
        <w:t>Join a group</w:t>
      </w:r>
    </w:p>
    <w:p w14:paraId="298CB79B" w14:textId="57897AF6"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w:t>
      </w:r>
      <w:r>
        <w:rPr>
          <w:noProof/>
        </w:rPr>
        <w:t>6</w:t>
      </w:r>
      <w:r>
        <w:rPr>
          <w:rFonts w:asciiTheme="minorHAnsi" w:eastAsiaTheme="minorEastAsia" w:hAnsiTheme="minorHAnsi" w:cstheme="minorBidi"/>
          <w:noProof/>
          <w:sz w:val="22"/>
          <w:szCs w:val="22"/>
        </w:rPr>
        <w:tab/>
      </w:r>
      <w:r>
        <w:rPr>
          <w:noProof/>
        </w:rPr>
        <w:t xml:space="preserve">Use-case: </w:t>
      </w:r>
      <w:r>
        <w:rPr>
          <w:noProof/>
        </w:rPr>
        <w:t>Leave a group</w:t>
      </w:r>
      <w:r>
        <w:rPr>
          <w:noProof/>
        </w:rPr>
        <w:tab/>
      </w:r>
    </w:p>
    <w:p w14:paraId="166C8470" w14:textId="1F45486E" w:rsidR="00CC4E15" w:rsidRDefault="00CC4E15" w:rsidP="00CC4E15">
      <w:pPr>
        <w:pStyle w:val="TOC2"/>
        <w:tabs>
          <w:tab w:val="left" w:pos="1000"/>
        </w:tabs>
        <w:rPr>
          <w:noProof/>
        </w:rPr>
      </w:pPr>
      <w:r>
        <w:rPr>
          <w:noProof/>
        </w:rPr>
        <w:t>2.</w:t>
      </w:r>
      <w:r>
        <w:rPr>
          <w:noProof/>
        </w:rPr>
        <w:t>7</w:t>
      </w:r>
      <w:r>
        <w:rPr>
          <w:rFonts w:asciiTheme="minorHAnsi" w:eastAsiaTheme="minorEastAsia" w:hAnsiTheme="minorHAnsi" w:cstheme="minorBidi"/>
          <w:noProof/>
          <w:sz w:val="22"/>
          <w:szCs w:val="22"/>
        </w:rPr>
        <w:tab/>
      </w:r>
      <w:r>
        <w:rPr>
          <w:noProof/>
        </w:rPr>
        <w:t>Use-case: C</w:t>
      </w:r>
      <w:r>
        <w:rPr>
          <w:noProof/>
        </w:rPr>
        <w:t>hange group's name</w:t>
      </w:r>
    </w:p>
    <w:p w14:paraId="5C2168F8" w14:textId="3598515A" w:rsidR="00CC4E15" w:rsidRDefault="00CC4E15" w:rsidP="00CC4E15">
      <w:pPr>
        <w:pStyle w:val="TOC2"/>
        <w:tabs>
          <w:tab w:val="left" w:pos="1000"/>
        </w:tabs>
        <w:rPr>
          <w:noProof/>
        </w:rPr>
      </w:pPr>
      <w:r>
        <w:rPr>
          <w:noProof/>
        </w:rPr>
        <w:t>2.</w:t>
      </w:r>
      <w:r>
        <w:rPr>
          <w:noProof/>
        </w:rPr>
        <w:t>8</w:t>
      </w:r>
      <w:r>
        <w:rPr>
          <w:rFonts w:asciiTheme="minorHAnsi" w:eastAsiaTheme="minorEastAsia" w:hAnsiTheme="minorHAnsi" w:cstheme="minorBidi"/>
          <w:noProof/>
          <w:sz w:val="22"/>
          <w:szCs w:val="22"/>
        </w:rPr>
        <w:tab/>
      </w:r>
      <w:r>
        <w:rPr>
          <w:noProof/>
        </w:rPr>
        <w:t xml:space="preserve">Use-case: </w:t>
      </w:r>
      <w:r>
        <w:rPr>
          <w:noProof/>
        </w:rPr>
        <w:t>View group's code</w:t>
      </w:r>
    </w:p>
    <w:p w14:paraId="08C4D959" w14:textId="51E42713" w:rsidR="00CC4E15" w:rsidRDefault="00CC4E15" w:rsidP="00CC4E15">
      <w:pPr>
        <w:pStyle w:val="TOC2"/>
        <w:tabs>
          <w:tab w:val="left" w:pos="1000"/>
        </w:tabs>
        <w:rPr>
          <w:noProof/>
        </w:rPr>
      </w:pPr>
      <w:r>
        <w:rPr>
          <w:noProof/>
        </w:rPr>
        <w:t>2.</w:t>
      </w:r>
      <w:r>
        <w:rPr>
          <w:noProof/>
        </w:rPr>
        <w:t>9</w:t>
      </w:r>
      <w:r>
        <w:rPr>
          <w:rFonts w:asciiTheme="minorHAnsi" w:eastAsiaTheme="minorEastAsia" w:hAnsiTheme="minorHAnsi" w:cstheme="minorBidi"/>
          <w:noProof/>
          <w:sz w:val="22"/>
          <w:szCs w:val="22"/>
        </w:rPr>
        <w:tab/>
      </w:r>
      <w:r>
        <w:rPr>
          <w:noProof/>
        </w:rPr>
        <w:t>Use-case: C</w:t>
      </w:r>
      <w:r>
        <w:rPr>
          <w:noProof/>
        </w:rPr>
        <w:t>hange group's code</w:t>
      </w:r>
    </w:p>
    <w:p w14:paraId="21DB7AAB" w14:textId="46D1D6F9" w:rsidR="00CC4E15" w:rsidRDefault="00CC4E15" w:rsidP="00CC4E15">
      <w:pPr>
        <w:pStyle w:val="TOC2"/>
        <w:tabs>
          <w:tab w:val="left" w:pos="1000"/>
        </w:tabs>
        <w:rPr>
          <w:noProof/>
        </w:rPr>
      </w:pPr>
      <w:r>
        <w:rPr>
          <w:noProof/>
        </w:rPr>
        <w:t>2.</w:t>
      </w:r>
      <w:r>
        <w:rPr>
          <w:noProof/>
        </w:rPr>
        <w:t>10</w:t>
      </w:r>
      <w:r>
        <w:rPr>
          <w:rFonts w:asciiTheme="minorHAnsi" w:eastAsiaTheme="minorEastAsia" w:hAnsiTheme="minorHAnsi" w:cstheme="minorBidi"/>
          <w:noProof/>
          <w:sz w:val="22"/>
          <w:szCs w:val="22"/>
        </w:rPr>
        <w:tab/>
      </w:r>
      <w:r>
        <w:rPr>
          <w:noProof/>
        </w:rPr>
        <w:t xml:space="preserve">Use-case: </w:t>
      </w:r>
      <w:r>
        <w:rPr>
          <w:noProof/>
        </w:rPr>
        <w:t>Pick new group leader</w:t>
      </w:r>
    </w:p>
    <w:p w14:paraId="7BFDC091" w14:textId="7B30DA35"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2.1</w:t>
      </w:r>
      <w:r>
        <w:rPr>
          <w:noProof/>
        </w:rPr>
        <w:t>1</w:t>
      </w:r>
      <w:r>
        <w:rPr>
          <w:rFonts w:asciiTheme="minorHAnsi" w:eastAsiaTheme="minorEastAsia" w:hAnsiTheme="minorHAnsi" w:cstheme="minorBidi"/>
          <w:noProof/>
          <w:sz w:val="22"/>
          <w:szCs w:val="22"/>
        </w:rPr>
        <w:tab/>
      </w:r>
      <w:r>
        <w:rPr>
          <w:noProof/>
        </w:rPr>
        <w:t>Use-case:</w:t>
      </w:r>
      <w:r>
        <w:rPr>
          <w:noProof/>
        </w:rPr>
        <w:t xml:space="preserve"> Remove member from group</w:t>
      </w:r>
      <w:r>
        <w:rPr>
          <w:noProof/>
        </w:rPr>
        <w:tab/>
      </w:r>
    </w:p>
    <w:p w14:paraId="50D181B2" w14:textId="0E3BFEB6" w:rsidR="00CC4E15" w:rsidRDefault="00CC4E15" w:rsidP="00CC4E15">
      <w:pPr>
        <w:pStyle w:val="TOC2"/>
        <w:tabs>
          <w:tab w:val="left" w:pos="1000"/>
        </w:tabs>
        <w:rPr>
          <w:noProof/>
        </w:rPr>
      </w:pPr>
      <w:r>
        <w:rPr>
          <w:noProof/>
        </w:rPr>
        <w:t>2.</w:t>
      </w:r>
      <w:r>
        <w:rPr>
          <w:noProof/>
        </w:rPr>
        <w:t>12</w:t>
      </w:r>
      <w:r>
        <w:rPr>
          <w:rFonts w:asciiTheme="minorHAnsi" w:eastAsiaTheme="minorEastAsia" w:hAnsiTheme="minorHAnsi" w:cstheme="minorBidi"/>
          <w:noProof/>
          <w:sz w:val="22"/>
          <w:szCs w:val="22"/>
        </w:rPr>
        <w:tab/>
      </w:r>
      <w:r>
        <w:rPr>
          <w:noProof/>
        </w:rPr>
        <w:t xml:space="preserve">Use-case: </w:t>
      </w:r>
      <w:r>
        <w:rPr>
          <w:noProof/>
        </w:rPr>
        <w:t>View location of others</w:t>
      </w:r>
    </w:p>
    <w:p w14:paraId="10696FCB" w14:textId="3664DD26" w:rsidR="00CC4E15" w:rsidRDefault="00CC4E15" w:rsidP="00CC4E15">
      <w:pPr>
        <w:pStyle w:val="TOC2"/>
        <w:tabs>
          <w:tab w:val="left" w:pos="1000"/>
        </w:tabs>
        <w:rPr>
          <w:noProof/>
        </w:rPr>
      </w:pPr>
      <w:r>
        <w:rPr>
          <w:noProof/>
        </w:rPr>
        <w:t>2.</w:t>
      </w:r>
      <w:r>
        <w:rPr>
          <w:noProof/>
        </w:rPr>
        <w:t>13</w:t>
      </w:r>
      <w:r>
        <w:rPr>
          <w:rFonts w:asciiTheme="minorHAnsi" w:eastAsiaTheme="minorEastAsia" w:hAnsiTheme="minorHAnsi" w:cstheme="minorBidi"/>
          <w:noProof/>
          <w:sz w:val="22"/>
          <w:szCs w:val="22"/>
        </w:rPr>
        <w:tab/>
      </w:r>
      <w:r>
        <w:rPr>
          <w:noProof/>
        </w:rPr>
        <w:t xml:space="preserve">Use-case: </w:t>
      </w:r>
      <w:r>
        <w:rPr>
          <w:noProof/>
        </w:rPr>
        <w:t>Highlight a group member</w:t>
      </w:r>
    </w:p>
    <w:p w14:paraId="37F28854" w14:textId="50B29811" w:rsidR="00CC4E15" w:rsidRDefault="00CC4E15" w:rsidP="00CC4E15">
      <w:pPr>
        <w:pStyle w:val="TOC2"/>
        <w:tabs>
          <w:tab w:val="left" w:pos="1000"/>
        </w:tabs>
        <w:rPr>
          <w:noProof/>
        </w:rPr>
      </w:pPr>
      <w:r>
        <w:rPr>
          <w:noProof/>
        </w:rPr>
        <w:t>2.</w:t>
      </w:r>
      <w:r>
        <w:rPr>
          <w:noProof/>
        </w:rPr>
        <w:t>14</w:t>
      </w:r>
      <w:r>
        <w:rPr>
          <w:rFonts w:asciiTheme="minorHAnsi" w:eastAsiaTheme="minorEastAsia" w:hAnsiTheme="minorHAnsi" w:cstheme="minorBidi"/>
          <w:noProof/>
          <w:sz w:val="22"/>
          <w:szCs w:val="22"/>
        </w:rPr>
        <w:tab/>
      </w:r>
      <w:r>
        <w:rPr>
          <w:noProof/>
        </w:rPr>
        <w:t xml:space="preserve">Use-case: </w:t>
      </w:r>
      <w:r>
        <w:rPr>
          <w:noProof/>
        </w:rPr>
        <w:t>Un-highlight a group member</w:t>
      </w:r>
    </w:p>
    <w:p w14:paraId="75116A87" w14:textId="4B36CC2C" w:rsidR="00CC4E15" w:rsidRDefault="00CC4E15" w:rsidP="00CC4E15">
      <w:pPr>
        <w:pStyle w:val="TOC2"/>
        <w:tabs>
          <w:tab w:val="left" w:pos="1000"/>
        </w:tabs>
        <w:rPr>
          <w:noProof/>
        </w:rPr>
      </w:pPr>
      <w:r>
        <w:rPr>
          <w:noProof/>
        </w:rPr>
        <w:t>2.</w:t>
      </w:r>
      <w:r>
        <w:rPr>
          <w:noProof/>
        </w:rPr>
        <w:t>15</w:t>
      </w:r>
      <w:r>
        <w:rPr>
          <w:rFonts w:asciiTheme="minorHAnsi" w:eastAsiaTheme="minorEastAsia" w:hAnsiTheme="minorHAnsi" w:cstheme="minorBidi"/>
          <w:noProof/>
          <w:sz w:val="22"/>
          <w:szCs w:val="22"/>
        </w:rPr>
        <w:tab/>
      </w:r>
      <w:r>
        <w:rPr>
          <w:noProof/>
        </w:rPr>
        <w:t xml:space="preserve">Use-case: </w:t>
      </w:r>
      <w:r>
        <w:rPr>
          <w:noProof/>
        </w:rPr>
        <w:t>Set meeting point</w:t>
      </w:r>
    </w:p>
    <w:p w14:paraId="3830AC16" w14:textId="7D24B449" w:rsidR="00CC4E15" w:rsidRDefault="00CC4E15" w:rsidP="00CC4E15">
      <w:pPr>
        <w:pStyle w:val="TOC2"/>
        <w:tabs>
          <w:tab w:val="left" w:pos="1000"/>
        </w:tabs>
        <w:rPr>
          <w:rFonts w:asciiTheme="minorHAnsi" w:eastAsiaTheme="minorEastAsia" w:hAnsiTheme="minorHAnsi" w:cstheme="minorBidi"/>
          <w:noProof/>
          <w:sz w:val="22"/>
          <w:szCs w:val="22"/>
        </w:rPr>
      </w:pPr>
      <w:r>
        <w:rPr>
          <w:noProof/>
        </w:rPr>
        <w:t>2.</w:t>
      </w:r>
      <w:r>
        <w:rPr>
          <w:noProof/>
        </w:rPr>
        <w:t>16</w:t>
      </w:r>
      <w:r>
        <w:rPr>
          <w:rFonts w:asciiTheme="minorHAnsi" w:eastAsiaTheme="minorEastAsia" w:hAnsiTheme="minorHAnsi" w:cstheme="minorBidi"/>
          <w:noProof/>
          <w:sz w:val="22"/>
          <w:szCs w:val="22"/>
        </w:rPr>
        <w:tab/>
      </w:r>
      <w:r>
        <w:rPr>
          <w:noProof/>
        </w:rPr>
        <w:t>Use-case:</w:t>
      </w:r>
      <w:r>
        <w:rPr>
          <w:noProof/>
        </w:rPr>
        <w:t xml:space="preserve"> Remove meeting point</w:t>
      </w:r>
      <w:r>
        <w:rPr>
          <w:noProof/>
        </w:rPr>
        <w:tab/>
      </w:r>
    </w:p>
    <w:p w14:paraId="3E46A953" w14:textId="6E512E9D" w:rsidR="00CC4E15" w:rsidRDefault="00CC4E15" w:rsidP="00CC4E15">
      <w:pPr>
        <w:pStyle w:val="TOC2"/>
        <w:tabs>
          <w:tab w:val="left" w:pos="1000"/>
        </w:tabs>
        <w:rPr>
          <w:noProof/>
        </w:rPr>
      </w:pPr>
      <w:r>
        <w:rPr>
          <w:noProof/>
        </w:rPr>
        <w:t>2.</w:t>
      </w:r>
      <w:r>
        <w:rPr>
          <w:noProof/>
        </w:rPr>
        <w:t>17</w:t>
      </w:r>
      <w:r>
        <w:rPr>
          <w:rFonts w:asciiTheme="minorHAnsi" w:eastAsiaTheme="minorEastAsia" w:hAnsiTheme="minorHAnsi" w:cstheme="minorBidi"/>
          <w:noProof/>
          <w:sz w:val="22"/>
          <w:szCs w:val="22"/>
        </w:rPr>
        <w:tab/>
      </w:r>
      <w:r>
        <w:rPr>
          <w:noProof/>
        </w:rPr>
        <w:t xml:space="preserve">Use-case: </w:t>
      </w:r>
      <w:r>
        <w:rPr>
          <w:noProof/>
        </w:rPr>
        <w:t>Edit profile</w:t>
      </w:r>
    </w:p>
    <w:p w14:paraId="37DAAD1E" w14:textId="1D3C83BA" w:rsidR="00CC4E15" w:rsidRDefault="00CC4E15" w:rsidP="00CC4E15">
      <w:pPr>
        <w:pStyle w:val="TOC2"/>
        <w:tabs>
          <w:tab w:val="left" w:pos="1000"/>
        </w:tabs>
        <w:rPr>
          <w:noProof/>
        </w:rPr>
      </w:pPr>
      <w:r>
        <w:rPr>
          <w:noProof/>
        </w:rPr>
        <w:t>2.</w:t>
      </w:r>
      <w:r>
        <w:rPr>
          <w:noProof/>
        </w:rPr>
        <w:t>18</w:t>
      </w:r>
      <w:r>
        <w:rPr>
          <w:rFonts w:asciiTheme="minorHAnsi" w:eastAsiaTheme="minorEastAsia" w:hAnsiTheme="minorHAnsi" w:cstheme="minorBidi"/>
          <w:noProof/>
          <w:sz w:val="22"/>
          <w:szCs w:val="22"/>
        </w:rPr>
        <w:tab/>
      </w:r>
      <w:r>
        <w:rPr>
          <w:noProof/>
        </w:rPr>
        <w:t xml:space="preserve">Use-case: </w:t>
      </w:r>
      <w:r>
        <w:rPr>
          <w:noProof/>
        </w:rPr>
        <w:t>View profile of others</w:t>
      </w:r>
    </w:p>
    <w:p w14:paraId="5B303B2D" w14:textId="27A0C4BC" w:rsidR="00CC4E15" w:rsidRDefault="00CC4E15" w:rsidP="00CC4E15">
      <w:pPr>
        <w:pStyle w:val="TOC2"/>
        <w:tabs>
          <w:tab w:val="left" w:pos="1000"/>
        </w:tabs>
        <w:rPr>
          <w:noProof/>
        </w:rPr>
      </w:pPr>
      <w:r>
        <w:rPr>
          <w:noProof/>
        </w:rPr>
        <w:t>2.</w:t>
      </w:r>
      <w:r>
        <w:rPr>
          <w:noProof/>
        </w:rPr>
        <w:t>19</w:t>
      </w:r>
      <w:r>
        <w:rPr>
          <w:rFonts w:asciiTheme="minorHAnsi" w:eastAsiaTheme="minorEastAsia" w:hAnsiTheme="minorHAnsi" w:cstheme="minorBidi"/>
          <w:noProof/>
          <w:sz w:val="22"/>
          <w:szCs w:val="22"/>
        </w:rPr>
        <w:tab/>
      </w:r>
      <w:r>
        <w:rPr>
          <w:noProof/>
        </w:rPr>
        <w:t xml:space="preserve">Use-case: </w:t>
      </w:r>
      <w:r>
        <w:rPr>
          <w:noProof/>
        </w:rPr>
        <w:t>Group message</w:t>
      </w:r>
    </w:p>
    <w:p w14:paraId="60265333" w14:textId="5DA82D06" w:rsidR="006D0A9A" w:rsidRDefault="00CC4E15" w:rsidP="00CC4E15">
      <w:pPr>
        <w:pStyle w:val="TOC2"/>
        <w:tabs>
          <w:tab w:val="left" w:pos="1000"/>
        </w:tabs>
        <w:rPr>
          <w:rFonts w:asciiTheme="minorHAnsi" w:eastAsiaTheme="minorEastAsia" w:hAnsiTheme="minorHAnsi" w:cstheme="minorBidi"/>
          <w:noProof/>
          <w:sz w:val="22"/>
          <w:szCs w:val="22"/>
        </w:rPr>
      </w:pPr>
      <w:r>
        <w:rPr>
          <w:noProof/>
        </w:rPr>
        <w:t>2.2</w:t>
      </w:r>
      <w:r>
        <w:rPr>
          <w:noProof/>
        </w:rPr>
        <w:t>0</w:t>
      </w:r>
      <w:r>
        <w:rPr>
          <w:rFonts w:asciiTheme="minorHAnsi" w:eastAsiaTheme="minorEastAsia" w:hAnsiTheme="minorHAnsi" w:cstheme="minorBidi"/>
          <w:noProof/>
          <w:sz w:val="22"/>
          <w:szCs w:val="22"/>
        </w:rPr>
        <w:tab/>
      </w:r>
      <w:r>
        <w:rPr>
          <w:noProof/>
        </w:rPr>
        <w:t xml:space="preserve">Use-case: </w:t>
      </w:r>
      <w:r>
        <w:rPr>
          <w:noProof/>
        </w:rPr>
        <w:t>Access database</w:t>
      </w:r>
      <w:r w:rsidR="006D0A9A">
        <w:rPr>
          <w:noProof/>
        </w:rPr>
        <w:tab/>
      </w:r>
    </w:p>
    <w:p w14:paraId="3952BF11" w14:textId="77777777" w:rsidR="004E3DCC" w:rsidRDefault="00630073" w:rsidP="004E3DCC">
      <w:r>
        <w:fldChar w:fldCharType="end"/>
      </w:r>
      <w:r>
        <w:br w:type="page"/>
      </w:r>
    </w:p>
    <w:p w14:paraId="3678CC76" w14:textId="77777777" w:rsidR="004E3DCC" w:rsidRDefault="004E3DCC" w:rsidP="00876F9C">
      <w:pPr>
        <w:pStyle w:val="Heading1"/>
      </w:pPr>
      <w:bookmarkStart w:id="0" w:name="_Toc416105490"/>
      <w:r>
        <w:lastRenderedPageBreak/>
        <w:t>Use-case Model</w:t>
      </w:r>
      <w:bookmarkEnd w:id="0"/>
    </w:p>
    <w:p w14:paraId="3996B202" w14:textId="5A8AC5F7" w:rsidR="004E3DCC" w:rsidRDefault="00234EF6" w:rsidP="004E3DCC">
      <w:r>
        <w:rPr>
          <w:noProof/>
        </w:rPr>
        <w:drawing>
          <wp:inline distT="0" distB="0" distL="0" distR="0" wp14:anchorId="3F452DF5" wp14:editId="1FF33691">
            <wp:extent cx="5943600" cy="530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309235"/>
                    </a:xfrm>
                    <a:prstGeom prst="rect">
                      <a:avLst/>
                    </a:prstGeom>
                    <a:noFill/>
                    <a:ln>
                      <a:noFill/>
                    </a:ln>
                  </pic:spPr>
                </pic:pic>
              </a:graphicData>
            </a:graphic>
          </wp:inline>
        </w:drawing>
      </w:r>
      <w:bookmarkStart w:id="1" w:name="_GoBack"/>
      <w:bookmarkEnd w:id="1"/>
    </w:p>
    <w:p w14:paraId="7680C60B" w14:textId="3404EA36" w:rsidR="004E3DCC" w:rsidRDefault="00591379" w:rsidP="004E3DCC">
      <w:pPr>
        <w:pStyle w:val="Heading1"/>
      </w:pPr>
      <w:bookmarkStart w:id="2" w:name="_Toc416105491"/>
      <w:r>
        <w:t xml:space="preserve">Use-case </w:t>
      </w:r>
      <w:r w:rsidR="00016409">
        <w:t>Specifications</w:t>
      </w:r>
      <w:bookmarkEnd w:id="2"/>
    </w:p>
    <w:p w14:paraId="6F914585" w14:textId="66EC2AA0" w:rsidR="002C788A" w:rsidRDefault="00F25C41" w:rsidP="002C788A">
      <w:pPr>
        <w:pStyle w:val="Heading2"/>
      </w:pPr>
      <w:bookmarkStart w:id="3" w:name="_Toc416105493"/>
      <w:r>
        <w:t xml:space="preserve">Use-case: </w:t>
      </w:r>
      <w:r w:rsidR="00A83A76">
        <w:t>Create a new account</w:t>
      </w:r>
      <w:bookmarkEnd w:id="3"/>
    </w:p>
    <w:p w14:paraId="0D2C2D6C" w14:textId="77777777" w:rsidR="00F873EC" w:rsidRPr="00F873EC" w:rsidRDefault="00F873EC" w:rsidP="00F873EC"/>
    <w:tbl>
      <w:tblPr>
        <w:tblStyle w:val="TableGrid"/>
        <w:tblW w:w="0" w:type="auto"/>
        <w:tblLook w:val="04A0" w:firstRow="1" w:lastRow="0" w:firstColumn="1" w:lastColumn="0" w:noHBand="0" w:noVBand="1"/>
      </w:tblPr>
      <w:tblGrid>
        <w:gridCol w:w="2088"/>
        <w:gridCol w:w="7488"/>
      </w:tblGrid>
      <w:tr w:rsidR="00567D58" w14:paraId="5A52EA5A" w14:textId="77777777" w:rsidTr="00716134">
        <w:tc>
          <w:tcPr>
            <w:tcW w:w="2088" w:type="dxa"/>
          </w:tcPr>
          <w:p w14:paraId="75CA97A8" w14:textId="77777777" w:rsidR="00567D58" w:rsidRDefault="00567D58" w:rsidP="00716134">
            <w:r>
              <w:t>Use case Name</w:t>
            </w:r>
          </w:p>
        </w:tc>
        <w:tc>
          <w:tcPr>
            <w:tcW w:w="7488" w:type="dxa"/>
          </w:tcPr>
          <w:p w14:paraId="78290FE0" w14:textId="4411F4BF" w:rsidR="00567D58" w:rsidRDefault="00567D58" w:rsidP="00716134">
            <w:r>
              <w:t>Create a new account.</w:t>
            </w:r>
          </w:p>
        </w:tc>
      </w:tr>
      <w:tr w:rsidR="00567D58" w14:paraId="174CB56A" w14:textId="77777777" w:rsidTr="00716134">
        <w:tc>
          <w:tcPr>
            <w:tcW w:w="2088" w:type="dxa"/>
          </w:tcPr>
          <w:p w14:paraId="39F560C7" w14:textId="77777777" w:rsidR="00567D58" w:rsidRDefault="00567D58" w:rsidP="00716134">
            <w:r>
              <w:t>Brief description</w:t>
            </w:r>
          </w:p>
        </w:tc>
        <w:tc>
          <w:tcPr>
            <w:tcW w:w="7488" w:type="dxa"/>
          </w:tcPr>
          <w:p w14:paraId="158E8338" w14:textId="5EBA38E0" w:rsidR="00567D58" w:rsidRDefault="00567D58" w:rsidP="00716134">
            <w:r w:rsidRPr="00253488">
              <w:t xml:space="preserve">This use case describes how </w:t>
            </w:r>
            <w:r w:rsidR="00B70FA1">
              <w:t xml:space="preserve">a </w:t>
            </w:r>
            <w:r w:rsidR="00D35996">
              <w:t>user</w:t>
            </w:r>
            <w:r w:rsidR="00B70FA1">
              <w:t xml:space="preserve"> can create a new account</w:t>
            </w:r>
            <w:r w:rsidR="00D35996">
              <w:t xml:space="preserve"> and become a Group member</w:t>
            </w:r>
            <w:r w:rsidR="00B70FA1">
              <w:t>.</w:t>
            </w:r>
          </w:p>
        </w:tc>
      </w:tr>
      <w:tr w:rsidR="00567D58" w14:paraId="4492479F" w14:textId="77777777" w:rsidTr="00716134">
        <w:tc>
          <w:tcPr>
            <w:tcW w:w="2088" w:type="dxa"/>
          </w:tcPr>
          <w:p w14:paraId="74D87494" w14:textId="77777777" w:rsidR="00567D58" w:rsidRDefault="00567D58" w:rsidP="00716134">
            <w:r>
              <w:t>Actors</w:t>
            </w:r>
          </w:p>
        </w:tc>
        <w:tc>
          <w:tcPr>
            <w:tcW w:w="7488" w:type="dxa"/>
          </w:tcPr>
          <w:p w14:paraId="2EFD4023" w14:textId="729023B5" w:rsidR="00567D58" w:rsidRDefault="00B70FA1" w:rsidP="00716134">
            <w:r>
              <w:t>Group member.</w:t>
            </w:r>
          </w:p>
        </w:tc>
      </w:tr>
      <w:tr w:rsidR="00567D58" w14:paraId="0227676C" w14:textId="77777777" w:rsidTr="00716134">
        <w:tc>
          <w:tcPr>
            <w:tcW w:w="2088" w:type="dxa"/>
          </w:tcPr>
          <w:p w14:paraId="3AD26E7C" w14:textId="77777777" w:rsidR="00567D58" w:rsidRDefault="00567D58" w:rsidP="00716134">
            <w:r>
              <w:t>Basic Flow</w:t>
            </w:r>
          </w:p>
        </w:tc>
        <w:tc>
          <w:tcPr>
            <w:tcW w:w="7488" w:type="dxa"/>
          </w:tcPr>
          <w:p w14:paraId="6B1E0264" w14:textId="060188CE" w:rsidR="00567D58" w:rsidRDefault="00567D58" w:rsidP="002F6836">
            <w:pPr>
              <w:pStyle w:val="ListParagraph"/>
              <w:numPr>
                <w:ilvl w:val="0"/>
                <w:numId w:val="3"/>
              </w:numPr>
              <w:spacing w:line="240" w:lineRule="auto"/>
            </w:pPr>
            <w:r>
              <w:t xml:space="preserve">From the app’s login interface, </w:t>
            </w:r>
            <w:r w:rsidR="00F873EC">
              <w:t xml:space="preserve">the user </w:t>
            </w:r>
            <w:r>
              <w:t>click</w:t>
            </w:r>
            <w:r w:rsidR="00F873EC">
              <w:t>s</w:t>
            </w:r>
            <w:r>
              <w:t xml:space="preserve"> the “Sign up” button</w:t>
            </w:r>
          </w:p>
          <w:p w14:paraId="346B488F" w14:textId="77777777" w:rsidR="00567D58" w:rsidRDefault="00567D58" w:rsidP="002F6836">
            <w:pPr>
              <w:pStyle w:val="ListParagraph"/>
              <w:numPr>
                <w:ilvl w:val="0"/>
                <w:numId w:val="3"/>
              </w:numPr>
              <w:spacing w:line="240" w:lineRule="auto"/>
            </w:pPr>
            <w:r>
              <w:t>The app displays two fields to enter username and password</w:t>
            </w:r>
          </w:p>
          <w:p w14:paraId="4DAFFCEA" w14:textId="61A89469" w:rsidR="00567D58" w:rsidRDefault="00F873EC" w:rsidP="002F6836">
            <w:pPr>
              <w:pStyle w:val="ListParagraph"/>
              <w:numPr>
                <w:ilvl w:val="0"/>
                <w:numId w:val="3"/>
              </w:numPr>
              <w:spacing w:line="240" w:lineRule="auto"/>
            </w:pPr>
            <w:r>
              <w:t>The u</w:t>
            </w:r>
            <w:r w:rsidR="00567D58">
              <w:t>ser enters the username and password they want for their new account</w:t>
            </w:r>
          </w:p>
          <w:p w14:paraId="39721109" w14:textId="3BE9D8E2" w:rsidR="00567D58" w:rsidRDefault="00F873EC" w:rsidP="002F6836">
            <w:pPr>
              <w:pStyle w:val="ListParagraph"/>
              <w:numPr>
                <w:ilvl w:val="0"/>
                <w:numId w:val="3"/>
              </w:numPr>
              <w:spacing w:line="240" w:lineRule="auto"/>
            </w:pPr>
            <w:r>
              <w:t>The u</w:t>
            </w:r>
            <w:r w:rsidR="00567D58">
              <w:t>ser clicks the “</w:t>
            </w:r>
            <w:r>
              <w:t>Create new account</w:t>
            </w:r>
            <w:r w:rsidR="00567D58">
              <w:t>” button</w:t>
            </w:r>
          </w:p>
          <w:p w14:paraId="517790C3" w14:textId="79973A57" w:rsidR="00A93F24" w:rsidRDefault="00567D58" w:rsidP="002F6836">
            <w:pPr>
              <w:pStyle w:val="ListParagraph"/>
              <w:numPr>
                <w:ilvl w:val="0"/>
                <w:numId w:val="3"/>
              </w:numPr>
              <w:spacing w:line="240" w:lineRule="auto"/>
            </w:pPr>
            <w:r>
              <w:t>The app creates a new account for the user</w:t>
            </w:r>
          </w:p>
          <w:p w14:paraId="39A627A6" w14:textId="5BE20B38" w:rsidR="00A93F24" w:rsidRPr="00A93F24" w:rsidRDefault="00A93F24" w:rsidP="002F6836">
            <w:pPr>
              <w:pStyle w:val="ListParagraph"/>
              <w:numPr>
                <w:ilvl w:val="0"/>
                <w:numId w:val="3"/>
              </w:numPr>
              <w:spacing w:line="240" w:lineRule="auto"/>
            </w:pPr>
            <w:r>
              <w:lastRenderedPageBreak/>
              <w:t>The user is signed in to their account</w:t>
            </w:r>
          </w:p>
          <w:p w14:paraId="646E9A6E" w14:textId="78231F9A" w:rsidR="00567D58" w:rsidRPr="00567D58" w:rsidRDefault="00F873EC" w:rsidP="002F6836">
            <w:pPr>
              <w:pStyle w:val="ListParagraph"/>
              <w:numPr>
                <w:ilvl w:val="0"/>
                <w:numId w:val="3"/>
              </w:numPr>
              <w:spacing w:line="240" w:lineRule="auto"/>
            </w:pPr>
            <w:r>
              <w:t>The u</w:t>
            </w:r>
            <w:r w:rsidR="00567D58">
              <w:t>ser is transported to the app’s map interface</w:t>
            </w:r>
          </w:p>
        </w:tc>
      </w:tr>
      <w:tr w:rsidR="00567D58" w14:paraId="2C2EBACD" w14:textId="77777777" w:rsidTr="00716134">
        <w:tc>
          <w:tcPr>
            <w:tcW w:w="2088" w:type="dxa"/>
          </w:tcPr>
          <w:p w14:paraId="3CB75E92" w14:textId="77777777" w:rsidR="00567D58" w:rsidRDefault="00567D58" w:rsidP="00716134">
            <w:r>
              <w:lastRenderedPageBreak/>
              <w:t>Alternative Flows</w:t>
            </w:r>
          </w:p>
        </w:tc>
        <w:tc>
          <w:tcPr>
            <w:tcW w:w="7488" w:type="dxa"/>
          </w:tcPr>
          <w:p w14:paraId="61B3D3B1" w14:textId="336E96BE" w:rsidR="00567D58" w:rsidRDefault="00567D58" w:rsidP="00567D58">
            <w:pPr>
              <w:rPr>
                <w:b/>
              </w:rPr>
            </w:pPr>
            <w:r w:rsidRPr="00613915">
              <w:rPr>
                <w:b/>
              </w:rPr>
              <w:t>Alternative flow 1: User</w:t>
            </w:r>
            <w:r>
              <w:rPr>
                <w:b/>
              </w:rPr>
              <w:t>name is already taken</w:t>
            </w:r>
          </w:p>
          <w:p w14:paraId="5C59BE96" w14:textId="71CD70BC" w:rsidR="00567D58" w:rsidRDefault="00F873EC" w:rsidP="002F6836">
            <w:pPr>
              <w:pStyle w:val="ListParagraph"/>
              <w:numPr>
                <w:ilvl w:val="0"/>
                <w:numId w:val="4"/>
              </w:numPr>
              <w:spacing w:line="240" w:lineRule="auto"/>
            </w:pPr>
            <w:r>
              <w:t>After step #4 in the basic flow, the app searches the database and finds that there is already a user with the entered username</w:t>
            </w:r>
          </w:p>
          <w:p w14:paraId="5D782718" w14:textId="0D39ACFF" w:rsidR="00F873EC" w:rsidRDefault="00F873EC" w:rsidP="002F6836">
            <w:pPr>
              <w:pStyle w:val="ListParagraph"/>
              <w:numPr>
                <w:ilvl w:val="0"/>
                <w:numId w:val="4"/>
              </w:numPr>
              <w:spacing w:line="240" w:lineRule="auto"/>
            </w:pPr>
            <w:r>
              <w:t>The app notifies the user of this and requests the user to enter a different username</w:t>
            </w:r>
          </w:p>
          <w:p w14:paraId="57106CE7" w14:textId="4DB183E6" w:rsidR="00F873EC" w:rsidRPr="00F873EC" w:rsidRDefault="00F873EC" w:rsidP="002F6836">
            <w:pPr>
              <w:pStyle w:val="ListParagraph"/>
              <w:numPr>
                <w:ilvl w:val="0"/>
                <w:numId w:val="4"/>
              </w:numPr>
              <w:spacing w:line="240" w:lineRule="auto"/>
            </w:pPr>
            <w:r>
              <w:t>Step #3 in the basic flow is carried out again</w:t>
            </w:r>
          </w:p>
        </w:tc>
      </w:tr>
      <w:tr w:rsidR="00567D58" w14:paraId="2671C173" w14:textId="77777777" w:rsidTr="00716134">
        <w:tc>
          <w:tcPr>
            <w:tcW w:w="2088" w:type="dxa"/>
          </w:tcPr>
          <w:p w14:paraId="17C11EFF" w14:textId="77777777" w:rsidR="00567D58" w:rsidRDefault="00567D58" w:rsidP="00716134">
            <w:r>
              <w:t>Pre-conditions</w:t>
            </w:r>
          </w:p>
        </w:tc>
        <w:tc>
          <w:tcPr>
            <w:tcW w:w="7488" w:type="dxa"/>
          </w:tcPr>
          <w:p w14:paraId="66CECBEA" w14:textId="26ECBE32" w:rsidR="00567D58" w:rsidRDefault="00B70FA1" w:rsidP="00716134">
            <w:r>
              <w:t>The user opens the app.</w:t>
            </w:r>
          </w:p>
        </w:tc>
      </w:tr>
      <w:tr w:rsidR="00567D58" w14:paraId="1BD8C4B6" w14:textId="77777777" w:rsidTr="00716134">
        <w:tc>
          <w:tcPr>
            <w:tcW w:w="2088" w:type="dxa"/>
          </w:tcPr>
          <w:p w14:paraId="751732C3" w14:textId="77777777" w:rsidR="00567D58" w:rsidRDefault="00567D58" w:rsidP="00716134">
            <w:r>
              <w:t>Post-conditions</w:t>
            </w:r>
          </w:p>
        </w:tc>
        <w:tc>
          <w:tcPr>
            <w:tcW w:w="7488" w:type="dxa"/>
          </w:tcPr>
          <w:p w14:paraId="160368D1" w14:textId="37B977BE" w:rsidR="00567D58" w:rsidRDefault="00B70FA1" w:rsidP="00716134">
            <w:r>
              <w:t>A new account is created for the user and the user is signed in to their account.</w:t>
            </w:r>
          </w:p>
        </w:tc>
      </w:tr>
    </w:tbl>
    <w:p w14:paraId="0DBF020B" w14:textId="72D72DEC" w:rsidR="00567D58" w:rsidRDefault="00567D58" w:rsidP="00567D58">
      <w:pPr>
        <w:rPr>
          <w:lang w:val="vi-VN"/>
        </w:rPr>
      </w:pPr>
    </w:p>
    <w:p w14:paraId="4015B10A" w14:textId="55497185" w:rsidR="00F873EC" w:rsidRDefault="00F873EC" w:rsidP="00F873EC">
      <w:pPr>
        <w:pStyle w:val="Heading2"/>
      </w:pPr>
      <w:r>
        <w:t>Use-case: Sign in to account</w:t>
      </w:r>
    </w:p>
    <w:p w14:paraId="7D94F06D" w14:textId="77777777" w:rsidR="00A93F24" w:rsidRPr="00A93F24" w:rsidRDefault="00A93F24" w:rsidP="00A93F24"/>
    <w:tbl>
      <w:tblPr>
        <w:tblStyle w:val="TableGrid"/>
        <w:tblW w:w="0" w:type="auto"/>
        <w:tblLook w:val="04A0" w:firstRow="1" w:lastRow="0" w:firstColumn="1" w:lastColumn="0" w:noHBand="0" w:noVBand="1"/>
      </w:tblPr>
      <w:tblGrid>
        <w:gridCol w:w="2088"/>
        <w:gridCol w:w="7488"/>
      </w:tblGrid>
      <w:tr w:rsidR="00F873EC" w14:paraId="07446E1F" w14:textId="77777777" w:rsidTr="00716134">
        <w:tc>
          <w:tcPr>
            <w:tcW w:w="2088" w:type="dxa"/>
          </w:tcPr>
          <w:p w14:paraId="1B35B097" w14:textId="77777777" w:rsidR="00F873EC" w:rsidRDefault="00F873EC" w:rsidP="00716134">
            <w:r>
              <w:t>Use case Name</w:t>
            </w:r>
          </w:p>
        </w:tc>
        <w:tc>
          <w:tcPr>
            <w:tcW w:w="7488" w:type="dxa"/>
          </w:tcPr>
          <w:p w14:paraId="75C4502B" w14:textId="65C7975C" w:rsidR="00F873EC" w:rsidRDefault="00F873EC" w:rsidP="00716134">
            <w:r>
              <w:t>Sign in to account.</w:t>
            </w:r>
          </w:p>
        </w:tc>
      </w:tr>
      <w:tr w:rsidR="00F873EC" w14:paraId="01733766" w14:textId="77777777" w:rsidTr="00716134">
        <w:tc>
          <w:tcPr>
            <w:tcW w:w="2088" w:type="dxa"/>
          </w:tcPr>
          <w:p w14:paraId="67414F56" w14:textId="77777777" w:rsidR="00F873EC" w:rsidRDefault="00F873EC" w:rsidP="00716134">
            <w:r>
              <w:t>Brief description</w:t>
            </w:r>
          </w:p>
        </w:tc>
        <w:tc>
          <w:tcPr>
            <w:tcW w:w="7488" w:type="dxa"/>
          </w:tcPr>
          <w:p w14:paraId="4F8D794C" w14:textId="4FF119CC" w:rsidR="00F873EC" w:rsidRDefault="00F873EC" w:rsidP="00716134">
            <w:r w:rsidRPr="00253488">
              <w:t xml:space="preserve">This use case describes how </w:t>
            </w:r>
            <w:r w:rsidR="005B45E9">
              <w:t>a Group member can sign in to their account</w:t>
            </w:r>
            <w:r>
              <w:t>.</w:t>
            </w:r>
          </w:p>
        </w:tc>
      </w:tr>
      <w:tr w:rsidR="00F873EC" w14:paraId="2F4CC8B2" w14:textId="77777777" w:rsidTr="00716134">
        <w:tc>
          <w:tcPr>
            <w:tcW w:w="2088" w:type="dxa"/>
          </w:tcPr>
          <w:p w14:paraId="3C20EEEA" w14:textId="77777777" w:rsidR="00F873EC" w:rsidRDefault="00F873EC" w:rsidP="00716134">
            <w:r>
              <w:t>Actors</w:t>
            </w:r>
          </w:p>
        </w:tc>
        <w:tc>
          <w:tcPr>
            <w:tcW w:w="7488" w:type="dxa"/>
          </w:tcPr>
          <w:p w14:paraId="567A5CF3" w14:textId="6E330380" w:rsidR="00F873EC" w:rsidRDefault="005B45E9" w:rsidP="00716134">
            <w:r>
              <w:t>Group member.</w:t>
            </w:r>
          </w:p>
        </w:tc>
      </w:tr>
      <w:tr w:rsidR="00F873EC" w14:paraId="66E5FF12" w14:textId="77777777" w:rsidTr="00716134">
        <w:tc>
          <w:tcPr>
            <w:tcW w:w="2088" w:type="dxa"/>
          </w:tcPr>
          <w:p w14:paraId="2FBC1627" w14:textId="77777777" w:rsidR="00F873EC" w:rsidRDefault="00F873EC" w:rsidP="00716134">
            <w:r>
              <w:t>Basic Flow</w:t>
            </w:r>
          </w:p>
        </w:tc>
        <w:tc>
          <w:tcPr>
            <w:tcW w:w="7488" w:type="dxa"/>
          </w:tcPr>
          <w:p w14:paraId="3D547D25" w14:textId="77777777" w:rsidR="00F873EC" w:rsidRDefault="00F873EC" w:rsidP="002F6836">
            <w:pPr>
              <w:pStyle w:val="ListParagraph"/>
              <w:numPr>
                <w:ilvl w:val="0"/>
                <w:numId w:val="5"/>
              </w:numPr>
              <w:spacing w:line="240" w:lineRule="auto"/>
            </w:pPr>
            <w:r>
              <w:t>From the app’s login interface, the user enters their name and password into the appropriate fields</w:t>
            </w:r>
          </w:p>
          <w:p w14:paraId="2B1C73BE" w14:textId="09D53B3D" w:rsidR="00A93F24" w:rsidRDefault="00F873EC" w:rsidP="002F6836">
            <w:pPr>
              <w:pStyle w:val="ListParagraph"/>
              <w:numPr>
                <w:ilvl w:val="0"/>
                <w:numId w:val="5"/>
              </w:numPr>
              <w:spacing w:line="240" w:lineRule="auto"/>
            </w:pPr>
            <w:r>
              <w:t>The user clicks the “Sign in” button</w:t>
            </w:r>
          </w:p>
          <w:p w14:paraId="544E491C" w14:textId="19B51EEC" w:rsidR="00A93F24" w:rsidRPr="00A93F24" w:rsidRDefault="00A93F24" w:rsidP="002F6836">
            <w:pPr>
              <w:pStyle w:val="ListParagraph"/>
              <w:numPr>
                <w:ilvl w:val="0"/>
                <w:numId w:val="5"/>
              </w:numPr>
              <w:spacing w:line="240" w:lineRule="auto"/>
            </w:pPr>
            <w:r>
              <w:t>The user is signed in to their account</w:t>
            </w:r>
          </w:p>
          <w:p w14:paraId="5CF2BA68" w14:textId="13E3F36D" w:rsidR="00F873EC" w:rsidRPr="00F873EC" w:rsidRDefault="00F873EC" w:rsidP="002F6836">
            <w:pPr>
              <w:pStyle w:val="ListParagraph"/>
              <w:numPr>
                <w:ilvl w:val="0"/>
                <w:numId w:val="5"/>
              </w:numPr>
              <w:spacing w:line="240" w:lineRule="auto"/>
            </w:pPr>
            <w:r>
              <w:t>The user is transported to the app’s map interface</w:t>
            </w:r>
          </w:p>
        </w:tc>
      </w:tr>
      <w:tr w:rsidR="00F873EC" w14:paraId="4C73DB85" w14:textId="77777777" w:rsidTr="00716134">
        <w:tc>
          <w:tcPr>
            <w:tcW w:w="2088" w:type="dxa"/>
          </w:tcPr>
          <w:p w14:paraId="207746D5" w14:textId="77777777" w:rsidR="00F873EC" w:rsidRDefault="00F873EC" w:rsidP="00716134">
            <w:r>
              <w:t>Alternative Flows</w:t>
            </w:r>
          </w:p>
        </w:tc>
        <w:tc>
          <w:tcPr>
            <w:tcW w:w="7488" w:type="dxa"/>
          </w:tcPr>
          <w:p w14:paraId="1AE5256F" w14:textId="1CA38463" w:rsidR="00F873EC" w:rsidRDefault="00F873EC" w:rsidP="00716134">
            <w:pPr>
              <w:rPr>
                <w:b/>
              </w:rPr>
            </w:pPr>
            <w:r w:rsidRPr="00613915">
              <w:rPr>
                <w:b/>
              </w:rPr>
              <w:t>Alternative flow 1: User</w:t>
            </w:r>
            <w:r>
              <w:rPr>
                <w:b/>
              </w:rPr>
              <w:t xml:space="preserve"> </w:t>
            </w:r>
            <w:r w:rsidR="00A93F24">
              <w:rPr>
                <w:b/>
              </w:rPr>
              <w:t>has</w:t>
            </w:r>
            <w:r>
              <w:rPr>
                <w:b/>
              </w:rPr>
              <w:t xml:space="preserve"> already </w:t>
            </w:r>
            <w:r w:rsidR="00A93F24">
              <w:rPr>
                <w:b/>
              </w:rPr>
              <w:t>signed</w:t>
            </w:r>
            <w:r>
              <w:rPr>
                <w:b/>
              </w:rPr>
              <w:t xml:space="preserve"> in</w:t>
            </w:r>
          </w:p>
          <w:p w14:paraId="0E03F40D" w14:textId="1212A79B" w:rsidR="00F873EC" w:rsidRDefault="00F873EC" w:rsidP="002F6836">
            <w:pPr>
              <w:pStyle w:val="ListParagraph"/>
              <w:numPr>
                <w:ilvl w:val="0"/>
                <w:numId w:val="6"/>
              </w:numPr>
              <w:spacing w:line="240" w:lineRule="auto"/>
            </w:pPr>
            <w:r>
              <w:t>If the user has si</w:t>
            </w:r>
            <w:r w:rsidR="00A93F24">
              <w:t>gned in before and has not signed out, when the user opens the app, they are automatically transported to the app’s</w:t>
            </w:r>
            <w:r w:rsidR="00D53374">
              <w:t xml:space="preserve"> </w:t>
            </w:r>
            <w:r w:rsidR="00A93F24">
              <w:t>map interface</w:t>
            </w:r>
          </w:p>
          <w:p w14:paraId="18EBCDEF" w14:textId="470025FF" w:rsidR="00A93F24" w:rsidRDefault="00A93F24" w:rsidP="00A93F24">
            <w:pPr>
              <w:rPr>
                <w:b/>
              </w:rPr>
            </w:pPr>
            <w:r w:rsidRPr="00613915">
              <w:rPr>
                <w:b/>
              </w:rPr>
              <w:t xml:space="preserve">Alternative flow </w:t>
            </w:r>
            <w:r>
              <w:rPr>
                <w:b/>
              </w:rPr>
              <w:t>2</w:t>
            </w:r>
            <w:r w:rsidRPr="00613915">
              <w:rPr>
                <w:b/>
              </w:rPr>
              <w:t xml:space="preserve">: </w:t>
            </w:r>
            <w:r>
              <w:rPr>
                <w:b/>
              </w:rPr>
              <w:t>Wrong username or password</w:t>
            </w:r>
          </w:p>
          <w:p w14:paraId="4A32086E" w14:textId="77777777" w:rsidR="00A93F24" w:rsidRDefault="00A93F24" w:rsidP="002F6836">
            <w:pPr>
              <w:pStyle w:val="ListParagraph"/>
              <w:numPr>
                <w:ilvl w:val="0"/>
                <w:numId w:val="7"/>
              </w:numPr>
              <w:spacing w:line="240" w:lineRule="auto"/>
            </w:pPr>
            <w:r>
              <w:t>After step #2 in the basic flow, the app searches the database and cannot find any user with the username/password pair</w:t>
            </w:r>
          </w:p>
          <w:p w14:paraId="06B897FA" w14:textId="77777777" w:rsidR="00A93F24" w:rsidRDefault="00A93F24" w:rsidP="002F6836">
            <w:pPr>
              <w:pStyle w:val="ListParagraph"/>
              <w:numPr>
                <w:ilvl w:val="0"/>
                <w:numId w:val="7"/>
              </w:numPr>
              <w:spacing w:line="240" w:lineRule="auto"/>
            </w:pPr>
            <w:r>
              <w:t>The app notifies the user of this and asks the user to enter the username and password again</w:t>
            </w:r>
          </w:p>
          <w:p w14:paraId="64F95662" w14:textId="35213703" w:rsidR="00A93F24" w:rsidRPr="00A93F24" w:rsidRDefault="00A93F24" w:rsidP="002F6836">
            <w:pPr>
              <w:pStyle w:val="ListParagraph"/>
              <w:numPr>
                <w:ilvl w:val="0"/>
                <w:numId w:val="7"/>
              </w:numPr>
              <w:spacing w:line="240" w:lineRule="auto"/>
            </w:pPr>
            <w:r>
              <w:t>Step #1 in the basic flow is carried out again</w:t>
            </w:r>
          </w:p>
        </w:tc>
      </w:tr>
      <w:tr w:rsidR="00F873EC" w14:paraId="6A475F25" w14:textId="77777777" w:rsidTr="00716134">
        <w:tc>
          <w:tcPr>
            <w:tcW w:w="2088" w:type="dxa"/>
          </w:tcPr>
          <w:p w14:paraId="13B96911" w14:textId="77777777" w:rsidR="00F873EC" w:rsidRDefault="00F873EC" w:rsidP="00716134">
            <w:r>
              <w:t>Pre-conditions</w:t>
            </w:r>
          </w:p>
        </w:tc>
        <w:tc>
          <w:tcPr>
            <w:tcW w:w="7488" w:type="dxa"/>
          </w:tcPr>
          <w:p w14:paraId="4B006C4B" w14:textId="2E1C9F36" w:rsidR="00F873EC" w:rsidRDefault="00B70FA1" w:rsidP="00716134">
            <w:r>
              <w:t>The user has created an account.</w:t>
            </w:r>
          </w:p>
        </w:tc>
      </w:tr>
      <w:tr w:rsidR="00F873EC" w14:paraId="389B7BAD" w14:textId="77777777" w:rsidTr="00716134">
        <w:tc>
          <w:tcPr>
            <w:tcW w:w="2088" w:type="dxa"/>
          </w:tcPr>
          <w:p w14:paraId="4F1A0FD8" w14:textId="77777777" w:rsidR="00F873EC" w:rsidRDefault="00F873EC" w:rsidP="00716134">
            <w:r>
              <w:t>Post-conditions</w:t>
            </w:r>
          </w:p>
        </w:tc>
        <w:tc>
          <w:tcPr>
            <w:tcW w:w="7488" w:type="dxa"/>
          </w:tcPr>
          <w:p w14:paraId="35DE9F8C" w14:textId="02B9D125" w:rsidR="00F873EC" w:rsidRDefault="00B70FA1" w:rsidP="00716134">
            <w:r>
              <w:t>The user is signed in to their account.</w:t>
            </w:r>
          </w:p>
        </w:tc>
      </w:tr>
    </w:tbl>
    <w:p w14:paraId="44099E96" w14:textId="3DE9B388" w:rsidR="00F873EC" w:rsidRDefault="00F873EC" w:rsidP="00567D58">
      <w:pPr>
        <w:rPr>
          <w:lang w:val="vi-VN"/>
        </w:rPr>
      </w:pPr>
    </w:p>
    <w:p w14:paraId="187A3A02" w14:textId="6D02B654" w:rsidR="00A93F24" w:rsidRDefault="00A93F24" w:rsidP="00A93F24">
      <w:pPr>
        <w:pStyle w:val="Heading2"/>
      </w:pPr>
      <w:r>
        <w:t>Use-case: Sign out of account</w:t>
      </w:r>
    </w:p>
    <w:p w14:paraId="6E0501A1" w14:textId="77777777" w:rsidR="00A93F24" w:rsidRPr="00A93F24" w:rsidRDefault="00A93F24" w:rsidP="00A93F24"/>
    <w:tbl>
      <w:tblPr>
        <w:tblStyle w:val="TableGrid"/>
        <w:tblW w:w="0" w:type="auto"/>
        <w:tblLook w:val="04A0" w:firstRow="1" w:lastRow="0" w:firstColumn="1" w:lastColumn="0" w:noHBand="0" w:noVBand="1"/>
      </w:tblPr>
      <w:tblGrid>
        <w:gridCol w:w="2088"/>
        <w:gridCol w:w="7488"/>
      </w:tblGrid>
      <w:tr w:rsidR="00A93F24" w14:paraId="2E2A9799" w14:textId="77777777" w:rsidTr="00716134">
        <w:tc>
          <w:tcPr>
            <w:tcW w:w="2088" w:type="dxa"/>
          </w:tcPr>
          <w:p w14:paraId="24101BDF" w14:textId="77777777" w:rsidR="00A93F24" w:rsidRDefault="00A93F24" w:rsidP="00716134">
            <w:r>
              <w:t>Use case Name</w:t>
            </w:r>
          </w:p>
        </w:tc>
        <w:tc>
          <w:tcPr>
            <w:tcW w:w="7488" w:type="dxa"/>
          </w:tcPr>
          <w:p w14:paraId="1909F5E2" w14:textId="29194CAB" w:rsidR="00A93F24" w:rsidRDefault="00A93F24" w:rsidP="00716134">
            <w:r>
              <w:t>Sign out of account.</w:t>
            </w:r>
          </w:p>
        </w:tc>
      </w:tr>
      <w:tr w:rsidR="00A93F24" w14:paraId="1C7AB614" w14:textId="77777777" w:rsidTr="00716134">
        <w:tc>
          <w:tcPr>
            <w:tcW w:w="2088" w:type="dxa"/>
          </w:tcPr>
          <w:p w14:paraId="3306A0C6" w14:textId="77777777" w:rsidR="00A93F24" w:rsidRDefault="00A93F24" w:rsidP="00716134">
            <w:r>
              <w:t>Brief description</w:t>
            </w:r>
          </w:p>
        </w:tc>
        <w:tc>
          <w:tcPr>
            <w:tcW w:w="7488" w:type="dxa"/>
          </w:tcPr>
          <w:p w14:paraId="20529DC1" w14:textId="3C281818" w:rsidR="00A93F24" w:rsidRDefault="00A93F24" w:rsidP="00716134">
            <w:r w:rsidRPr="00253488">
              <w:t xml:space="preserve">This use case describes how </w:t>
            </w:r>
            <w:r w:rsidR="005B45E9">
              <w:t>a Group member can sign out of their account</w:t>
            </w:r>
            <w:r>
              <w:t>.</w:t>
            </w:r>
          </w:p>
        </w:tc>
      </w:tr>
      <w:tr w:rsidR="00A93F24" w14:paraId="1265E30D" w14:textId="77777777" w:rsidTr="00716134">
        <w:tc>
          <w:tcPr>
            <w:tcW w:w="2088" w:type="dxa"/>
          </w:tcPr>
          <w:p w14:paraId="2AA7E340" w14:textId="77777777" w:rsidR="00A93F24" w:rsidRDefault="00A93F24" w:rsidP="00716134">
            <w:r>
              <w:t>Actors</w:t>
            </w:r>
          </w:p>
        </w:tc>
        <w:tc>
          <w:tcPr>
            <w:tcW w:w="7488" w:type="dxa"/>
          </w:tcPr>
          <w:p w14:paraId="05C5DAC1" w14:textId="378D5184" w:rsidR="00A93F24" w:rsidRDefault="005B45E9" w:rsidP="00716134">
            <w:r>
              <w:t>Group member.</w:t>
            </w:r>
          </w:p>
        </w:tc>
      </w:tr>
      <w:tr w:rsidR="00A93F24" w14:paraId="5C3EC6FF" w14:textId="77777777" w:rsidTr="00716134">
        <w:tc>
          <w:tcPr>
            <w:tcW w:w="2088" w:type="dxa"/>
          </w:tcPr>
          <w:p w14:paraId="69C42164" w14:textId="77777777" w:rsidR="00A93F24" w:rsidRDefault="00A93F24" w:rsidP="00716134">
            <w:r>
              <w:t>Basic Flow</w:t>
            </w:r>
          </w:p>
        </w:tc>
        <w:tc>
          <w:tcPr>
            <w:tcW w:w="7488" w:type="dxa"/>
          </w:tcPr>
          <w:p w14:paraId="4168BEB8" w14:textId="547010E9" w:rsidR="00A93F24" w:rsidRDefault="00A93F24" w:rsidP="002F6836">
            <w:pPr>
              <w:pStyle w:val="ListParagraph"/>
              <w:numPr>
                <w:ilvl w:val="0"/>
                <w:numId w:val="8"/>
              </w:numPr>
              <w:spacing w:line="240" w:lineRule="auto"/>
            </w:pPr>
            <w:r>
              <w:t>From the app’s map interface, the user clicks the “Sign out” button</w:t>
            </w:r>
          </w:p>
          <w:p w14:paraId="6A4597EE" w14:textId="30B0D20A" w:rsidR="00A93F24" w:rsidRDefault="00A93F24" w:rsidP="002F6836">
            <w:pPr>
              <w:pStyle w:val="ListParagraph"/>
              <w:numPr>
                <w:ilvl w:val="0"/>
                <w:numId w:val="8"/>
              </w:numPr>
              <w:spacing w:line="240" w:lineRule="auto"/>
            </w:pPr>
            <w:r>
              <w:t>The user is signed out of their account</w:t>
            </w:r>
          </w:p>
          <w:p w14:paraId="4B8C30F3" w14:textId="1589C391" w:rsidR="00A93F24" w:rsidRPr="00A93F24" w:rsidRDefault="00A93F24" w:rsidP="002F6836">
            <w:pPr>
              <w:pStyle w:val="ListParagraph"/>
              <w:numPr>
                <w:ilvl w:val="0"/>
                <w:numId w:val="8"/>
              </w:numPr>
              <w:spacing w:line="240" w:lineRule="auto"/>
            </w:pPr>
            <w:r>
              <w:lastRenderedPageBreak/>
              <w:t>The user is transported to the app’s login interface</w:t>
            </w:r>
          </w:p>
        </w:tc>
      </w:tr>
      <w:tr w:rsidR="00A93F24" w14:paraId="5DB9D340" w14:textId="77777777" w:rsidTr="00716134">
        <w:tc>
          <w:tcPr>
            <w:tcW w:w="2088" w:type="dxa"/>
          </w:tcPr>
          <w:p w14:paraId="6F6513FA" w14:textId="77777777" w:rsidR="00A93F24" w:rsidRDefault="00A93F24" w:rsidP="00716134">
            <w:r>
              <w:lastRenderedPageBreak/>
              <w:t>Alternative Flows</w:t>
            </w:r>
          </w:p>
        </w:tc>
        <w:tc>
          <w:tcPr>
            <w:tcW w:w="7488" w:type="dxa"/>
          </w:tcPr>
          <w:p w14:paraId="0BB945DC" w14:textId="61204DC4" w:rsidR="00A93F24" w:rsidRPr="00A93F24" w:rsidRDefault="00A93F24" w:rsidP="00A93F24">
            <w:pPr>
              <w:spacing w:line="240" w:lineRule="auto"/>
            </w:pPr>
          </w:p>
        </w:tc>
      </w:tr>
      <w:tr w:rsidR="00A93F24" w14:paraId="43FB2770" w14:textId="77777777" w:rsidTr="00716134">
        <w:tc>
          <w:tcPr>
            <w:tcW w:w="2088" w:type="dxa"/>
          </w:tcPr>
          <w:p w14:paraId="3CEA1F48" w14:textId="77777777" w:rsidR="00A93F24" w:rsidRDefault="00A93F24" w:rsidP="00716134">
            <w:r>
              <w:t>Pre-conditions</w:t>
            </w:r>
          </w:p>
        </w:tc>
        <w:tc>
          <w:tcPr>
            <w:tcW w:w="7488" w:type="dxa"/>
          </w:tcPr>
          <w:p w14:paraId="7CBEEF9C" w14:textId="35FB685F" w:rsidR="00A93F24" w:rsidRDefault="00B70FA1" w:rsidP="00716134">
            <w:r>
              <w:t>The user is signed in to their account.</w:t>
            </w:r>
          </w:p>
        </w:tc>
      </w:tr>
      <w:tr w:rsidR="00A93F24" w14:paraId="7706A734" w14:textId="77777777" w:rsidTr="00716134">
        <w:tc>
          <w:tcPr>
            <w:tcW w:w="2088" w:type="dxa"/>
          </w:tcPr>
          <w:p w14:paraId="1524BF98" w14:textId="77777777" w:rsidR="00A93F24" w:rsidRDefault="00A93F24" w:rsidP="00716134">
            <w:r>
              <w:t>Post-conditions</w:t>
            </w:r>
          </w:p>
        </w:tc>
        <w:tc>
          <w:tcPr>
            <w:tcW w:w="7488" w:type="dxa"/>
          </w:tcPr>
          <w:p w14:paraId="3DD6DDC5" w14:textId="4920C927" w:rsidR="00A93F24" w:rsidRDefault="00B70FA1" w:rsidP="00716134">
            <w:r>
              <w:t>The user is signed out of their account.</w:t>
            </w:r>
          </w:p>
        </w:tc>
      </w:tr>
    </w:tbl>
    <w:p w14:paraId="4999485F" w14:textId="0AC6ACA3" w:rsidR="00A93F24" w:rsidRDefault="00A93F24" w:rsidP="00567D58">
      <w:pPr>
        <w:rPr>
          <w:lang w:val="vi-VN"/>
        </w:rPr>
      </w:pPr>
    </w:p>
    <w:p w14:paraId="7020D232" w14:textId="76F72927" w:rsidR="00D53374" w:rsidRDefault="00D53374" w:rsidP="00D53374">
      <w:pPr>
        <w:pStyle w:val="Heading2"/>
      </w:pPr>
      <w:r>
        <w:t>Use-case: Create a new group</w:t>
      </w:r>
    </w:p>
    <w:p w14:paraId="58E67C8F" w14:textId="77777777" w:rsidR="00D53374" w:rsidRPr="00D53374" w:rsidRDefault="00D53374" w:rsidP="00D53374"/>
    <w:tbl>
      <w:tblPr>
        <w:tblStyle w:val="TableGrid"/>
        <w:tblW w:w="0" w:type="auto"/>
        <w:tblLook w:val="04A0" w:firstRow="1" w:lastRow="0" w:firstColumn="1" w:lastColumn="0" w:noHBand="0" w:noVBand="1"/>
      </w:tblPr>
      <w:tblGrid>
        <w:gridCol w:w="2088"/>
        <w:gridCol w:w="7488"/>
      </w:tblGrid>
      <w:tr w:rsidR="00D53374" w14:paraId="32FE5FE9" w14:textId="77777777" w:rsidTr="00716134">
        <w:tc>
          <w:tcPr>
            <w:tcW w:w="2088" w:type="dxa"/>
          </w:tcPr>
          <w:p w14:paraId="362CC0E0" w14:textId="77777777" w:rsidR="00D53374" w:rsidRDefault="00D53374" w:rsidP="00716134">
            <w:r>
              <w:t>Use case Name</w:t>
            </w:r>
          </w:p>
        </w:tc>
        <w:tc>
          <w:tcPr>
            <w:tcW w:w="7488" w:type="dxa"/>
          </w:tcPr>
          <w:p w14:paraId="6DF033C1" w14:textId="72283157" w:rsidR="00D53374" w:rsidRDefault="00D53374" w:rsidP="00716134">
            <w:r>
              <w:t>Create a new group.</w:t>
            </w:r>
          </w:p>
        </w:tc>
      </w:tr>
      <w:tr w:rsidR="00D53374" w14:paraId="20CA9FAB" w14:textId="77777777" w:rsidTr="00716134">
        <w:tc>
          <w:tcPr>
            <w:tcW w:w="2088" w:type="dxa"/>
          </w:tcPr>
          <w:p w14:paraId="63B23D97" w14:textId="77777777" w:rsidR="00D53374" w:rsidRDefault="00D53374" w:rsidP="00716134">
            <w:r>
              <w:t>Brief description</w:t>
            </w:r>
          </w:p>
        </w:tc>
        <w:tc>
          <w:tcPr>
            <w:tcW w:w="7488" w:type="dxa"/>
          </w:tcPr>
          <w:p w14:paraId="47F1C2CA" w14:textId="46E7C83F" w:rsidR="00D53374" w:rsidRDefault="00D53374" w:rsidP="00716134">
            <w:r w:rsidRPr="00253488">
              <w:t xml:space="preserve">This use case describes how </w:t>
            </w:r>
            <w:r w:rsidR="005B45E9">
              <w:t xml:space="preserve">a </w:t>
            </w:r>
            <w:r w:rsidR="00D35996">
              <w:t>user</w:t>
            </w:r>
            <w:r w:rsidR="005B45E9">
              <w:t xml:space="preserve"> can create a new group</w:t>
            </w:r>
            <w:r w:rsidR="00D35996">
              <w:t xml:space="preserve"> and become the Group leader of that group</w:t>
            </w:r>
            <w:r>
              <w:t>.</w:t>
            </w:r>
          </w:p>
        </w:tc>
      </w:tr>
      <w:tr w:rsidR="00D53374" w14:paraId="5374B327" w14:textId="77777777" w:rsidTr="00716134">
        <w:tc>
          <w:tcPr>
            <w:tcW w:w="2088" w:type="dxa"/>
          </w:tcPr>
          <w:p w14:paraId="185C2642" w14:textId="77777777" w:rsidR="00D53374" w:rsidRDefault="00D53374" w:rsidP="00716134">
            <w:r>
              <w:t>Actors</w:t>
            </w:r>
          </w:p>
        </w:tc>
        <w:tc>
          <w:tcPr>
            <w:tcW w:w="7488" w:type="dxa"/>
          </w:tcPr>
          <w:p w14:paraId="2234823A" w14:textId="62F2C864" w:rsidR="00D53374" w:rsidRDefault="005B45E9" w:rsidP="00716134">
            <w:r>
              <w:t xml:space="preserve">Group </w:t>
            </w:r>
            <w:r w:rsidR="00E01E47">
              <w:t>leader</w:t>
            </w:r>
            <w:r>
              <w:t>.</w:t>
            </w:r>
          </w:p>
        </w:tc>
      </w:tr>
      <w:tr w:rsidR="00D53374" w14:paraId="59C64BC1" w14:textId="77777777" w:rsidTr="00716134">
        <w:tc>
          <w:tcPr>
            <w:tcW w:w="2088" w:type="dxa"/>
          </w:tcPr>
          <w:p w14:paraId="3F09AEF8" w14:textId="77777777" w:rsidR="00D53374" w:rsidRDefault="00D53374" w:rsidP="00716134">
            <w:r>
              <w:t>Basic Flow</w:t>
            </w:r>
          </w:p>
        </w:tc>
        <w:tc>
          <w:tcPr>
            <w:tcW w:w="7488" w:type="dxa"/>
          </w:tcPr>
          <w:p w14:paraId="7FA20823" w14:textId="3BB39DA6" w:rsidR="00D53374" w:rsidRDefault="00D53374" w:rsidP="002F6836">
            <w:pPr>
              <w:pStyle w:val="ListParagraph"/>
              <w:numPr>
                <w:ilvl w:val="0"/>
                <w:numId w:val="9"/>
              </w:numPr>
              <w:spacing w:line="240" w:lineRule="auto"/>
            </w:pPr>
            <w:r>
              <w:t>From the app’s map interface, the user clicks the “Groups” button</w:t>
            </w:r>
          </w:p>
          <w:p w14:paraId="2ECDFA10" w14:textId="77777777" w:rsidR="00D53374" w:rsidRDefault="00D53374" w:rsidP="002F6836">
            <w:pPr>
              <w:pStyle w:val="ListParagraph"/>
              <w:numPr>
                <w:ilvl w:val="0"/>
                <w:numId w:val="9"/>
              </w:numPr>
              <w:spacing w:line="240" w:lineRule="auto"/>
            </w:pPr>
            <w:r>
              <w:t>The user is moved to the groups interface</w:t>
            </w:r>
          </w:p>
          <w:p w14:paraId="7CA9E179" w14:textId="5A80A841" w:rsidR="00D53374" w:rsidRDefault="00D53374" w:rsidP="002F6836">
            <w:pPr>
              <w:pStyle w:val="ListParagraph"/>
              <w:numPr>
                <w:ilvl w:val="0"/>
                <w:numId w:val="9"/>
              </w:numPr>
              <w:spacing w:line="240" w:lineRule="auto"/>
            </w:pPr>
            <w:r>
              <w:t>The user clicks the “Create group” button</w:t>
            </w:r>
          </w:p>
          <w:p w14:paraId="14C3B256" w14:textId="494F2368" w:rsidR="00D53374" w:rsidRDefault="00D53374" w:rsidP="002F6836">
            <w:pPr>
              <w:pStyle w:val="ListParagraph"/>
              <w:numPr>
                <w:ilvl w:val="0"/>
                <w:numId w:val="9"/>
              </w:numPr>
              <w:spacing w:line="240" w:lineRule="auto"/>
            </w:pPr>
            <w:r>
              <w:t>The app displays a field for the user to enter the name of the new group</w:t>
            </w:r>
          </w:p>
          <w:p w14:paraId="7C0E317B" w14:textId="2BA9BC5A" w:rsidR="00D53374" w:rsidRDefault="00D53374" w:rsidP="002F6836">
            <w:pPr>
              <w:pStyle w:val="ListParagraph"/>
              <w:numPr>
                <w:ilvl w:val="0"/>
                <w:numId w:val="9"/>
              </w:numPr>
              <w:spacing w:line="240" w:lineRule="auto"/>
            </w:pPr>
            <w:r>
              <w:t xml:space="preserve">The user enters the name of the new group and clicks </w:t>
            </w:r>
            <w:r w:rsidR="00E15DA6">
              <w:t>the “Create group” button</w:t>
            </w:r>
          </w:p>
          <w:p w14:paraId="51CD8F23" w14:textId="089F4FC9" w:rsidR="00D53374" w:rsidRDefault="00D53374" w:rsidP="002F6836">
            <w:pPr>
              <w:pStyle w:val="ListParagraph"/>
              <w:numPr>
                <w:ilvl w:val="0"/>
                <w:numId w:val="9"/>
              </w:numPr>
              <w:spacing w:line="240" w:lineRule="auto"/>
            </w:pPr>
            <w:r>
              <w:t xml:space="preserve">The app creates a new group with the user as the </w:t>
            </w:r>
            <w:r w:rsidR="00E01E47">
              <w:t>group leader</w:t>
            </w:r>
          </w:p>
          <w:p w14:paraId="4A225609" w14:textId="77777777" w:rsidR="00D53374" w:rsidRDefault="00D53374" w:rsidP="002F6836">
            <w:pPr>
              <w:pStyle w:val="ListParagraph"/>
              <w:numPr>
                <w:ilvl w:val="0"/>
                <w:numId w:val="9"/>
              </w:numPr>
              <w:spacing w:line="240" w:lineRule="auto"/>
            </w:pPr>
            <w:r>
              <w:t>The app displays a piece of code to the user and instructs the user to send this piece of code to others for them to join the group</w:t>
            </w:r>
          </w:p>
          <w:p w14:paraId="4A86AD37" w14:textId="1287C737" w:rsidR="00D53374" w:rsidRDefault="00D53374" w:rsidP="002F6836">
            <w:pPr>
              <w:pStyle w:val="ListParagraph"/>
              <w:numPr>
                <w:ilvl w:val="0"/>
                <w:numId w:val="9"/>
              </w:numPr>
              <w:spacing w:line="240" w:lineRule="auto"/>
            </w:pPr>
            <w:r>
              <w:t>The user clicks the “</w:t>
            </w:r>
            <w:r w:rsidR="00E15DA6">
              <w:t>Back to map</w:t>
            </w:r>
            <w:r>
              <w:t>” button</w:t>
            </w:r>
          </w:p>
          <w:p w14:paraId="049B6D8C" w14:textId="7F7C36D0" w:rsidR="00D53374" w:rsidRPr="00D53374" w:rsidRDefault="00D53374" w:rsidP="002F6836">
            <w:pPr>
              <w:pStyle w:val="ListParagraph"/>
              <w:numPr>
                <w:ilvl w:val="0"/>
                <w:numId w:val="9"/>
              </w:numPr>
              <w:spacing w:line="240" w:lineRule="auto"/>
            </w:pPr>
            <w:r>
              <w:t>The user is transported</w:t>
            </w:r>
            <w:r w:rsidR="00E15DA6">
              <w:t xml:space="preserve"> back</w:t>
            </w:r>
            <w:r>
              <w:t xml:space="preserve"> to the map interface</w:t>
            </w:r>
          </w:p>
        </w:tc>
      </w:tr>
      <w:tr w:rsidR="00D53374" w14:paraId="043D27A9" w14:textId="77777777" w:rsidTr="00716134">
        <w:tc>
          <w:tcPr>
            <w:tcW w:w="2088" w:type="dxa"/>
          </w:tcPr>
          <w:p w14:paraId="27551849" w14:textId="77777777" w:rsidR="00D53374" w:rsidRDefault="00D53374" w:rsidP="00716134">
            <w:r>
              <w:t>Alternative Flows</w:t>
            </w:r>
          </w:p>
        </w:tc>
        <w:tc>
          <w:tcPr>
            <w:tcW w:w="7488" w:type="dxa"/>
          </w:tcPr>
          <w:p w14:paraId="2D62A513" w14:textId="0EC10C01" w:rsidR="0059039E" w:rsidRDefault="0059039E" w:rsidP="0059039E">
            <w:pPr>
              <w:rPr>
                <w:b/>
              </w:rPr>
            </w:pPr>
            <w:r w:rsidRPr="00613915">
              <w:rPr>
                <w:b/>
              </w:rPr>
              <w:t xml:space="preserve">Alternative flow 1: </w:t>
            </w:r>
            <w:r>
              <w:rPr>
                <w:b/>
              </w:rPr>
              <w:t>Group name is already taken</w:t>
            </w:r>
          </w:p>
          <w:p w14:paraId="4426EC59" w14:textId="77777777" w:rsidR="00D53374" w:rsidRDefault="0059039E" w:rsidP="002F6836">
            <w:pPr>
              <w:pStyle w:val="ListParagraph"/>
              <w:numPr>
                <w:ilvl w:val="0"/>
                <w:numId w:val="21"/>
              </w:numPr>
              <w:spacing w:line="240" w:lineRule="auto"/>
            </w:pPr>
            <w:r>
              <w:t>After step #5 in the basic flow, the app searches the database and finds that there is already a group with the entered group name</w:t>
            </w:r>
          </w:p>
          <w:p w14:paraId="6AE7A4C1" w14:textId="1F07DDAC" w:rsidR="0059039E" w:rsidRDefault="0059039E" w:rsidP="002F6836">
            <w:pPr>
              <w:pStyle w:val="ListParagraph"/>
              <w:numPr>
                <w:ilvl w:val="0"/>
                <w:numId w:val="21"/>
              </w:numPr>
              <w:spacing w:line="240" w:lineRule="auto"/>
            </w:pPr>
            <w:r>
              <w:t>The app notifies the user of this and requests the user to enter a different group name</w:t>
            </w:r>
          </w:p>
          <w:p w14:paraId="24D46BED" w14:textId="0AE5E08C" w:rsidR="0059039E" w:rsidRPr="0059039E" w:rsidRDefault="0059039E" w:rsidP="002F6836">
            <w:pPr>
              <w:pStyle w:val="ListParagraph"/>
              <w:numPr>
                <w:ilvl w:val="0"/>
                <w:numId w:val="21"/>
              </w:numPr>
              <w:spacing w:line="240" w:lineRule="auto"/>
            </w:pPr>
            <w:r>
              <w:t>Step #5 in the basic flow is carried out again</w:t>
            </w:r>
          </w:p>
        </w:tc>
      </w:tr>
      <w:tr w:rsidR="00D53374" w14:paraId="1421F2B4" w14:textId="77777777" w:rsidTr="00716134">
        <w:tc>
          <w:tcPr>
            <w:tcW w:w="2088" w:type="dxa"/>
          </w:tcPr>
          <w:p w14:paraId="39273997" w14:textId="77777777" w:rsidR="00D53374" w:rsidRDefault="00D53374" w:rsidP="00716134">
            <w:r>
              <w:t>Pre-conditions</w:t>
            </w:r>
          </w:p>
        </w:tc>
        <w:tc>
          <w:tcPr>
            <w:tcW w:w="7488" w:type="dxa"/>
          </w:tcPr>
          <w:p w14:paraId="30D91C5D" w14:textId="3591EDF7" w:rsidR="00D53374" w:rsidRDefault="00B70FA1" w:rsidP="00716134">
            <w:r>
              <w:t>The user is signed in to their account</w:t>
            </w:r>
            <w:r w:rsidR="00482C68">
              <w:t>.</w:t>
            </w:r>
          </w:p>
        </w:tc>
      </w:tr>
      <w:tr w:rsidR="00D53374" w14:paraId="34FBCFF8" w14:textId="77777777" w:rsidTr="00716134">
        <w:tc>
          <w:tcPr>
            <w:tcW w:w="2088" w:type="dxa"/>
          </w:tcPr>
          <w:p w14:paraId="7568B1D6" w14:textId="77777777" w:rsidR="00D53374" w:rsidRDefault="00D53374" w:rsidP="00716134">
            <w:r>
              <w:t>Post-conditions</w:t>
            </w:r>
          </w:p>
        </w:tc>
        <w:tc>
          <w:tcPr>
            <w:tcW w:w="7488" w:type="dxa"/>
          </w:tcPr>
          <w:p w14:paraId="4C7B65C3" w14:textId="747F394E" w:rsidR="00D53374" w:rsidRDefault="00B70FA1" w:rsidP="00716134">
            <w:r>
              <w:t xml:space="preserve">A new group is created with the user as the first member. The user has a piece of code to send to others </w:t>
            </w:r>
            <w:r w:rsidR="00373866">
              <w:t>to invite</w:t>
            </w:r>
            <w:r>
              <w:t xml:space="preserve"> them to join the group.</w:t>
            </w:r>
          </w:p>
        </w:tc>
      </w:tr>
    </w:tbl>
    <w:p w14:paraId="35825344" w14:textId="77777777" w:rsidR="00F66C8C" w:rsidRDefault="00F66C8C" w:rsidP="0066490B">
      <w:pPr>
        <w:pStyle w:val="Heading2"/>
        <w:numPr>
          <w:ilvl w:val="0"/>
          <w:numId w:val="0"/>
        </w:numPr>
      </w:pPr>
    </w:p>
    <w:p w14:paraId="2FB24B6E" w14:textId="2E66B6DF" w:rsidR="00D53374" w:rsidRDefault="00D53374" w:rsidP="00D53374">
      <w:pPr>
        <w:pStyle w:val="Heading2"/>
      </w:pPr>
      <w:r>
        <w:t>Use-case: Join a group</w:t>
      </w:r>
    </w:p>
    <w:p w14:paraId="4721A3D2" w14:textId="77777777" w:rsidR="00D53374" w:rsidRPr="00D53374" w:rsidRDefault="00D53374" w:rsidP="00D53374"/>
    <w:tbl>
      <w:tblPr>
        <w:tblStyle w:val="TableGrid"/>
        <w:tblW w:w="0" w:type="auto"/>
        <w:tblLook w:val="04A0" w:firstRow="1" w:lastRow="0" w:firstColumn="1" w:lastColumn="0" w:noHBand="0" w:noVBand="1"/>
      </w:tblPr>
      <w:tblGrid>
        <w:gridCol w:w="2088"/>
        <w:gridCol w:w="7488"/>
      </w:tblGrid>
      <w:tr w:rsidR="00D53374" w14:paraId="78C802FC" w14:textId="77777777" w:rsidTr="00716134">
        <w:tc>
          <w:tcPr>
            <w:tcW w:w="2088" w:type="dxa"/>
          </w:tcPr>
          <w:p w14:paraId="660491F3" w14:textId="77777777" w:rsidR="00D53374" w:rsidRDefault="00D53374" w:rsidP="00716134">
            <w:r>
              <w:t>Use case Name</w:t>
            </w:r>
          </w:p>
        </w:tc>
        <w:tc>
          <w:tcPr>
            <w:tcW w:w="7488" w:type="dxa"/>
          </w:tcPr>
          <w:p w14:paraId="5860130F" w14:textId="13331F4E" w:rsidR="00D53374" w:rsidRDefault="00D53374" w:rsidP="00716134">
            <w:r>
              <w:t>Join a group.</w:t>
            </w:r>
          </w:p>
        </w:tc>
      </w:tr>
      <w:tr w:rsidR="00D53374" w14:paraId="1E0E1417" w14:textId="77777777" w:rsidTr="00716134">
        <w:tc>
          <w:tcPr>
            <w:tcW w:w="2088" w:type="dxa"/>
          </w:tcPr>
          <w:p w14:paraId="2C2763E7" w14:textId="77777777" w:rsidR="00D53374" w:rsidRDefault="00D53374" w:rsidP="00716134">
            <w:r>
              <w:t>Brief description</w:t>
            </w:r>
          </w:p>
        </w:tc>
        <w:tc>
          <w:tcPr>
            <w:tcW w:w="7488" w:type="dxa"/>
          </w:tcPr>
          <w:p w14:paraId="7E304D30" w14:textId="30DC97D4" w:rsidR="00D53374" w:rsidRDefault="00D53374" w:rsidP="00716134">
            <w:r w:rsidRPr="00253488">
              <w:t xml:space="preserve">This use case describes how </w:t>
            </w:r>
            <w:r w:rsidR="005B45E9">
              <w:t>a Group member can join a group</w:t>
            </w:r>
            <w:r>
              <w:t>.</w:t>
            </w:r>
          </w:p>
        </w:tc>
      </w:tr>
      <w:tr w:rsidR="00D53374" w14:paraId="4EC2B78D" w14:textId="77777777" w:rsidTr="00716134">
        <w:tc>
          <w:tcPr>
            <w:tcW w:w="2088" w:type="dxa"/>
          </w:tcPr>
          <w:p w14:paraId="1D256E54" w14:textId="77777777" w:rsidR="00D53374" w:rsidRDefault="00D53374" w:rsidP="00716134">
            <w:r>
              <w:t>Actors</w:t>
            </w:r>
          </w:p>
        </w:tc>
        <w:tc>
          <w:tcPr>
            <w:tcW w:w="7488" w:type="dxa"/>
          </w:tcPr>
          <w:p w14:paraId="40065A4B" w14:textId="282E4446" w:rsidR="00D53374" w:rsidRDefault="005B45E9" w:rsidP="00716134">
            <w:r>
              <w:t>Group member.</w:t>
            </w:r>
          </w:p>
        </w:tc>
      </w:tr>
      <w:tr w:rsidR="00D53374" w14:paraId="68D71E43" w14:textId="77777777" w:rsidTr="00716134">
        <w:tc>
          <w:tcPr>
            <w:tcW w:w="2088" w:type="dxa"/>
          </w:tcPr>
          <w:p w14:paraId="1F0880EE" w14:textId="77777777" w:rsidR="00D53374" w:rsidRDefault="00D53374" w:rsidP="00716134">
            <w:r>
              <w:t>Basic Flow</w:t>
            </w:r>
          </w:p>
        </w:tc>
        <w:tc>
          <w:tcPr>
            <w:tcW w:w="7488" w:type="dxa"/>
          </w:tcPr>
          <w:p w14:paraId="2D5FB200" w14:textId="77777777" w:rsidR="00D53374" w:rsidRDefault="00D53374" w:rsidP="002F6836">
            <w:pPr>
              <w:pStyle w:val="ListParagraph"/>
              <w:numPr>
                <w:ilvl w:val="0"/>
                <w:numId w:val="10"/>
              </w:numPr>
              <w:spacing w:line="240" w:lineRule="auto"/>
            </w:pPr>
            <w:r>
              <w:t>From the app’s map interface, the user clicks the “Groups” button</w:t>
            </w:r>
          </w:p>
          <w:p w14:paraId="4B3C820B" w14:textId="77777777" w:rsidR="00D53374" w:rsidRDefault="00D53374" w:rsidP="002F6836">
            <w:pPr>
              <w:pStyle w:val="ListParagraph"/>
              <w:numPr>
                <w:ilvl w:val="0"/>
                <w:numId w:val="10"/>
              </w:numPr>
              <w:spacing w:line="240" w:lineRule="auto"/>
            </w:pPr>
            <w:r>
              <w:t>The user is moved to the groups interface</w:t>
            </w:r>
          </w:p>
          <w:p w14:paraId="6F28ACBC" w14:textId="77777777" w:rsidR="00D53374" w:rsidRDefault="00D53374" w:rsidP="002F6836">
            <w:pPr>
              <w:pStyle w:val="ListParagraph"/>
              <w:numPr>
                <w:ilvl w:val="0"/>
                <w:numId w:val="10"/>
              </w:numPr>
              <w:spacing w:line="240" w:lineRule="auto"/>
            </w:pPr>
            <w:r>
              <w:t>The user clicks the “Join group” button</w:t>
            </w:r>
          </w:p>
          <w:p w14:paraId="0275F00B" w14:textId="77777777" w:rsidR="00D53374" w:rsidRDefault="00D53374" w:rsidP="002F6836">
            <w:pPr>
              <w:pStyle w:val="ListParagraph"/>
              <w:numPr>
                <w:ilvl w:val="0"/>
                <w:numId w:val="10"/>
              </w:numPr>
              <w:spacing w:line="240" w:lineRule="auto"/>
            </w:pPr>
            <w:r>
              <w:t>The app displays a field for the user to enter a group’s code</w:t>
            </w:r>
          </w:p>
          <w:p w14:paraId="56EE1654" w14:textId="571363C6" w:rsidR="00D53374" w:rsidRDefault="00D53374" w:rsidP="002F6836">
            <w:pPr>
              <w:pStyle w:val="ListParagraph"/>
              <w:numPr>
                <w:ilvl w:val="0"/>
                <w:numId w:val="10"/>
              </w:numPr>
              <w:spacing w:line="240" w:lineRule="auto"/>
            </w:pPr>
            <w:r>
              <w:t xml:space="preserve">The user enters a piece of code into the </w:t>
            </w:r>
            <w:r w:rsidR="00E15DA6">
              <w:t xml:space="preserve">field and clicks the “Join group” </w:t>
            </w:r>
            <w:r w:rsidR="00E15DA6">
              <w:lastRenderedPageBreak/>
              <w:t>button</w:t>
            </w:r>
          </w:p>
          <w:p w14:paraId="432F489B" w14:textId="77777777" w:rsidR="00D53374" w:rsidRDefault="00D53374" w:rsidP="002F6836">
            <w:pPr>
              <w:pStyle w:val="ListParagraph"/>
              <w:numPr>
                <w:ilvl w:val="0"/>
                <w:numId w:val="10"/>
              </w:numPr>
              <w:spacing w:line="240" w:lineRule="auto"/>
            </w:pPr>
            <w:r>
              <w:t xml:space="preserve">The app </w:t>
            </w:r>
            <w:r w:rsidR="00E15DA6">
              <w:t>adds the user to the group with the matching code</w:t>
            </w:r>
          </w:p>
          <w:p w14:paraId="3A0795D5" w14:textId="77777777" w:rsidR="00E15DA6" w:rsidRDefault="00E15DA6" w:rsidP="002F6836">
            <w:pPr>
              <w:pStyle w:val="ListParagraph"/>
              <w:numPr>
                <w:ilvl w:val="0"/>
                <w:numId w:val="10"/>
              </w:numPr>
              <w:spacing w:line="240" w:lineRule="auto"/>
            </w:pPr>
            <w:r>
              <w:t>The app notifies the user they are now a new member of a group, and the app reports the name of the group to the user</w:t>
            </w:r>
          </w:p>
          <w:p w14:paraId="6ED7EED4" w14:textId="77777777" w:rsidR="00E15DA6" w:rsidRDefault="00E15DA6" w:rsidP="002F6836">
            <w:pPr>
              <w:pStyle w:val="ListParagraph"/>
              <w:numPr>
                <w:ilvl w:val="0"/>
                <w:numId w:val="10"/>
              </w:numPr>
              <w:spacing w:line="240" w:lineRule="auto"/>
            </w:pPr>
            <w:r>
              <w:t>The user clicks the “Back to map” button</w:t>
            </w:r>
          </w:p>
          <w:p w14:paraId="7AFD774F" w14:textId="754F65DD" w:rsidR="00E15DA6" w:rsidRPr="00D53374" w:rsidRDefault="00E15DA6" w:rsidP="002F6836">
            <w:pPr>
              <w:pStyle w:val="ListParagraph"/>
              <w:numPr>
                <w:ilvl w:val="0"/>
                <w:numId w:val="10"/>
              </w:numPr>
              <w:spacing w:line="240" w:lineRule="auto"/>
            </w:pPr>
            <w:r>
              <w:t>The user is transported back to the map interface</w:t>
            </w:r>
          </w:p>
        </w:tc>
      </w:tr>
      <w:tr w:rsidR="00D53374" w14:paraId="3A970B58" w14:textId="77777777" w:rsidTr="00716134">
        <w:tc>
          <w:tcPr>
            <w:tcW w:w="2088" w:type="dxa"/>
          </w:tcPr>
          <w:p w14:paraId="1FB0E741" w14:textId="77777777" w:rsidR="00D53374" w:rsidRDefault="00D53374" w:rsidP="00716134">
            <w:r>
              <w:lastRenderedPageBreak/>
              <w:t>Alternative Flows</w:t>
            </w:r>
          </w:p>
        </w:tc>
        <w:tc>
          <w:tcPr>
            <w:tcW w:w="7488" w:type="dxa"/>
          </w:tcPr>
          <w:p w14:paraId="60A46634" w14:textId="2003B1C4" w:rsidR="00D53374" w:rsidRDefault="00D53374" w:rsidP="00716134">
            <w:pPr>
              <w:rPr>
                <w:b/>
              </w:rPr>
            </w:pPr>
            <w:r w:rsidRPr="00613915">
              <w:rPr>
                <w:b/>
              </w:rPr>
              <w:t>Alternative flow 1: User</w:t>
            </w:r>
            <w:r>
              <w:rPr>
                <w:b/>
              </w:rPr>
              <w:t xml:space="preserve"> </w:t>
            </w:r>
            <w:r w:rsidR="00E15DA6">
              <w:rPr>
                <w:b/>
              </w:rPr>
              <w:t>is already member of the group</w:t>
            </w:r>
          </w:p>
          <w:p w14:paraId="1DF1BE92" w14:textId="3713BC41" w:rsidR="00D53374" w:rsidRDefault="00E15DA6" w:rsidP="002F6836">
            <w:pPr>
              <w:pStyle w:val="ListParagraph"/>
              <w:numPr>
                <w:ilvl w:val="0"/>
                <w:numId w:val="11"/>
              </w:numPr>
              <w:spacing w:line="240" w:lineRule="auto"/>
            </w:pPr>
            <w:r>
              <w:t>After step #5 in the basic flow, the app searches the database and finds that the user is already a member of the group with the matching code</w:t>
            </w:r>
          </w:p>
          <w:p w14:paraId="0B29D42C" w14:textId="1631586D" w:rsidR="00E15DA6" w:rsidRDefault="00E15DA6" w:rsidP="002F6836">
            <w:pPr>
              <w:pStyle w:val="ListParagraph"/>
              <w:numPr>
                <w:ilvl w:val="0"/>
                <w:numId w:val="11"/>
              </w:numPr>
              <w:spacing w:line="240" w:lineRule="auto"/>
            </w:pPr>
            <w:r>
              <w:t>The app notifies the user of this</w:t>
            </w:r>
          </w:p>
          <w:p w14:paraId="7E1A1DD8" w14:textId="1A10B20C" w:rsidR="00E15DA6" w:rsidRDefault="00E15DA6" w:rsidP="002F6836">
            <w:pPr>
              <w:pStyle w:val="ListParagraph"/>
              <w:numPr>
                <w:ilvl w:val="0"/>
                <w:numId w:val="11"/>
              </w:numPr>
              <w:spacing w:line="240" w:lineRule="auto"/>
            </w:pPr>
            <w:r>
              <w:t>The user clicks the “Back to map” button</w:t>
            </w:r>
          </w:p>
          <w:p w14:paraId="0D8B2891" w14:textId="7C079A14" w:rsidR="00E15DA6" w:rsidRPr="00E15DA6" w:rsidRDefault="00E15DA6" w:rsidP="002F6836">
            <w:pPr>
              <w:pStyle w:val="ListParagraph"/>
              <w:numPr>
                <w:ilvl w:val="0"/>
                <w:numId w:val="11"/>
              </w:numPr>
              <w:spacing w:line="240" w:lineRule="auto"/>
            </w:pPr>
            <w:r>
              <w:t>The user is transported back to the map interface</w:t>
            </w:r>
          </w:p>
          <w:p w14:paraId="5E28AD2C" w14:textId="368A5667" w:rsidR="00D53374" w:rsidRDefault="00D53374" w:rsidP="00716134">
            <w:pPr>
              <w:rPr>
                <w:b/>
              </w:rPr>
            </w:pPr>
            <w:r w:rsidRPr="00613915">
              <w:rPr>
                <w:b/>
              </w:rPr>
              <w:t xml:space="preserve">Alternative flow </w:t>
            </w:r>
            <w:r>
              <w:rPr>
                <w:b/>
              </w:rPr>
              <w:t>2</w:t>
            </w:r>
            <w:r w:rsidRPr="00613915">
              <w:rPr>
                <w:b/>
              </w:rPr>
              <w:t xml:space="preserve">: </w:t>
            </w:r>
            <w:r>
              <w:rPr>
                <w:b/>
              </w:rPr>
              <w:t xml:space="preserve">Wrong </w:t>
            </w:r>
            <w:r w:rsidR="00E15DA6">
              <w:rPr>
                <w:b/>
              </w:rPr>
              <w:t>code</w:t>
            </w:r>
          </w:p>
          <w:p w14:paraId="6B24AF51" w14:textId="77777777" w:rsidR="00D53374" w:rsidRDefault="00E15DA6" w:rsidP="002F6836">
            <w:pPr>
              <w:pStyle w:val="ListParagraph"/>
              <w:numPr>
                <w:ilvl w:val="0"/>
                <w:numId w:val="12"/>
              </w:numPr>
              <w:spacing w:line="240" w:lineRule="auto"/>
            </w:pPr>
            <w:r>
              <w:t>After step #5 in the basic flow, the app searches the database and finds that there is no group that matches the code the user enters</w:t>
            </w:r>
          </w:p>
          <w:p w14:paraId="7618D8FD" w14:textId="77777777" w:rsidR="00E15DA6" w:rsidRDefault="00E15DA6" w:rsidP="002F6836">
            <w:pPr>
              <w:pStyle w:val="ListParagraph"/>
              <w:numPr>
                <w:ilvl w:val="0"/>
                <w:numId w:val="12"/>
              </w:numPr>
              <w:spacing w:line="240" w:lineRule="auto"/>
            </w:pPr>
            <w:r>
              <w:t>The app notifies the user of this and asks them to enter a new piece of code</w:t>
            </w:r>
          </w:p>
          <w:p w14:paraId="25B562AB" w14:textId="5B075FD7" w:rsidR="00E15DA6" w:rsidRPr="00E15DA6" w:rsidRDefault="00E15DA6" w:rsidP="002F6836">
            <w:pPr>
              <w:pStyle w:val="ListParagraph"/>
              <w:numPr>
                <w:ilvl w:val="0"/>
                <w:numId w:val="12"/>
              </w:numPr>
              <w:spacing w:line="240" w:lineRule="auto"/>
            </w:pPr>
            <w:r>
              <w:t>Step #5 in the basic flow is carried out again</w:t>
            </w:r>
          </w:p>
        </w:tc>
      </w:tr>
      <w:tr w:rsidR="00D53374" w14:paraId="0332C817" w14:textId="77777777" w:rsidTr="00716134">
        <w:tc>
          <w:tcPr>
            <w:tcW w:w="2088" w:type="dxa"/>
          </w:tcPr>
          <w:p w14:paraId="4F9B04E9" w14:textId="77777777" w:rsidR="00D53374" w:rsidRDefault="00D53374" w:rsidP="00716134">
            <w:r>
              <w:t>Pre-conditions</w:t>
            </w:r>
          </w:p>
        </w:tc>
        <w:tc>
          <w:tcPr>
            <w:tcW w:w="7488" w:type="dxa"/>
          </w:tcPr>
          <w:p w14:paraId="0918459A" w14:textId="3D2B8C2A" w:rsidR="00D53374" w:rsidRDefault="00B70FA1" w:rsidP="00716134">
            <w:r>
              <w:t>The user has a piece of code to join a group, retrieved from somewhere.</w:t>
            </w:r>
          </w:p>
        </w:tc>
      </w:tr>
      <w:tr w:rsidR="00D53374" w14:paraId="4147A082" w14:textId="77777777" w:rsidTr="00716134">
        <w:tc>
          <w:tcPr>
            <w:tcW w:w="2088" w:type="dxa"/>
          </w:tcPr>
          <w:p w14:paraId="4E32D519" w14:textId="77777777" w:rsidR="00D53374" w:rsidRDefault="00D53374" w:rsidP="00716134">
            <w:r>
              <w:t>Post-conditions</w:t>
            </w:r>
          </w:p>
        </w:tc>
        <w:tc>
          <w:tcPr>
            <w:tcW w:w="7488" w:type="dxa"/>
          </w:tcPr>
          <w:p w14:paraId="0F260983" w14:textId="6090B6E3" w:rsidR="00D53374" w:rsidRDefault="00B70FA1" w:rsidP="00716134">
            <w:r>
              <w:t>The user is a new member of the group.</w:t>
            </w:r>
          </w:p>
        </w:tc>
      </w:tr>
    </w:tbl>
    <w:p w14:paraId="20BDE2CB" w14:textId="42615D7A" w:rsidR="00D53374" w:rsidRDefault="00D53374" w:rsidP="00567D58">
      <w:pPr>
        <w:rPr>
          <w:lang w:val="vi-VN"/>
        </w:rPr>
      </w:pPr>
    </w:p>
    <w:p w14:paraId="74FFB2CB" w14:textId="53DA3125" w:rsidR="00E15DA6" w:rsidRDefault="00E15DA6" w:rsidP="00E15DA6">
      <w:pPr>
        <w:pStyle w:val="Heading2"/>
      </w:pPr>
      <w:r>
        <w:t>Use-case: Leave a group</w:t>
      </w:r>
    </w:p>
    <w:p w14:paraId="107AF9C7" w14:textId="77777777" w:rsidR="00E15DA6" w:rsidRPr="00D53374" w:rsidRDefault="00E15DA6" w:rsidP="00E15DA6"/>
    <w:tbl>
      <w:tblPr>
        <w:tblStyle w:val="TableGrid"/>
        <w:tblW w:w="0" w:type="auto"/>
        <w:tblLook w:val="04A0" w:firstRow="1" w:lastRow="0" w:firstColumn="1" w:lastColumn="0" w:noHBand="0" w:noVBand="1"/>
      </w:tblPr>
      <w:tblGrid>
        <w:gridCol w:w="2088"/>
        <w:gridCol w:w="7488"/>
      </w:tblGrid>
      <w:tr w:rsidR="00E15DA6" w14:paraId="63341EFF" w14:textId="77777777" w:rsidTr="00716134">
        <w:tc>
          <w:tcPr>
            <w:tcW w:w="2088" w:type="dxa"/>
          </w:tcPr>
          <w:p w14:paraId="58CD0DA6" w14:textId="77777777" w:rsidR="00E15DA6" w:rsidRDefault="00E15DA6" w:rsidP="00716134">
            <w:r>
              <w:t>Use case Name</w:t>
            </w:r>
          </w:p>
        </w:tc>
        <w:tc>
          <w:tcPr>
            <w:tcW w:w="7488" w:type="dxa"/>
          </w:tcPr>
          <w:p w14:paraId="4D9188A6" w14:textId="0523774A" w:rsidR="00E15DA6" w:rsidRDefault="00E15DA6" w:rsidP="00716134">
            <w:r>
              <w:t>Leave a group.</w:t>
            </w:r>
          </w:p>
        </w:tc>
      </w:tr>
      <w:tr w:rsidR="00E15DA6" w14:paraId="56D8A5CE" w14:textId="77777777" w:rsidTr="00716134">
        <w:tc>
          <w:tcPr>
            <w:tcW w:w="2088" w:type="dxa"/>
          </w:tcPr>
          <w:p w14:paraId="6195FC8B" w14:textId="77777777" w:rsidR="00E15DA6" w:rsidRDefault="00E15DA6" w:rsidP="00716134">
            <w:r>
              <w:t>Brief description</w:t>
            </w:r>
          </w:p>
        </w:tc>
        <w:tc>
          <w:tcPr>
            <w:tcW w:w="7488" w:type="dxa"/>
          </w:tcPr>
          <w:p w14:paraId="52064D84" w14:textId="01F94DFD" w:rsidR="00E15DA6" w:rsidRDefault="00E15DA6" w:rsidP="00716134">
            <w:r w:rsidRPr="00253488">
              <w:t xml:space="preserve">This use case describes how </w:t>
            </w:r>
            <w:r w:rsidR="005B45E9">
              <w:t>a Group member can leave a group</w:t>
            </w:r>
            <w:r>
              <w:t>.</w:t>
            </w:r>
          </w:p>
        </w:tc>
      </w:tr>
      <w:tr w:rsidR="00E15DA6" w14:paraId="3F79E75F" w14:textId="77777777" w:rsidTr="00716134">
        <w:tc>
          <w:tcPr>
            <w:tcW w:w="2088" w:type="dxa"/>
          </w:tcPr>
          <w:p w14:paraId="505DBC68" w14:textId="77777777" w:rsidR="00E15DA6" w:rsidRDefault="00E15DA6" w:rsidP="00716134">
            <w:r>
              <w:t>Actors</w:t>
            </w:r>
          </w:p>
        </w:tc>
        <w:tc>
          <w:tcPr>
            <w:tcW w:w="7488" w:type="dxa"/>
          </w:tcPr>
          <w:p w14:paraId="3711C330" w14:textId="3665BCE4" w:rsidR="00E15DA6" w:rsidRDefault="005B45E9" w:rsidP="00716134">
            <w:r>
              <w:t>Group member.</w:t>
            </w:r>
          </w:p>
        </w:tc>
      </w:tr>
      <w:tr w:rsidR="00E15DA6" w14:paraId="2915F2E0" w14:textId="77777777" w:rsidTr="00716134">
        <w:tc>
          <w:tcPr>
            <w:tcW w:w="2088" w:type="dxa"/>
          </w:tcPr>
          <w:p w14:paraId="42AE06AC" w14:textId="77777777" w:rsidR="00E15DA6" w:rsidRDefault="00E15DA6" w:rsidP="00716134">
            <w:r>
              <w:t>Basic Flow</w:t>
            </w:r>
          </w:p>
        </w:tc>
        <w:tc>
          <w:tcPr>
            <w:tcW w:w="7488" w:type="dxa"/>
          </w:tcPr>
          <w:p w14:paraId="07F22487" w14:textId="32F58F17" w:rsidR="00E15DA6" w:rsidRDefault="00E15DA6" w:rsidP="002F6836">
            <w:pPr>
              <w:pStyle w:val="ListParagraph"/>
              <w:numPr>
                <w:ilvl w:val="0"/>
                <w:numId w:val="13"/>
              </w:numPr>
              <w:spacing w:line="240" w:lineRule="auto"/>
            </w:pPr>
            <w:r>
              <w:t>From the app’s map interface, the user clicks the “Groups” button</w:t>
            </w:r>
          </w:p>
          <w:p w14:paraId="6217C073" w14:textId="77777777" w:rsidR="00E15DA6" w:rsidRDefault="00E15DA6" w:rsidP="002F6836">
            <w:pPr>
              <w:pStyle w:val="ListParagraph"/>
              <w:numPr>
                <w:ilvl w:val="0"/>
                <w:numId w:val="13"/>
              </w:numPr>
              <w:spacing w:line="240" w:lineRule="auto"/>
            </w:pPr>
            <w:r>
              <w:t xml:space="preserve">The </w:t>
            </w:r>
            <w:r w:rsidR="003D7E69">
              <w:t xml:space="preserve">user </w:t>
            </w:r>
            <w:r>
              <w:t xml:space="preserve">is shown a list of groups that they are a </w:t>
            </w:r>
            <w:r w:rsidR="003D7E69">
              <w:t>member</w:t>
            </w:r>
            <w:r>
              <w:t xml:space="preserve"> of</w:t>
            </w:r>
          </w:p>
          <w:p w14:paraId="4EA80008" w14:textId="5D22A4C6" w:rsidR="003D7E69" w:rsidRDefault="003D7E69" w:rsidP="002F6836">
            <w:pPr>
              <w:pStyle w:val="ListParagraph"/>
              <w:numPr>
                <w:ilvl w:val="0"/>
                <w:numId w:val="13"/>
              </w:numPr>
              <w:spacing w:line="240" w:lineRule="auto"/>
            </w:pPr>
            <w:r>
              <w:t>The user scrolls the list and finds the group that they want to leave</w:t>
            </w:r>
          </w:p>
          <w:p w14:paraId="27FDED91" w14:textId="77777777" w:rsidR="003D7E69" w:rsidRDefault="003D7E69" w:rsidP="002F6836">
            <w:pPr>
              <w:pStyle w:val="ListParagraph"/>
              <w:numPr>
                <w:ilvl w:val="0"/>
                <w:numId w:val="13"/>
              </w:numPr>
              <w:spacing w:line="240" w:lineRule="auto"/>
            </w:pPr>
            <w:r>
              <w:t>The user clicks the “Leave” button next to the name of the group</w:t>
            </w:r>
          </w:p>
          <w:p w14:paraId="0CE511D4" w14:textId="77777777" w:rsidR="003D7E69" w:rsidRDefault="003D7E69" w:rsidP="002F6836">
            <w:pPr>
              <w:pStyle w:val="ListParagraph"/>
              <w:numPr>
                <w:ilvl w:val="0"/>
                <w:numId w:val="13"/>
              </w:numPr>
              <w:spacing w:line="240" w:lineRule="auto"/>
            </w:pPr>
            <w:r>
              <w:t>The app removes the user from the group</w:t>
            </w:r>
          </w:p>
          <w:p w14:paraId="1256DAD6" w14:textId="2B2C4A14" w:rsidR="003D7E69" w:rsidRPr="00E15DA6" w:rsidRDefault="003D7E69" w:rsidP="002F6836">
            <w:pPr>
              <w:pStyle w:val="ListParagraph"/>
              <w:numPr>
                <w:ilvl w:val="0"/>
                <w:numId w:val="13"/>
              </w:numPr>
              <w:spacing w:line="240" w:lineRule="auto"/>
            </w:pPr>
            <w:r>
              <w:t>The groups list is refreshed and the group the user just left is no longer in the list</w:t>
            </w:r>
          </w:p>
        </w:tc>
      </w:tr>
      <w:tr w:rsidR="00E15DA6" w14:paraId="59181857" w14:textId="77777777" w:rsidTr="00716134">
        <w:tc>
          <w:tcPr>
            <w:tcW w:w="2088" w:type="dxa"/>
          </w:tcPr>
          <w:p w14:paraId="4A133884" w14:textId="77777777" w:rsidR="00E15DA6" w:rsidRDefault="00E15DA6" w:rsidP="00716134">
            <w:r>
              <w:t>Alternative Flows</w:t>
            </w:r>
          </w:p>
        </w:tc>
        <w:tc>
          <w:tcPr>
            <w:tcW w:w="7488" w:type="dxa"/>
          </w:tcPr>
          <w:p w14:paraId="16341D46" w14:textId="5DF15FD7" w:rsidR="00E01E47" w:rsidRDefault="00E01E47" w:rsidP="00E01E47">
            <w:pPr>
              <w:rPr>
                <w:b/>
              </w:rPr>
            </w:pPr>
            <w:r w:rsidRPr="00613915">
              <w:rPr>
                <w:b/>
              </w:rPr>
              <w:t>Alternative flow 1: User</w:t>
            </w:r>
            <w:r>
              <w:rPr>
                <w:b/>
              </w:rPr>
              <w:t xml:space="preserve"> is group leader</w:t>
            </w:r>
          </w:p>
          <w:p w14:paraId="6853B1BC" w14:textId="49F33336" w:rsidR="00E01E47" w:rsidRDefault="00E01E47" w:rsidP="002F6836">
            <w:pPr>
              <w:pStyle w:val="ListParagraph"/>
              <w:numPr>
                <w:ilvl w:val="0"/>
                <w:numId w:val="25"/>
              </w:numPr>
              <w:spacing w:line="240" w:lineRule="auto"/>
            </w:pPr>
            <w:r>
              <w:t>At step #4 in the basic flow, if the user is the leader of the group</w:t>
            </w:r>
            <w:r w:rsidR="00DA2CB3">
              <w:t xml:space="preserve"> and there is still some other member in the group</w:t>
            </w:r>
            <w:r>
              <w:t xml:space="preserve"> then there is no “Leave” button next to the name of the group</w:t>
            </w:r>
          </w:p>
          <w:p w14:paraId="4853FCDA" w14:textId="005F9F28" w:rsidR="00E15DA6" w:rsidRPr="00E01E47" w:rsidRDefault="00DA2CB3" w:rsidP="002F6836">
            <w:pPr>
              <w:pStyle w:val="ListParagraph"/>
              <w:numPr>
                <w:ilvl w:val="0"/>
                <w:numId w:val="25"/>
              </w:numPr>
              <w:spacing w:line="240" w:lineRule="auto"/>
            </w:pPr>
            <w:r>
              <w:t>The user needs to pick another group member as the group leader first before they can leave the group</w:t>
            </w:r>
          </w:p>
        </w:tc>
      </w:tr>
      <w:tr w:rsidR="00E15DA6" w14:paraId="1013597F" w14:textId="77777777" w:rsidTr="00716134">
        <w:tc>
          <w:tcPr>
            <w:tcW w:w="2088" w:type="dxa"/>
          </w:tcPr>
          <w:p w14:paraId="0C6A9B5F" w14:textId="77777777" w:rsidR="00E15DA6" w:rsidRDefault="00E15DA6" w:rsidP="00716134">
            <w:r>
              <w:t>Pre-conditions</w:t>
            </w:r>
          </w:p>
        </w:tc>
        <w:tc>
          <w:tcPr>
            <w:tcW w:w="7488" w:type="dxa"/>
          </w:tcPr>
          <w:p w14:paraId="70D75636" w14:textId="634FCDB4" w:rsidR="00E15DA6" w:rsidRDefault="00B70FA1" w:rsidP="00716134">
            <w:r>
              <w:t>The user is a member of a group.</w:t>
            </w:r>
          </w:p>
        </w:tc>
      </w:tr>
      <w:tr w:rsidR="00E15DA6" w14:paraId="774B52A2" w14:textId="77777777" w:rsidTr="00716134">
        <w:tc>
          <w:tcPr>
            <w:tcW w:w="2088" w:type="dxa"/>
          </w:tcPr>
          <w:p w14:paraId="515D04A0" w14:textId="77777777" w:rsidR="00E15DA6" w:rsidRDefault="00E15DA6" w:rsidP="00716134">
            <w:r>
              <w:t>Post-conditions</w:t>
            </w:r>
          </w:p>
        </w:tc>
        <w:tc>
          <w:tcPr>
            <w:tcW w:w="7488" w:type="dxa"/>
          </w:tcPr>
          <w:p w14:paraId="78873D65" w14:textId="0A0FF166" w:rsidR="00E15DA6" w:rsidRDefault="00B70FA1" w:rsidP="00716134">
            <w:r>
              <w:t>The user is no longer a member of the group.</w:t>
            </w:r>
          </w:p>
        </w:tc>
      </w:tr>
    </w:tbl>
    <w:p w14:paraId="2C4BDA3A" w14:textId="240DFA6E" w:rsidR="00E15DA6" w:rsidRDefault="00E15DA6" w:rsidP="00567D58">
      <w:pPr>
        <w:rPr>
          <w:lang w:val="vi-VN"/>
        </w:rPr>
      </w:pPr>
    </w:p>
    <w:p w14:paraId="608E1226" w14:textId="77777777" w:rsidR="0066490B" w:rsidRDefault="0066490B" w:rsidP="0066490B">
      <w:pPr>
        <w:pStyle w:val="Heading2"/>
      </w:pPr>
      <w:r>
        <w:lastRenderedPageBreak/>
        <w:t>Use-case: Change group’s name</w:t>
      </w:r>
    </w:p>
    <w:p w14:paraId="455B1B1D"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5D9F6EA0" w14:textId="77777777" w:rsidTr="005D439D">
        <w:tc>
          <w:tcPr>
            <w:tcW w:w="2088" w:type="dxa"/>
          </w:tcPr>
          <w:p w14:paraId="532C032C" w14:textId="77777777" w:rsidR="0066490B" w:rsidRDefault="0066490B" w:rsidP="005D439D">
            <w:r>
              <w:t>Use case Name</w:t>
            </w:r>
          </w:p>
        </w:tc>
        <w:tc>
          <w:tcPr>
            <w:tcW w:w="7488" w:type="dxa"/>
          </w:tcPr>
          <w:p w14:paraId="5A828E71" w14:textId="77777777" w:rsidR="0066490B" w:rsidRDefault="0066490B" w:rsidP="005D439D">
            <w:r>
              <w:t>Change group’s name.</w:t>
            </w:r>
          </w:p>
        </w:tc>
      </w:tr>
      <w:tr w:rsidR="0066490B" w14:paraId="46F200A2" w14:textId="77777777" w:rsidTr="005D439D">
        <w:tc>
          <w:tcPr>
            <w:tcW w:w="2088" w:type="dxa"/>
          </w:tcPr>
          <w:p w14:paraId="4863C757" w14:textId="77777777" w:rsidR="0066490B" w:rsidRDefault="0066490B" w:rsidP="005D439D">
            <w:r>
              <w:t>Brief description</w:t>
            </w:r>
          </w:p>
        </w:tc>
        <w:tc>
          <w:tcPr>
            <w:tcW w:w="7488" w:type="dxa"/>
          </w:tcPr>
          <w:p w14:paraId="36E33EEE" w14:textId="77777777" w:rsidR="0066490B" w:rsidRDefault="0066490B" w:rsidP="005D439D">
            <w:r w:rsidRPr="00253488">
              <w:t xml:space="preserve">This use case describes how </w:t>
            </w:r>
            <w:r>
              <w:t>the Group leader of a group can change the name of the group.</w:t>
            </w:r>
          </w:p>
        </w:tc>
      </w:tr>
      <w:tr w:rsidR="0066490B" w14:paraId="40F62CF3" w14:textId="77777777" w:rsidTr="005D439D">
        <w:tc>
          <w:tcPr>
            <w:tcW w:w="2088" w:type="dxa"/>
          </w:tcPr>
          <w:p w14:paraId="4D0F2E54" w14:textId="77777777" w:rsidR="0066490B" w:rsidRDefault="0066490B" w:rsidP="005D439D">
            <w:r>
              <w:t>Actors</w:t>
            </w:r>
          </w:p>
        </w:tc>
        <w:tc>
          <w:tcPr>
            <w:tcW w:w="7488" w:type="dxa"/>
          </w:tcPr>
          <w:p w14:paraId="5A71206F" w14:textId="77777777" w:rsidR="0066490B" w:rsidRDefault="0066490B" w:rsidP="005D439D">
            <w:r>
              <w:t>Group leader.</w:t>
            </w:r>
          </w:p>
        </w:tc>
      </w:tr>
      <w:tr w:rsidR="0066490B" w14:paraId="53894AA5" w14:textId="77777777" w:rsidTr="005D439D">
        <w:tc>
          <w:tcPr>
            <w:tcW w:w="2088" w:type="dxa"/>
          </w:tcPr>
          <w:p w14:paraId="3F272BF6" w14:textId="77777777" w:rsidR="0066490B" w:rsidRDefault="0066490B" w:rsidP="005D439D">
            <w:r>
              <w:t>Basic Flow</w:t>
            </w:r>
          </w:p>
        </w:tc>
        <w:tc>
          <w:tcPr>
            <w:tcW w:w="7488" w:type="dxa"/>
          </w:tcPr>
          <w:p w14:paraId="5CCE535C" w14:textId="77777777" w:rsidR="0066490B" w:rsidRDefault="0066490B" w:rsidP="005D439D">
            <w:pPr>
              <w:pStyle w:val="ListParagraph"/>
              <w:numPr>
                <w:ilvl w:val="0"/>
                <w:numId w:val="24"/>
              </w:numPr>
              <w:spacing w:line="240" w:lineRule="auto"/>
            </w:pPr>
            <w:r>
              <w:t>From the app’s map interface, the user clicks the “Groups” button</w:t>
            </w:r>
          </w:p>
          <w:p w14:paraId="7260C5D6" w14:textId="77777777" w:rsidR="0066490B" w:rsidRDefault="0066490B" w:rsidP="005D439D">
            <w:pPr>
              <w:pStyle w:val="ListParagraph"/>
              <w:numPr>
                <w:ilvl w:val="0"/>
                <w:numId w:val="24"/>
              </w:numPr>
              <w:spacing w:line="240" w:lineRule="auto"/>
            </w:pPr>
            <w:r>
              <w:t>The user is shown a list of groups that they are a member of, with the groups that they are a leader of at the top with a “Leader” label next to the group name</w:t>
            </w:r>
          </w:p>
          <w:p w14:paraId="0592A5A5" w14:textId="77777777" w:rsidR="0066490B" w:rsidRDefault="0066490B" w:rsidP="005D439D">
            <w:pPr>
              <w:pStyle w:val="ListParagraph"/>
              <w:numPr>
                <w:ilvl w:val="0"/>
                <w:numId w:val="24"/>
              </w:numPr>
              <w:spacing w:line="240" w:lineRule="auto"/>
            </w:pPr>
            <w:r>
              <w:t>The user scrolls the list of groups they are a leader of to find the group that they want to change the group name</w:t>
            </w:r>
          </w:p>
          <w:p w14:paraId="65E96B01" w14:textId="77777777" w:rsidR="0066490B" w:rsidRDefault="0066490B" w:rsidP="005D439D">
            <w:pPr>
              <w:pStyle w:val="ListParagraph"/>
              <w:numPr>
                <w:ilvl w:val="0"/>
                <w:numId w:val="24"/>
              </w:numPr>
              <w:spacing w:line="240" w:lineRule="auto"/>
            </w:pPr>
            <w:r>
              <w:t>The user clicks on the group name</w:t>
            </w:r>
          </w:p>
          <w:p w14:paraId="46BAEAD1" w14:textId="77777777" w:rsidR="0066490B" w:rsidRDefault="0066490B" w:rsidP="005D439D">
            <w:pPr>
              <w:pStyle w:val="ListParagraph"/>
              <w:numPr>
                <w:ilvl w:val="0"/>
                <w:numId w:val="24"/>
              </w:numPr>
              <w:spacing w:line="240" w:lineRule="auto"/>
            </w:pPr>
            <w:r>
              <w:t>The user is shown information about the group</w:t>
            </w:r>
          </w:p>
          <w:p w14:paraId="0BCF2B85" w14:textId="77777777" w:rsidR="0066490B" w:rsidRDefault="0066490B" w:rsidP="005D439D">
            <w:pPr>
              <w:pStyle w:val="ListParagraph"/>
              <w:numPr>
                <w:ilvl w:val="0"/>
                <w:numId w:val="24"/>
              </w:numPr>
              <w:spacing w:line="240" w:lineRule="auto"/>
            </w:pPr>
            <w:r>
              <w:t>The user clicks on the “Change group name” button</w:t>
            </w:r>
          </w:p>
          <w:p w14:paraId="25C54DC2" w14:textId="77777777" w:rsidR="0066490B" w:rsidRDefault="0066490B" w:rsidP="005D439D">
            <w:pPr>
              <w:pStyle w:val="ListParagraph"/>
              <w:numPr>
                <w:ilvl w:val="0"/>
                <w:numId w:val="24"/>
              </w:numPr>
              <w:spacing w:line="240" w:lineRule="auto"/>
            </w:pPr>
            <w:r>
              <w:t>The app displays a field for the user to enter the new name of the group</w:t>
            </w:r>
          </w:p>
          <w:p w14:paraId="1D44C70C" w14:textId="77777777" w:rsidR="0066490B" w:rsidRDefault="0066490B" w:rsidP="005D439D">
            <w:pPr>
              <w:pStyle w:val="ListParagraph"/>
              <w:numPr>
                <w:ilvl w:val="0"/>
                <w:numId w:val="24"/>
              </w:numPr>
              <w:spacing w:line="240" w:lineRule="auto"/>
            </w:pPr>
            <w:r>
              <w:t>The user enters the new name of the group and clicks the “Change group name” button</w:t>
            </w:r>
          </w:p>
          <w:p w14:paraId="7294DA58" w14:textId="77777777" w:rsidR="0066490B" w:rsidRPr="00F66C8C" w:rsidRDefault="0066490B" w:rsidP="005D439D">
            <w:pPr>
              <w:pStyle w:val="ListParagraph"/>
              <w:numPr>
                <w:ilvl w:val="0"/>
                <w:numId w:val="24"/>
              </w:numPr>
              <w:spacing w:line="240" w:lineRule="auto"/>
            </w:pPr>
            <w:r>
              <w:t>The name of the group is change to the name entered by the user</w:t>
            </w:r>
          </w:p>
        </w:tc>
      </w:tr>
      <w:tr w:rsidR="0066490B" w14:paraId="4F71CCE2" w14:textId="77777777" w:rsidTr="005D439D">
        <w:tc>
          <w:tcPr>
            <w:tcW w:w="2088" w:type="dxa"/>
          </w:tcPr>
          <w:p w14:paraId="55016C57" w14:textId="77777777" w:rsidR="0066490B" w:rsidRDefault="0066490B" w:rsidP="005D439D">
            <w:r>
              <w:t>Alternative Flows</w:t>
            </w:r>
          </w:p>
        </w:tc>
        <w:tc>
          <w:tcPr>
            <w:tcW w:w="7488" w:type="dxa"/>
          </w:tcPr>
          <w:p w14:paraId="32A61BA0" w14:textId="77777777" w:rsidR="0066490B" w:rsidRDefault="0066490B" w:rsidP="005D439D">
            <w:pPr>
              <w:rPr>
                <w:b/>
              </w:rPr>
            </w:pPr>
            <w:r w:rsidRPr="00613915">
              <w:rPr>
                <w:b/>
              </w:rPr>
              <w:t xml:space="preserve">Alternative flow 1: </w:t>
            </w:r>
            <w:r>
              <w:rPr>
                <w:b/>
              </w:rPr>
              <w:t>Group name is already taken</w:t>
            </w:r>
          </w:p>
          <w:p w14:paraId="297E90AF" w14:textId="77777777" w:rsidR="0066490B" w:rsidRDefault="0066490B" w:rsidP="005D439D">
            <w:pPr>
              <w:pStyle w:val="ListParagraph"/>
              <w:numPr>
                <w:ilvl w:val="0"/>
                <w:numId w:val="30"/>
              </w:numPr>
              <w:spacing w:line="240" w:lineRule="auto"/>
            </w:pPr>
            <w:r>
              <w:t>After step #8 in the basic flow, the app searches the database and finds that there is already a group with the entered group name</w:t>
            </w:r>
          </w:p>
          <w:p w14:paraId="77814EF4" w14:textId="77777777" w:rsidR="0066490B" w:rsidRDefault="0066490B" w:rsidP="005D439D">
            <w:pPr>
              <w:pStyle w:val="ListParagraph"/>
              <w:numPr>
                <w:ilvl w:val="0"/>
                <w:numId w:val="30"/>
              </w:numPr>
              <w:spacing w:line="240" w:lineRule="auto"/>
            </w:pPr>
            <w:r>
              <w:t>The app notifies the user of this and requests the user to enter a different group name</w:t>
            </w:r>
          </w:p>
          <w:p w14:paraId="36BEEE7D" w14:textId="77777777" w:rsidR="0066490B" w:rsidRDefault="0066490B" w:rsidP="005D439D">
            <w:pPr>
              <w:pStyle w:val="ListParagraph"/>
              <w:numPr>
                <w:ilvl w:val="0"/>
                <w:numId w:val="30"/>
              </w:numPr>
              <w:spacing w:line="240" w:lineRule="auto"/>
            </w:pPr>
            <w:r w:rsidRPr="00F66C8C">
              <w:t>Step #</w:t>
            </w:r>
            <w:r>
              <w:t>8</w:t>
            </w:r>
            <w:r w:rsidRPr="00F66C8C">
              <w:t xml:space="preserve"> in the basic flow is carried out again</w:t>
            </w:r>
          </w:p>
          <w:p w14:paraId="55CFF106" w14:textId="77777777" w:rsidR="0066490B" w:rsidRDefault="0066490B" w:rsidP="005D439D">
            <w:pPr>
              <w:rPr>
                <w:b/>
              </w:rPr>
            </w:pPr>
            <w:r w:rsidRPr="00613915">
              <w:rPr>
                <w:b/>
              </w:rPr>
              <w:t xml:space="preserve">Alternative flow </w:t>
            </w:r>
            <w:r>
              <w:rPr>
                <w:b/>
              </w:rPr>
              <w:t>2</w:t>
            </w:r>
            <w:r w:rsidRPr="00613915">
              <w:rPr>
                <w:b/>
              </w:rPr>
              <w:t xml:space="preserve">: </w:t>
            </w:r>
            <w:r>
              <w:rPr>
                <w:b/>
              </w:rPr>
              <w:t>No button to change group name</w:t>
            </w:r>
          </w:p>
          <w:p w14:paraId="255E5530" w14:textId="77777777" w:rsidR="0066490B" w:rsidRDefault="0066490B" w:rsidP="005D439D">
            <w:pPr>
              <w:pStyle w:val="ListParagraph"/>
              <w:numPr>
                <w:ilvl w:val="0"/>
                <w:numId w:val="28"/>
              </w:numPr>
              <w:spacing w:line="240" w:lineRule="auto"/>
            </w:pPr>
            <w:r w:rsidRPr="00482C68">
              <w:t>At step #</w:t>
            </w:r>
            <w:r>
              <w:t>6</w:t>
            </w:r>
            <w:r w:rsidRPr="00482C68">
              <w:t xml:space="preserve"> in the basic flow, if there is no “</w:t>
            </w:r>
            <w:r>
              <w:t>Change group name</w:t>
            </w:r>
            <w:r w:rsidRPr="00482C68">
              <w:t>” button then this means that the user is not the leader of the group</w:t>
            </w:r>
          </w:p>
          <w:p w14:paraId="2EF6DC65" w14:textId="77777777" w:rsidR="0066490B" w:rsidRPr="00F66C8C" w:rsidRDefault="0066490B" w:rsidP="005D439D">
            <w:pPr>
              <w:pStyle w:val="ListParagraph"/>
              <w:numPr>
                <w:ilvl w:val="0"/>
                <w:numId w:val="28"/>
              </w:numPr>
              <w:spacing w:line="240" w:lineRule="auto"/>
            </w:pPr>
            <w:r w:rsidRPr="00F66C8C">
              <w:t xml:space="preserve">The user can only </w:t>
            </w:r>
            <w:r>
              <w:t>change group name</w:t>
            </w:r>
            <w:r w:rsidRPr="00F66C8C">
              <w:t xml:space="preserve"> for the groups that they are the group leader</w:t>
            </w:r>
          </w:p>
        </w:tc>
      </w:tr>
      <w:tr w:rsidR="0066490B" w14:paraId="28296B70" w14:textId="77777777" w:rsidTr="005D439D">
        <w:tc>
          <w:tcPr>
            <w:tcW w:w="2088" w:type="dxa"/>
          </w:tcPr>
          <w:p w14:paraId="5BCDCACC" w14:textId="77777777" w:rsidR="0066490B" w:rsidRDefault="0066490B" w:rsidP="005D439D">
            <w:r>
              <w:t>Pre-conditions</w:t>
            </w:r>
          </w:p>
        </w:tc>
        <w:tc>
          <w:tcPr>
            <w:tcW w:w="7488" w:type="dxa"/>
          </w:tcPr>
          <w:p w14:paraId="00E9E601" w14:textId="77777777" w:rsidR="0066490B" w:rsidRDefault="0066490B" w:rsidP="005D439D">
            <w:r>
              <w:t>The user is a member of a group.</w:t>
            </w:r>
          </w:p>
        </w:tc>
      </w:tr>
      <w:tr w:rsidR="0066490B" w14:paraId="425980B8" w14:textId="77777777" w:rsidTr="005D439D">
        <w:tc>
          <w:tcPr>
            <w:tcW w:w="2088" w:type="dxa"/>
          </w:tcPr>
          <w:p w14:paraId="580B6E92" w14:textId="77777777" w:rsidR="0066490B" w:rsidRDefault="0066490B" w:rsidP="005D439D">
            <w:r>
              <w:t>Post-conditions</w:t>
            </w:r>
          </w:p>
        </w:tc>
        <w:tc>
          <w:tcPr>
            <w:tcW w:w="7488" w:type="dxa"/>
          </w:tcPr>
          <w:p w14:paraId="499DB5EF" w14:textId="77777777" w:rsidR="0066490B" w:rsidRDefault="0066490B" w:rsidP="005D439D">
            <w:r>
              <w:t>The name of the group is changed.</w:t>
            </w:r>
          </w:p>
        </w:tc>
      </w:tr>
    </w:tbl>
    <w:p w14:paraId="7EABE616" w14:textId="77777777" w:rsidR="0066490B" w:rsidRDefault="0066490B" w:rsidP="0066490B">
      <w:pPr>
        <w:pStyle w:val="Heading2"/>
        <w:numPr>
          <w:ilvl w:val="0"/>
          <w:numId w:val="0"/>
        </w:numPr>
        <w:ind w:left="720" w:hanging="720"/>
      </w:pPr>
    </w:p>
    <w:p w14:paraId="23A6D2A1" w14:textId="77777777" w:rsidR="0066490B" w:rsidRDefault="0066490B" w:rsidP="0066490B">
      <w:pPr>
        <w:pStyle w:val="Heading2"/>
      </w:pPr>
      <w:r>
        <w:t>Use-case: View group’s code</w:t>
      </w:r>
    </w:p>
    <w:p w14:paraId="51EB2F0C"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55BA37A7" w14:textId="77777777" w:rsidTr="005D439D">
        <w:tc>
          <w:tcPr>
            <w:tcW w:w="2088" w:type="dxa"/>
          </w:tcPr>
          <w:p w14:paraId="4678C0EA" w14:textId="77777777" w:rsidR="0066490B" w:rsidRDefault="0066490B" w:rsidP="005D439D">
            <w:r>
              <w:t>Use case Name</w:t>
            </w:r>
          </w:p>
        </w:tc>
        <w:tc>
          <w:tcPr>
            <w:tcW w:w="7488" w:type="dxa"/>
          </w:tcPr>
          <w:p w14:paraId="218DBDE1" w14:textId="77777777" w:rsidR="0066490B" w:rsidRDefault="0066490B" w:rsidP="005D439D">
            <w:r>
              <w:t>View group’s code.</w:t>
            </w:r>
          </w:p>
        </w:tc>
      </w:tr>
      <w:tr w:rsidR="0066490B" w14:paraId="37EFC895" w14:textId="77777777" w:rsidTr="005D439D">
        <w:tc>
          <w:tcPr>
            <w:tcW w:w="2088" w:type="dxa"/>
          </w:tcPr>
          <w:p w14:paraId="63F5F67B" w14:textId="77777777" w:rsidR="0066490B" w:rsidRDefault="0066490B" w:rsidP="005D439D">
            <w:r>
              <w:t>Brief description</w:t>
            </w:r>
          </w:p>
        </w:tc>
        <w:tc>
          <w:tcPr>
            <w:tcW w:w="7488" w:type="dxa"/>
          </w:tcPr>
          <w:p w14:paraId="6DFDAD57" w14:textId="77777777" w:rsidR="0066490B" w:rsidRDefault="0066490B" w:rsidP="005D439D">
            <w:r w:rsidRPr="00253488">
              <w:t xml:space="preserve">This use case describes how </w:t>
            </w:r>
            <w:r>
              <w:t>a Group member can view the code of a group they are a member of, so that they can send this code to others to invite them to join the group.</w:t>
            </w:r>
          </w:p>
        </w:tc>
      </w:tr>
      <w:tr w:rsidR="0066490B" w14:paraId="679C2490" w14:textId="77777777" w:rsidTr="005D439D">
        <w:tc>
          <w:tcPr>
            <w:tcW w:w="2088" w:type="dxa"/>
          </w:tcPr>
          <w:p w14:paraId="04EEDE37" w14:textId="77777777" w:rsidR="0066490B" w:rsidRDefault="0066490B" w:rsidP="005D439D">
            <w:r>
              <w:t>Actors</w:t>
            </w:r>
          </w:p>
        </w:tc>
        <w:tc>
          <w:tcPr>
            <w:tcW w:w="7488" w:type="dxa"/>
          </w:tcPr>
          <w:p w14:paraId="5ACF8E8A" w14:textId="77777777" w:rsidR="0066490B" w:rsidRDefault="0066490B" w:rsidP="005D439D">
            <w:r>
              <w:t>Group member.</w:t>
            </w:r>
          </w:p>
        </w:tc>
      </w:tr>
      <w:tr w:rsidR="0066490B" w14:paraId="625A3D55" w14:textId="77777777" w:rsidTr="005D439D">
        <w:tc>
          <w:tcPr>
            <w:tcW w:w="2088" w:type="dxa"/>
          </w:tcPr>
          <w:p w14:paraId="6C339FBF" w14:textId="77777777" w:rsidR="0066490B" w:rsidRDefault="0066490B" w:rsidP="005D439D">
            <w:r>
              <w:t>Basic Flow</w:t>
            </w:r>
          </w:p>
        </w:tc>
        <w:tc>
          <w:tcPr>
            <w:tcW w:w="7488" w:type="dxa"/>
          </w:tcPr>
          <w:p w14:paraId="138450C2" w14:textId="77777777" w:rsidR="0066490B" w:rsidRDefault="0066490B" w:rsidP="005D439D">
            <w:pPr>
              <w:pStyle w:val="ListParagraph"/>
              <w:numPr>
                <w:ilvl w:val="0"/>
                <w:numId w:val="31"/>
              </w:numPr>
              <w:spacing w:line="240" w:lineRule="auto"/>
            </w:pPr>
            <w:r>
              <w:t>From the app’s map interface, the user clicks the “Groups” button</w:t>
            </w:r>
          </w:p>
          <w:p w14:paraId="561AEB61" w14:textId="77777777" w:rsidR="0066490B" w:rsidRDefault="0066490B" w:rsidP="005D439D">
            <w:pPr>
              <w:pStyle w:val="ListParagraph"/>
              <w:numPr>
                <w:ilvl w:val="0"/>
                <w:numId w:val="31"/>
              </w:numPr>
              <w:spacing w:line="240" w:lineRule="auto"/>
            </w:pPr>
            <w:r>
              <w:t>The user is shown a list of groups that they are a member of</w:t>
            </w:r>
          </w:p>
          <w:p w14:paraId="61C4DE53" w14:textId="77777777" w:rsidR="0066490B" w:rsidRDefault="0066490B" w:rsidP="005D439D">
            <w:pPr>
              <w:pStyle w:val="ListParagraph"/>
              <w:numPr>
                <w:ilvl w:val="0"/>
                <w:numId w:val="31"/>
              </w:numPr>
              <w:spacing w:line="240" w:lineRule="auto"/>
            </w:pPr>
            <w:r>
              <w:t xml:space="preserve">The user scrolls the list and finds the group that they want to view the </w:t>
            </w:r>
            <w:r>
              <w:lastRenderedPageBreak/>
              <w:t>code of</w:t>
            </w:r>
          </w:p>
          <w:p w14:paraId="5891FA2E" w14:textId="77777777" w:rsidR="0066490B" w:rsidRDefault="0066490B" w:rsidP="005D439D">
            <w:pPr>
              <w:pStyle w:val="ListParagraph"/>
              <w:numPr>
                <w:ilvl w:val="0"/>
                <w:numId w:val="31"/>
              </w:numPr>
              <w:spacing w:line="240" w:lineRule="auto"/>
            </w:pPr>
            <w:r>
              <w:t>The user clicks on the group name</w:t>
            </w:r>
          </w:p>
          <w:p w14:paraId="7337A35B" w14:textId="77777777" w:rsidR="0066490B" w:rsidRPr="0066490B" w:rsidRDefault="0066490B" w:rsidP="005D439D">
            <w:pPr>
              <w:pStyle w:val="ListParagraph"/>
              <w:numPr>
                <w:ilvl w:val="0"/>
                <w:numId w:val="31"/>
              </w:numPr>
              <w:spacing w:line="240" w:lineRule="auto"/>
            </w:pPr>
            <w:r>
              <w:t>The user is shown information about the group</w:t>
            </w:r>
          </w:p>
          <w:p w14:paraId="3882C26F" w14:textId="77777777" w:rsidR="0066490B" w:rsidRDefault="0066490B" w:rsidP="005D439D">
            <w:pPr>
              <w:pStyle w:val="ListParagraph"/>
              <w:numPr>
                <w:ilvl w:val="0"/>
                <w:numId w:val="31"/>
              </w:numPr>
              <w:spacing w:line="240" w:lineRule="auto"/>
            </w:pPr>
            <w:r>
              <w:t>The user clicks on the “Show code” button</w:t>
            </w:r>
          </w:p>
          <w:p w14:paraId="0B69F737" w14:textId="77777777" w:rsidR="0066490B" w:rsidRDefault="0066490B" w:rsidP="005D439D">
            <w:pPr>
              <w:pStyle w:val="ListParagraph"/>
              <w:numPr>
                <w:ilvl w:val="0"/>
                <w:numId w:val="31"/>
              </w:numPr>
              <w:spacing w:line="240" w:lineRule="auto"/>
            </w:pPr>
            <w:r>
              <w:t>The app displays a modal showing the code of the group</w:t>
            </w:r>
          </w:p>
          <w:p w14:paraId="7B3DB91E" w14:textId="77777777" w:rsidR="0066490B" w:rsidRDefault="0066490B" w:rsidP="005D439D">
            <w:pPr>
              <w:pStyle w:val="ListParagraph"/>
              <w:numPr>
                <w:ilvl w:val="0"/>
                <w:numId w:val="31"/>
              </w:numPr>
              <w:spacing w:line="240" w:lineRule="auto"/>
            </w:pPr>
            <w:r>
              <w:t>The user can send this piece of code to others to invite them to join the group</w:t>
            </w:r>
          </w:p>
          <w:p w14:paraId="09F3A053" w14:textId="77777777" w:rsidR="0066490B" w:rsidRPr="00F66C8C" w:rsidRDefault="0066490B" w:rsidP="005D439D">
            <w:pPr>
              <w:pStyle w:val="ListParagraph"/>
              <w:numPr>
                <w:ilvl w:val="0"/>
                <w:numId w:val="31"/>
              </w:numPr>
              <w:spacing w:line="240" w:lineRule="auto"/>
            </w:pPr>
            <w:r>
              <w:t>The user clicks on the “Close” button in the modal to close the modal</w:t>
            </w:r>
          </w:p>
        </w:tc>
      </w:tr>
      <w:tr w:rsidR="0066490B" w14:paraId="7B6F04B6" w14:textId="77777777" w:rsidTr="005D439D">
        <w:tc>
          <w:tcPr>
            <w:tcW w:w="2088" w:type="dxa"/>
          </w:tcPr>
          <w:p w14:paraId="3AEFD406" w14:textId="77777777" w:rsidR="0066490B" w:rsidRDefault="0066490B" w:rsidP="005D439D">
            <w:r>
              <w:lastRenderedPageBreak/>
              <w:t>Alternative Flows</w:t>
            </w:r>
          </w:p>
        </w:tc>
        <w:tc>
          <w:tcPr>
            <w:tcW w:w="7488" w:type="dxa"/>
          </w:tcPr>
          <w:p w14:paraId="1DA5C478" w14:textId="77777777" w:rsidR="0066490B" w:rsidRPr="0059039E" w:rsidRDefault="0066490B" w:rsidP="005D439D">
            <w:pPr>
              <w:spacing w:line="240" w:lineRule="auto"/>
            </w:pPr>
          </w:p>
        </w:tc>
      </w:tr>
      <w:tr w:rsidR="0066490B" w14:paraId="296F45F1" w14:textId="77777777" w:rsidTr="005D439D">
        <w:tc>
          <w:tcPr>
            <w:tcW w:w="2088" w:type="dxa"/>
          </w:tcPr>
          <w:p w14:paraId="6D14A124" w14:textId="77777777" w:rsidR="0066490B" w:rsidRDefault="0066490B" w:rsidP="005D439D">
            <w:r>
              <w:t>Pre-conditions</w:t>
            </w:r>
          </w:p>
        </w:tc>
        <w:tc>
          <w:tcPr>
            <w:tcW w:w="7488" w:type="dxa"/>
          </w:tcPr>
          <w:p w14:paraId="4B76D8FD" w14:textId="77777777" w:rsidR="0066490B" w:rsidRDefault="0066490B" w:rsidP="005D439D">
            <w:r>
              <w:t>The user is a member of a group.</w:t>
            </w:r>
          </w:p>
        </w:tc>
      </w:tr>
      <w:tr w:rsidR="0066490B" w14:paraId="0BD201EE" w14:textId="77777777" w:rsidTr="005D439D">
        <w:tc>
          <w:tcPr>
            <w:tcW w:w="2088" w:type="dxa"/>
          </w:tcPr>
          <w:p w14:paraId="2CDAF4D6" w14:textId="77777777" w:rsidR="0066490B" w:rsidRDefault="0066490B" w:rsidP="005D439D">
            <w:r>
              <w:t>Post-conditions</w:t>
            </w:r>
          </w:p>
        </w:tc>
        <w:tc>
          <w:tcPr>
            <w:tcW w:w="7488" w:type="dxa"/>
          </w:tcPr>
          <w:p w14:paraId="66EF77C1" w14:textId="77777777" w:rsidR="0066490B" w:rsidRDefault="0066490B" w:rsidP="005D439D">
            <w:r>
              <w:t>The user can view the code of the group.</w:t>
            </w:r>
          </w:p>
        </w:tc>
      </w:tr>
    </w:tbl>
    <w:p w14:paraId="12A0C0A2" w14:textId="77777777" w:rsidR="0066490B" w:rsidRDefault="0066490B" w:rsidP="0066490B">
      <w:pPr>
        <w:pStyle w:val="Heading2"/>
        <w:numPr>
          <w:ilvl w:val="0"/>
          <w:numId w:val="0"/>
        </w:numPr>
      </w:pPr>
    </w:p>
    <w:p w14:paraId="3C0AD108" w14:textId="77777777" w:rsidR="0066490B" w:rsidRDefault="0066490B" w:rsidP="0066490B">
      <w:pPr>
        <w:pStyle w:val="Heading2"/>
      </w:pPr>
      <w:r>
        <w:t>Use-case: Change group’s code</w:t>
      </w:r>
    </w:p>
    <w:p w14:paraId="0601F301" w14:textId="77777777" w:rsidR="0066490B" w:rsidRPr="00D53374" w:rsidRDefault="0066490B" w:rsidP="0066490B"/>
    <w:tbl>
      <w:tblPr>
        <w:tblStyle w:val="TableGrid"/>
        <w:tblW w:w="0" w:type="auto"/>
        <w:tblLook w:val="04A0" w:firstRow="1" w:lastRow="0" w:firstColumn="1" w:lastColumn="0" w:noHBand="0" w:noVBand="1"/>
      </w:tblPr>
      <w:tblGrid>
        <w:gridCol w:w="2088"/>
        <w:gridCol w:w="7488"/>
      </w:tblGrid>
      <w:tr w:rsidR="0066490B" w14:paraId="22ED2215" w14:textId="77777777" w:rsidTr="005D439D">
        <w:tc>
          <w:tcPr>
            <w:tcW w:w="2088" w:type="dxa"/>
          </w:tcPr>
          <w:p w14:paraId="13D431B3" w14:textId="77777777" w:rsidR="0066490B" w:rsidRDefault="0066490B" w:rsidP="005D439D">
            <w:r>
              <w:t>Use case Name</w:t>
            </w:r>
          </w:p>
        </w:tc>
        <w:tc>
          <w:tcPr>
            <w:tcW w:w="7488" w:type="dxa"/>
          </w:tcPr>
          <w:p w14:paraId="4E836CAE" w14:textId="77777777" w:rsidR="0066490B" w:rsidRDefault="0066490B" w:rsidP="005D439D">
            <w:r>
              <w:t>Change group’s code.</w:t>
            </w:r>
          </w:p>
        </w:tc>
      </w:tr>
      <w:tr w:rsidR="0066490B" w14:paraId="0BDF0E00" w14:textId="77777777" w:rsidTr="005D439D">
        <w:tc>
          <w:tcPr>
            <w:tcW w:w="2088" w:type="dxa"/>
          </w:tcPr>
          <w:p w14:paraId="7E41556B" w14:textId="77777777" w:rsidR="0066490B" w:rsidRDefault="0066490B" w:rsidP="005D439D">
            <w:r>
              <w:t>Brief description</w:t>
            </w:r>
          </w:p>
        </w:tc>
        <w:tc>
          <w:tcPr>
            <w:tcW w:w="7488" w:type="dxa"/>
          </w:tcPr>
          <w:p w14:paraId="2B76E940" w14:textId="77777777" w:rsidR="0066490B" w:rsidRDefault="0066490B" w:rsidP="005D439D">
            <w:r w:rsidRPr="00253488">
              <w:t xml:space="preserve">This use case describes how </w:t>
            </w:r>
            <w:r>
              <w:t>the Group leader of a group can change the code of the group, for example because they suspect that some outsider has stolen the code and might use it to spy on the group.</w:t>
            </w:r>
          </w:p>
        </w:tc>
      </w:tr>
      <w:tr w:rsidR="0066490B" w14:paraId="3F8DCC27" w14:textId="77777777" w:rsidTr="005D439D">
        <w:tc>
          <w:tcPr>
            <w:tcW w:w="2088" w:type="dxa"/>
          </w:tcPr>
          <w:p w14:paraId="0728D000" w14:textId="77777777" w:rsidR="0066490B" w:rsidRDefault="0066490B" w:rsidP="005D439D">
            <w:r>
              <w:t>Actors</w:t>
            </w:r>
          </w:p>
        </w:tc>
        <w:tc>
          <w:tcPr>
            <w:tcW w:w="7488" w:type="dxa"/>
          </w:tcPr>
          <w:p w14:paraId="43C033BE" w14:textId="77777777" w:rsidR="0066490B" w:rsidRDefault="0066490B" w:rsidP="005D439D">
            <w:r>
              <w:t>Group leader.</w:t>
            </w:r>
          </w:p>
        </w:tc>
      </w:tr>
      <w:tr w:rsidR="0066490B" w14:paraId="54912129" w14:textId="77777777" w:rsidTr="005D439D">
        <w:tc>
          <w:tcPr>
            <w:tcW w:w="2088" w:type="dxa"/>
          </w:tcPr>
          <w:p w14:paraId="3DDDBCA0" w14:textId="77777777" w:rsidR="0066490B" w:rsidRDefault="0066490B" w:rsidP="005D439D">
            <w:r>
              <w:t>Basic Flow</w:t>
            </w:r>
          </w:p>
        </w:tc>
        <w:tc>
          <w:tcPr>
            <w:tcW w:w="7488" w:type="dxa"/>
          </w:tcPr>
          <w:p w14:paraId="7E9A1266" w14:textId="77777777" w:rsidR="0066490B" w:rsidRDefault="0066490B" w:rsidP="005D439D">
            <w:pPr>
              <w:pStyle w:val="ListParagraph"/>
              <w:numPr>
                <w:ilvl w:val="0"/>
                <w:numId w:val="32"/>
              </w:numPr>
              <w:spacing w:line="240" w:lineRule="auto"/>
            </w:pPr>
            <w:r>
              <w:t>From the app’s map interface, the user clicks the “Groups” button</w:t>
            </w:r>
          </w:p>
          <w:p w14:paraId="77C0CFCF" w14:textId="77777777" w:rsidR="0066490B" w:rsidRDefault="0066490B" w:rsidP="005D439D">
            <w:pPr>
              <w:pStyle w:val="ListParagraph"/>
              <w:numPr>
                <w:ilvl w:val="0"/>
                <w:numId w:val="32"/>
              </w:numPr>
              <w:spacing w:line="240" w:lineRule="auto"/>
            </w:pPr>
            <w:r>
              <w:t>The user is shown a list of groups that they are a member of, with the groups that they are a leader of at the top with a “Leader” label next to the group name</w:t>
            </w:r>
          </w:p>
          <w:p w14:paraId="3AF122AC" w14:textId="77777777" w:rsidR="0066490B" w:rsidRDefault="0066490B" w:rsidP="005D439D">
            <w:pPr>
              <w:pStyle w:val="ListParagraph"/>
              <w:numPr>
                <w:ilvl w:val="0"/>
                <w:numId w:val="32"/>
              </w:numPr>
              <w:spacing w:line="240" w:lineRule="auto"/>
            </w:pPr>
            <w:r>
              <w:t>The user scrolls the list of groups they are a leader of to find the group that they want to change the group code</w:t>
            </w:r>
          </w:p>
          <w:p w14:paraId="4FCBFEAB" w14:textId="77777777" w:rsidR="0066490B" w:rsidRDefault="0066490B" w:rsidP="005D439D">
            <w:pPr>
              <w:pStyle w:val="ListParagraph"/>
              <w:numPr>
                <w:ilvl w:val="0"/>
                <w:numId w:val="32"/>
              </w:numPr>
              <w:spacing w:line="240" w:lineRule="auto"/>
            </w:pPr>
            <w:r>
              <w:t>The user clicks on the group name</w:t>
            </w:r>
          </w:p>
          <w:p w14:paraId="5FF5CC52" w14:textId="77777777" w:rsidR="0066490B" w:rsidRDefault="0066490B" w:rsidP="005D439D">
            <w:pPr>
              <w:pStyle w:val="ListParagraph"/>
              <w:numPr>
                <w:ilvl w:val="0"/>
                <w:numId w:val="32"/>
              </w:numPr>
              <w:spacing w:line="240" w:lineRule="auto"/>
            </w:pPr>
            <w:r>
              <w:t>The user is shown information about the group</w:t>
            </w:r>
          </w:p>
          <w:p w14:paraId="73AC5CB3" w14:textId="77777777" w:rsidR="0066490B" w:rsidRDefault="0066490B" w:rsidP="005D439D">
            <w:pPr>
              <w:pStyle w:val="ListParagraph"/>
              <w:numPr>
                <w:ilvl w:val="0"/>
                <w:numId w:val="32"/>
              </w:numPr>
              <w:spacing w:line="240" w:lineRule="auto"/>
            </w:pPr>
            <w:r>
              <w:t>The user clicks on the “Generate new group code” button</w:t>
            </w:r>
          </w:p>
          <w:p w14:paraId="366D22FC" w14:textId="77777777" w:rsidR="0066490B" w:rsidRDefault="0066490B" w:rsidP="005D439D">
            <w:pPr>
              <w:pStyle w:val="ListParagraph"/>
              <w:numPr>
                <w:ilvl w:val="0"/>
                <w:numId w:val="32"/>
              </w:numPr>
              <w:spacing w:line="240" w:lineRule="auto"/>
            </w:pPr>
            <w:r>
              <w:t>A new code is generated for the group and the old code is discarded</w:t>
            </w:r>
          </w:p>
          <w:p w14:paraId="13E3DD04" w14:textId="77777777" w:rsidR="0066490B" w:rsidRDefault="0066490B" w:rsidP="005D439D">
            <w:pPr>
              <w:pStyle w:val="ListParagraph"/>
              <w:numPr>
                <w:ilvl w:val="0"/>
                <w:numId w:val="32"/>
              </w:numPr>
              <w:spacing w:line="240" w:lineRule="auto"/>
            </w:pPr>
            <w:r>
              <w:t>The app displays the new piece of code to the user</w:t>
            </w:r>
          </w:p>
          <w:p w14:paraId="27A29029" w14:textId="77777777" w:rsidR="0066490B" w:rsidRDefault="0066490B" w:rsidP="005D439D">
            <w:pPr>
              <w:pStyle w:val="ListParagraph"/>
              <w:numPr>
                <w:ilvl w:val="0"/>
                <w:numId w:val="32"/>
              </w:numPr>
              <w:spacing w:line="240" w:lineRule="auto"/>
            </w:pPr>
            <w:r>
              <w:t>The user clicks the “Back to map” button</w:t>
            </w:r>
          </w:p>
          <w:p w14:paraId="22814718" w14:textId="77777777" w:rsidR="0066490B" w:rsidRPr="0066490B" w:rsidRDefault="0066490B" w:rsidP="005D439D">
            <w:pPr>
              <w:pStyle w:val="ListParagraph"/>
              <w:numPr>
                <w:ilvl w:val="0"/>
                <w:numId w:val="32"/>
              </w:numPr>
              <w:spacing w:line="240" w:lineRule="auto"/>
            </w:pPr>
            <w:r>
              <w:t>The user is transported back to the map interface</w:t>
            </w:r>
          </w:p>
        </w:tc>
      </w:tr>
      <w:tr w:rsidR="0066490B" w14:paraId="47D6C8B9" w14:textId="77777777" w:rsidTr="005D439D">
        <w:tc>
          <w:tcPr>
            <w:tcW w:w="2088" w:type="dxa"/>
          </w:tcPr>
          <w:p w14:paraId="5EB1F9A2" w14:textId="77777777" w:rsidR="0066490B" w:rsidRDefault="0066490B" w:rsidP="005D439D">
            <w:r>
              <w:t>Alternative Flows</w:t>
            </w:r>
          </w:p>
        </w:tc>
        <w:tc>
          <w:tcPr>
            <w:tcW w:w="7488" w:type="dxa"/>
          </w:tcPr>
          <w:p w14:paraId="6CC2B096" w14:textId="77777777" w:rsidR="0066490B" w:rsidRDefault="0066490B" w:rsidP="005D439D">
            <w:pPr>
              <w:rPr>
                <w:b/>
              </w:rPr>
            </w:pPr>
            <w:r w:rsidRPr="00613915">
              <w:rPr>
                <w:b/>
              </w:rPr>
              <w:t xml:space="preserve">Alternative flow </w:t>
            </w:r>
            <w:r>
              <w:rPr>
                <w:b/>
              </w:rPr>
              <w:t>1</w:t>
            </w:r>
            <w:r w:rsidRPr="00613915">
              <w:rPr>
                <w:b/>
              </w:rPr>
              <w:t xml:space="preserve">: </w:t>
            </w:r>
            <w:r>
              <w:rPr>
                <w:b/>
              </w:rPr>
              <w:t>No button to change group code</w:t>
            </w:r>
          </w:p>
          <w:p w14:paraId="03FD6A8C" w14:textId="77777777" w:rsidR="0066490B" w:rsidRDefault="0066490B" w:rsidP="005D439D">
            <w:pPr>
              <w:pStyle w:val="ListParagraph"/>
              <w:numPr>
                <w:ilvl w:val="0"/>
                <w:numId w:val="33"/>
              </w:numPr>
              <w:spacing w:line="240" w:lineRule="auto"/>
            </w:pPr>
            <w:r w:rsidRPr="0066490B">
              <w:t>At step #6 in the basic flow, if there is no “</w:t>
            </w:r>
            <w:r>
              <w:t>Generate new group code</w:t>
            </w:r>
            <w:r w:rsidRPr="0066490B">
              <w:t>” button then this means that the user is not the leader of the group</w:t>
            </w:r>
          </w:p>
          <w:p w14:paraId="2BED40AC" w14:textId="77777777" w:rsidR="0066490B" w:rsidRPr="0066490B" w:rsidRDefault="0066490B" w:rsidP="005D439D">
            <w:pPr>
              <w:pStyle w:val="ListParagraph"/>
              <w:numPr>
                <w:ilvl w:val="0"/>
                <w:numId w:val="33"/>
              </w:numPr>
              <w:spacing w:line="240" w:lineRule="auto"/>
            </w:pPr>
            <w:r w:rsidRPr="0066490B">
              <w:t xml:space="preserve">The user can only </w:t>
            </w:r>
            <w:r>
              <w:t>change</w:t>
            </w:r>
            <w:r w:rsidRPr="0066490B">
              <w:t xml:space="preserve"> group </w:t>
            </w:r>
            <w:r>
              <w:t>code</w:t>
            </w:r>
            <w:r w:rsidRPr="0066490B">
              <w:t xml:space="preserve"> for the groups that they are the group leader</w:t>
            </w:r>
          </w:p>
        </w:tc>
      </w:tr>
      <w:tr w:rsidR="0066490B" w14:paraId="5622C559" w14:textId="77777777" w:rsidTr="005D439D">
        <w:tc>
          <w:tcPr>
            <w:tcW w:w="2088" w:type="dxa"/>
          </w:tcPr>
          <w:p w14:paraId="15DF2A91" w14:textId="77777777" w:rsidR="0066490B" w:rsidRDefault="0066490B" w:rsidP="005D439D">
            <w:r>
              <w:t>Pre-conditions</w:t>
            </w:r>
          </w:p>
        </w:tc>
        <w:tc>
          <w:tcPr>
            <w:tcW w:w="7488" w:type="dxa"/>
          </w:tcPr>
          <w:p w14:paraId="2D70A97C" w14:textId="77777777" w:rsidR="0066490B" w:rsidRDefault="0066490B" w:rsidP="005D439D">
            <w:r>
              <w:t>The user is a member of a group.</w:t>
            </w:r>
          </w:p>
        </w:tc>
      </w:tr>
      <w:tr w:rsidR="0066490B" w14:paraId="02A8EFB3" w14:textId="77777777" w:rsidTr="005D439D">
        <w:tc>
          <w:tcPr>
            <w:tcW w:w="2088" w:type="dxa"/>
          </w:tcPr>
          <w:p w14:paraId="0EF9D63B" w14:textId="77777777" w:rsidR="0066490B" w:rsidRDefault="0066490B" w:rsidP="005D439D">
            <w:r>
              <w:t>Post-conditions</w:t>
            </w:r>
          </w:p>
        </w:tc>
        <w:tc>
          <w:tcPr>
            <w:tcW w:w="7488" w:type="dxa"/>
          </w:tcPr>
          <w:p w14:paraId="219C4251" w14:textId="77777777" w:rsidR="0066490B" w:rsidRDefault="0066490B" w:rsidP="005D439D">
            <w:r>
              <w:t>A new code is generated for the group.</w:t>
            </w:r>
          </w:p>
        </w:tc>
      </w:tr>
    </w:tbl>
    <w:p w14:paraId="2C876081" w14:textId="77777777" w:rsidR="0066490B" w:rsidRDefault="0066490B" w:rsidP="0066490B">
      <w:pPr>
        <w:pStyle w:val="Heading2"/>
        <w:numPr>
          <w:ilvl w:val="0"/>
          <w:numId w:val="0"/>
        </w:numPr>
        <w:ind w:left="720"/>
      </w:pPr>
    </w:p>
    <w:p w14:paraId="19874A51" w14:textId="44528364" w:rsidR="00DA2CB3" w:rsidRDefault="00DA2CB3" w:rsidP="00DA2CB3">
      <w:pPr>
        <w:pStyle w:val="Heading2"/>
      </w:pPr>
      <w:r>
        <w:t xml:space="preserve">Use-case: Pick </w:t>
      </w:r>
      <w:r w:rsidR="00482C68">
        <w:t xml:space="preserve">new </w:t>
      </w:r>
      <w:r>
        <w:t>group leader</w:t>
      </w:r>
    </w:p>
    <w:p w14:paraId="763AB1EE" w14:textId="77777777" w:rsidR="00DA2CB3" w:rsidRPr="00D53374" w:rsidRDefault="00DA2CB3" w:rsidP="00DA2CB3"/>
    <w:tbl>
      <w:tblPr>
        <w:tblStyle w:val="TableGrid"/>
        <w:tblW w:w="0" w:type="auto"/>
        <w:tblLook w:val="04A0" w:firstRow="1" w:lastRow="0" w:firstColumn="1" w:lastColumn="0" w:noHBand="0" w:noVBand="1"/>
      </w:tblPr>
      <w:tblGrid>
        <w:gridCol w:w="2088"/>
        <w:gridCol w:w="7488"/>
      </w:tblGrid>
      <w:tr w:rsidR="00DA2CB3" w14:paraId="0D760D21" w14:textId="77777777" w:rsidTr="00F66C8C">
        <w:tc>
          <w:tcPr>
            <w:tcW w:w="2088" w:type="dxa"/>
          </w:tcPr>
          <w:p w14:paraId="44C8F39E" w14:textId="77777777" w:rsidR="00DA2CB3" w:rsidRDefault="00DA2CB3" w:rsidP="00F66C8C">
            <w:r>
              <w:lastRenderedPageBreak/>
              <w:t>Use case Name</w:t>
            </w:r>
          </w:p>
        </w:tc>
        <w:tc>
          <w:tcPr>
            <w:tcW w:w="7488" w:type="dxa"/>
          </w:tcPr>
          <w:p w14:paraId="6C36CD7C" w14:textId="32893E34" w:rsidR="00DA2CB3" w:rsidRDefault="00DA2CB3" w:rsidP="00F66C8C">
            <w:r>
              <w:t xml:space="preserve">Pick </w:t>
            </w:r>
            <w:r w:rsidR="00482C68">
              <w:t xml:space="preserve">new </w:t>
            </w:r>
            <w:r>
              <w:t>group leader.</w:t>
            </w:r>
          </w:p>
        </w:tc>
      </w:tr>
      <w:tr w:rsidR="00DA2CB3" w14:paraId="61E4CFCF" w14:textId="77777777" w:rsidTr="00F66C8C">
        <w:tc>
          <w:tcPr>
            <w:tcW w:w="2088" w:type="dxa"/>
          </w:tcPr>
          <w:p w14:paraId="04E260DE" w14:textId="77777777" w:rsidR="00DA2CB3" w:rsidRDefault="00DA2CB3" w:rsidP="00F66C8C">
            <w:r>
              <w:t>Brief description</w:t>
            </w:r>
          </w:p>
        </w:tc>
        <w:tc>
          <w:tcPr>
            <w:tcW w:w="7488" w:type="dxa"/>
          </w:tcPr>
          <w:p w14:paraId="7BAAC8C3" w14:textId="01E763A2" w:rsidR="00DA2CB3" w:rsidRDefault="00DA2CB3" w:rsidP="00F66C8C">
            <w:r w:rsidRPr="00253488">
              <w:t xml:space="preserve">This use case describes how </w:t>
            </w:r>
            <w:r w:rsidR="00F66C8C">
              <w:t>the</w:t>
            </w:r>
            <w:r>
              <w:t xml:space="preserve"> Group leader of a group can pick another Group member as the </w:t>
            </w:r>
            <w:r w:rsidR="00482C68">
              <w:t xml:space="preserve">new </w:t>
            </w:r>
            <w:r>
              <w:t>Group leader.</w:t>
            </w:r>
          </w:p>
        </w:tc>
      </w:tr>
      <w:tr w:rsidR="00DA2CB3" w14:paraId="073D9413" w14:textId="77777777" w:rsidTr="00F66C8C">
        <w:tc>
          <w:tcPr>
            <w:tcW w:w="2088" w:type="dxa"/>
          </w:tcPr>
          <w:p w14:paraId="2205127D" w14:textId="77777777" w:rsidR="00DA2CB3" w:rsidRDefault="00DA2CB3" w:rsidP="00F66C8C">
            <w:r>
              <w:t>Actors</w:t>
            </w:r>
          </w:p>
        </w:tc>
        <w:tc>
          <w:tcPr>
            <w:tcW w:w="7488" w:type="dxa"/>
          </w:tcPr>
          <w:p w14:paraId="37A31A88" w14:textId="46E9A345" w:rsidR="00DA2CB3" w:rsidRDefault="00DA2CB3" w:rsidP="00F66C8C">
            <w:r>
              <w:t>Group leader, Group Member.</w:t>
            </w:r>
          </w:p>
        </w:tc>
      </w:tr>
      <w:tr w:rsidR="00DA2CB3" w14:paraId="67FB44F9" w14:textId="77777777" w:rsidTr="00F66C8C">
        <w:tc>
          <w:tcPr>
            <w:tcW w:w="2088" w:type="dxa"/>
          </w:tcPr>
          <w:p w14:paraId="60664703" w14:textId="77777777" w:rsidR="00DA2CB3" w:rsidRDefault="00DA2CB3" w:rsidP="00F66C8C">
            <w:r>
              <w:t>Basic Flow</w:t>
            </w:r>
          </w:p>
        </w:tc>
        <w:tc>
          <w:tcPr>
            <w:tcW w:w="7488" w:type="dxa"/>
          </w:tcPr>
          <w:p w14:paraId="766723DE" w14:textId="77777777" w:rsidR="00DA2CB3" w:rsidRDefault="00DA2CB3" w:rsidP="002F6836">
            <w:pPr>
              <w:pStyle w:val="ListParagraph"/>
              <w:numPr>
                <w:ilvl w:val="0"/>
                <w:numId w:val="26"/>
              </w:numPr>
              <w:spacing w:line="240" w:lineRule="auto"/>
            </w:pPr>
            <w:r>
              <w:t>From the app’s map interface, the user clicks the “Groups” button</w:t>
            </w:r>
          </w:p>
          <w:p w14:paraId="6DD7F568" w14:textId="4A61A99D" w:rsidR="00DA2CB3" w:rsidRDefault="00DA2CB3" w:rsidP="002F6836">
            <w:pPr>
              <w:pStyle w:val="ListParagraph"/>
              <w:numPr>
                <w:ilvl w:val="0"/>
                <w:numId w:val="26"/>
              </w:numPr>
              <w:spacing w:line="240" w:lineRule="auto"/>
            </w:pPr>
            <w:r>
              <w:t>The user is shown a list of groups that they are a member of, with the groups that they are a leader of at the top with a “Leader” label next to the group name</w:t>
            </w:r>
          </w:p>
          <w:p w14:paraId="10EE7711" w14:textId="596D92F1" w:rsidR="00DA2CB3" w:rsidRDefault="00DA2CB3" w:rsidP="002F6836">
            <w:pPr>
              <w:pStyle w:val="ListParagraph"/>
              <w:numPr>
                <w:ilvl w:val="0"/>
                <w:numId w:val="26"/>
              </w:numPr>
              <w:spacing w:line="240" w:lineRule="auto"/>
            </w:pPr>
            <w:r>
              <w:t>The user scrolls the list of groups they are a leader of to find the group that they want to pick a new group leader</w:t>
            </w:r>
          </w:p>
          <w:p w14:paraId="275A8A63" w14:textId="77777777" w:rsidR="00DA2CB3" w:rsidRDefault="00DA2CB3" w:rsidP="002F6836">
            <w:pPr>
              <w:pStyle w:val="ListParagraph"/>
              <w:numPr>
                <w:ilvl w:val="0"/>
                <w:numId w:val="26"/>
              </w:numPr>
              <w:spacing w:line="240" w:lineRule="auto"/>
            </w:pPr>
            <w:r>
              <w:t>The user clicks on the group name</w:t>
            </w:r>
          </w:p>
          <w:p w14:paraId="577BCF2E" w14:textId="77777777" w:rsidR="00DA2CB3" w:rsidRDefault="00DA2CB3" w:rsidP="002F6836">
            <w:pPr>
              <w:pStyle w:val="ListParagraph"/>
              <w:numPr>
                <w:ilvl w:val="0"/>
                <w:numId w:val="26"/>
              </w:numPr>
              <w:spacing w:line="240" w:lineRule="auto"/>
            </w:pPr>
            <w:r>
              <w:t>The user is shown a list of members in the group</w:t>
            </w:r>
          </w:p>
          <w:p w14:paraId="43C80209" w14:textId="6CD2B171" w:rsidR="00DA2CB3" w:rsidRDefault="00DA2CB3" w:rsidP="002F6836">
            <w:pPr>
              <w:pStyle w:val="ListParagraph"/>
              <w:numPr>
                <w:ilvl w:val="0"/>
                <w:numId w:val="26"/>
              </w:numPr>
              <w:spacing w:line="240" w:lineRule="auto"/>
            </w:pPr>
            <w:r>
              <w:t>The user scrolls the list to find the member that they want to pick as the new group leader</w:t>
            </w:r>
          </w:p>
          <w:p w14:paraId="6B02E371" w14:textId="511A5F67" w:rsidR="00DA2CB3" w:rsidRDefault="00DA2CB3" w:rsidP="002F6836">
            <w:pPr>
              <w:pStyle w:val="ListParagraph"/>
              <w:numPr>
                <w:ilvl w:val="0"/>
                <w:numId w:val="26"/>
              </w:numPr>
              <w:spacing w:line="240" w:lineRule="auto"/>
            </w:pPr>
            <w:r>
              <w:t>The user clicks the “Pick as group leader” button next to the group member’s username</w:t>
            </w:r>
          </w:p>
          <w:p w14:paraId="2C62DE6A" w14:textId="2A756126" w:rsidR="00DA2CB3" w:rsidRPr="00DA2CB3" w:rsidRDefault="00DA2CB3" w:rsidP="002F6836">
            <w:pPr>
              <w:pStyle w:val="ListParagraph"/>
              <w:numPr>
                <w:ilvl w:val="0"/>
                <w:numId w:val="26"/>
              </w:numPr>
              <w:spacing w:line="240" w:lineRule="auto"/>
            </w:pPr>
            <w:r>
              <w:t>The user is no longer the group leader with the group member as the new group leader</w:t>
            </w:r>
          </w:p>
        </w:tc>
      </w:tr>
      <w:tr w:rsidR="00DA2CB3" w14:paraId="5236EA26" w14:textId="77777777" w:rsidTr="00F66C8C">
        <w:tc>
          <w:tcPr>
            <w:tcW w:w="2088" w:type="dxa"/>
          </w:tcPr>
          <w:p w14:paraId="2D91F4B3" w14:textId="77777777" w:rsidR="00DA2CB3" w:rsidRDefault="00DA2CB3" w:rsidP="00F66C8C">
            <w:r>
              <w:t>Alternative Flows</w:t>
            </w:r>
          </w:p>
        </w:tc>
        <w:tc>
          <w:tcPr>
            <w:tcW w:w="7488" w:type="dxa"/>
          </w:tcPr>
          <w:p w14:paraId="5365549D" w14:textId="2FBA2C80" w:rsidR="00DA2CB3" w:rsidRDefault="00DA2CB3" w:rsidP="00F66C8C">
            <w:pPr>
              <w:rPr>
                <w:b/>
              </w:rPr>
            </w:pPr>
            <w:r w:rsidRPr="00613915">
              <w:rPr>
                <w:b/>
              </w:rPr>
              <w:t xml:space="preserve">Alternative flow 1: </w:t>
            </w:r>
            <w:r>
              <w:rPr>
                <w:b/>
              </w:rPr>
              <w:t>No button to pick new group leader</w:t>
            </w:r>
          </w:p>
          <w:p w14:paraId="64FDDAEE" w14:textId="77777777" w:rsidR="0066490B" w:rsidRDefault="00DA2CB3" w:rsidP="0066490B">
            <w:pPr>
              <w:pStyle w:val="ListParagraph"/>
              <w:numPr>
                <w:ilvl w:val="0"/>
                <w:numId w:val="34"/>
              </w:numPr>
              <w:spacing w:line="240" w:lineRule="auto"/>
            </w:pPr>
            <w:r w:rsidRPr="0066490B">
              <w:t>At step #7 in the basic flow, if there is no “Pick as group leader” button next to the group member’s username then this means that the user is not the leader of the group</w:t>
            </w:r>
          </w:p>
          <w:p w14:paraId="52779FB6" w14:textId="2C58C803" w:rsidR="00DA2CB3" w:rsidRPr="0066490B" w:rsidRDefault="00DA2CB3" w:rsidP="0066490B">
            <w:pPr>
              <w:pStyle w:val="ListParagraph"/>
              <w:numPr>
                <w:ilvl w:val="0"/>
                <w:numId w:val="34"/>
              </w:numPr>
              <w:spacing w:line="240" w:lineRule="auto"/>
            </w:pPr>
            <w:r w:rsidRPr="0066490B">
              <w:t>The user can only pick new group leaders for the groups that they are the group leader</w:t>
            </w:r>
          </w:p>
        </w:tc>
      </w:tr>
      <w:tr w:rsidR="00DA2CB3" w14:paraId="1B1C25DA" w14:textId="77777777" w:rsidTr="00F66C8C">
        <w:tc>
          <w:tcPr>
            <w:tcW w:w="2088" w:type="dxa"/>
          </w:tcPr>
          <w:p w14:paraId="1FC19643" w14:textId="77777777" w:rsidR="00DA2CB3" w:rsidRDefault="00DA2CB3" w:rsidP="00F66C8C">
            <w:r>
              <w:t>Pre-conditions</w:t>
            </w:r>
          </w:p>
        </w:tc>
        <w:tc>
          <w:tcPr>
            <w:tcW w:w="7488" w:type="dxa"/>
          </w:tcPr>
          <w:p w14:paraId="60AE55BD" w14:textId="56C0D3E2" w:rsidR="00DA2CB3" w:rsidRDefault="00DA2CB3" w:rsidP="00F66C8C">
            <w:r>
              <w:t>The user is the leader of a group.</w:t>
            </w:r>
          </w:p>
        </w:tc>
      </w:tr>
      <w:tr w:rsidR="00DA2CB3" w14:paraId="18A75100" w14:textId="77777777" w:rsidTr="00F66C8C">
        <w:tc>
          <w:tcPr>
            <w:tcW w:w="2088" w:type="dxa"/>
          </w:tcPr>
          <w:p w14:paraId="21E4EF25" w14:textId="77777777" w:rsidR="00DA2CB3" w:rsidRDefault="00DA2CB3" w:rsidP="00F66C8C">
            <w:r>
              <w:t>Post-conditions</w:t>
            </w:r>
          </w:p>
        </w:tc>
        <w:tc>
          <w:tcPr>
            <w:tcW w:w="7488" w:type="dxa"/>
          </w:tcPr>
          <w:p w14:paraId="66B714D6" w14:textId="5561231F" w:rsidR="00DA2CB3" w:rsidRDefault="00DA2CB3" w:rsidP="00F66C8C">
            <w:r>
              <w:t xml:space="preserve">The user is no longer </w:t>
            </w:r>
            <w:r w:rsidR="00482C68">
              <w:t>the leader of the group with another group member as the new group leader</w:t>
            </w:r>
            <w:r>
              <w:t>.</w:t>
            </w:r>
          </w:p>
        </w:tc>
      </w:tr>
    </w:tbl>
    <w:p w14:paraId="063E27BE" w14:textId="77777777" w:rsidR="00DA2CB3" w:rsidRDefault="00DA2CB3" w:rsidP="00DA2CB3">
      <w:pPr>
        <w:pStyle w:val="Heading2"/>
        <w:numPr>
          <w:ilvl w:val="0"/>
          <w:numId w:val="0"/>
        </w:numPr>
        <w:ind w:left="720" w:hanging="720"/>
      </w:pPr>
    </w:p>
    <w:p w14:paraId="4789CD92" w14:textId="33229730" w:rsidR="00482C68" w:rsidRDefault="00482C68" w:rsidP="00482C68">
      <w:pPr>
        <w:pStyle w:val="Heading2"/>
      </w:pPr>
      <w:r>
        <w:t>Use-case: Remove member from group</w:t>
      </w:r>
    </w:p>
    <w:p w14:paraId="0CA046EA" w14:textId="77777777" w:rsidR="00482C68" w:rsidRPr="00D53374" w:rsidRDefault="00482C68" w:rsidP="00482C68"/>
    <w:tbl>
      <w:tblPr>
        <w:tblStyle w:val="TableGrid"/>
        <w:tblW w:w="0" w:type="auto"/>
        <w:tblLook w:val="04A0" w:firstRow="1" w:lastRow="0" w:firstColumn="1" w:lastColumn="0" w:noHBand="0" w:noVBand="1"/>
      </w:tblPr>
      <w:tblGrid>
        <w:gridCol w:w="2088"/>
        <w:gridCol w:w="7488"/>
      </w:tblGrid>
      <w:tr w:rsidR="00482C68" w14:paraId="52009A92" w14:textId="77777777" w:rsidTr="00F66C8C">
        <w:tc>
          <w:tcPr>
            <w:tcW w:w="2088" w:type="dxa"/>
          </w:tcPr>
          <w:p w14:paraId="7BCD2F8F" w14:textId="77777777" w:rsidR="00482C68" w:rsidRDefault="00482C68" w:rsidP="00F66C8C">
            <w:r>
              <w:t>Use case Name</w:t>
            </w:r>
          </w:p>
        </w:tc>
        <w:tc>
          <w:tcPr>
            <w:tcW w:w="7488" w:type="dxa"/>
          </w:tcPr>
          <w:p w14:paraId="09A675C4" w14:textId="7EB680F2" w:rsidR="00482C68" w:rsidRDefault="00482C68" w:rsidP="00F66C8C">
            <w:r>
              <w:t>Remove member from group.</w:t>
            </w:r>
          </w:p>
        </w:tc>
      </w:tr>
      <w:tr w:rsidR="00482C68" w14:paraId="7366E0BA" w14:textId="77777777" w:rsidTr="00F66C8C">
        <w:tc>
          <w:tcPr>
            <w:tcW w:w="2088" w:type="dxa"/>
          </w:tcPr>
          <w:p w14:paraId="7C36BFFB" w14:textId="77777777" w:rsidR="00482C68" w:rsidRDefault="00482C68" w:rsidP="00F66C8C">
            <w:r>
              <w:t>Brief description</w:t>
            </w:r>
          </w:p>
        </w:tc>
        <w:tc>
          <w:tcPr>
            <w:tcW w:w="7488" w:type="dxa"/>
          </w:tcPr>
          <w:p w14:paraId="5B70046E" w14:textId="64A32FCF" w:rsidR="00482C68" w:rsidRDefault="00482C68" w:rsidP="00F66C8C">
            <w:r w:rsidRPr="00253488">
              <w:t xml:space="preserve">This use case describes how </w:t>
            </w:r>
            <w:r w:rsidR="00F66C8C">
              <w:t>the</w:t>
            </w:r>
            <w:r>
              <w:t xml:space="preserve"> Group leader of a group can remove a Group member from the group.</w:t>
            </w:r>
          </w:p>
        </w:tc>
      </w:tr>
      <w:tr w:rsidR="00482C68" w14:paraId="460632A7" w14:textId="77777777" w:rsidTr="00F66C8C">
        <w:tc>
          <w:tcPr>
            <w:tcW w:w="2088" w:type="dxa"/>
          </w:tcPr>
          <w:p w14:paraId="4CC82792" w14:textId="77777777" w:rsidR="00482C68" w:rsidRDefault="00482C68" w:rsidP="00F66C8C">
            <w:r>
              <w:t>Actors</w:t>
            </w:r>
          </w:p>
        </w:tc>
        <w:tc>
          <w:tcPr>
            <w:tcW w:w="7488" w:type="dxa"/>
          </w:tcPr>
          <w:p w14:paraId="35A2EA60" w14:textId="77777777" w:rsidR="00482C68" w:rsidRDefault="00482C68" w:rsidP="00F66C8C">
            <w:r>
              <w:t>Group leader, Group Member.</w:t>
            </w:r>
          </w:p>
        </w:tc>
      </w:tr>
      <w:tr w:rsidR="00482C68" w14:paraId="71710DAB" w14:textId="77777777" w:rsidTr="00F66C8C">
        <w:tc>
          <w:tcPr>
            <w:tcW w:w="2088" w:type="dxa"/>
          </w:tcPr>
          <w:p w14:paraId="76D1F8F9" w14:textId="77777777" w:rsidR="00482C68" w:rsidRDefault="00482C68" w:rsidP="00F66C8C">
            <w:r>
              <w:t>Basic Flow</w:t>
            </w:r>
          </w:p>
        </w:tc>
        <w:tc>
          <w:tcPr>
            <w:tcW w:w="7488" w:type="dxa"/>
          </w:tcPr>
          <w:p w14:paraId="18458E28" w14:textId="77777777" w:rsidR="00482C68" w:rsidRDefault="00482C68" w:rsidP="002F6836">
            <w:pPr>
              <w:pStyle w:val="ListParagraph"/>
              <w:numPr>
                <w:ilvl w:val="0"/>
                <w:numId w:val="27"/>
              </w:numPr>
              <w:spacing w:line="240" w:lineRule="auto"/>
            </w:pPr>
            <w:r>
              <w:t>From the app’s map interface, the user clicks the “Groups” button</w:t>
            </w:r>
          </w:p>
          <w:p w14:paraId="3F6B42EA" w14:textId="77777777" w:rsidR="00482C68" w:rsidRDefault="00482C68" w:rsidP="002F6836">
            <w:pPr>
              <w:pStyle w:val="ListParagraph"/>
              <w:numPr>
                <w:ilvl w:val="0"/>
                <w:numId w:val="27"/>
              </w:numPr>
              <w:spacing w:line="240" w:lineRule="auto"/>
            </w:pPr>
            <w:r>
              <w:t>The user is shown a list of groups that they are a member of, with the groups that they are a leader of at the top with a “Leader” label next to the group name</w:t>
            </w:r>
          </w:p>
          <w:p w14:paraId="10F2CF32" w14:textId="19E22AAD" w:rsidR="00482C68" w:rsidRDefault="00482C68" w:rsidP="002F6836">
            <w:pPr>
              <w:pStyle w:val="ListParagraph"/>
              <w:numPr>
                <w:ilvl w:val="0"/>
                <w:numId w:val="27"/>
              </w:numPr>
              <w:spacing w:line="240" w:lineRule="auto"/>
            </w:pPr>
            <w:r>
              <w:t>The user scrolls the list of groups they are a leader of to find the group that they want to remove a group member</w:t>
            </w:r>
          </w:p>
          <w:p w14:paraId="4E036FE1" w14:textId="77777777" w:rsidR="00482C68" w:rsidRDefault="00482C68" w:rsidP="002F6836">
            <w:pPr>
              <w:pStyle w:val="ListParagraph"/>
              <w:numPr>
                <w:ilvl w:val="0"/>
                <w:numId w:val="27"/>
              </w:numPr>
              <w:spacing w:line="240" w:lineRule="auto"/>
            </w:pPr>
            <w:r>
              <w:t>The user clicks on the group name</w:t>
            </w:r>
          </w:p>
          <w:p w14:paraId="74E7E5D9" w14:textId="77777777" w:rsidR="00482C68" w:rsidRDefault="00482C68" w:rsidP="002F6836">
            <w:pPr>
              <w:pStyle w:val="ListParagraph"/>
              <w:numPr>
                <w:ilvl w:val="0"/>
                <w:numId w:val="27"/>
              </w:numPr>
              <w:spacing w:line="240" w:lineRule="auto"/>
            </w:pPr>
            <w:r>
              <w:t>The user is shown a list of members in the group</w:t>
            </w:r>
          </w:p>
          <w:p w14:paraId="7F69B13C" w14:textId="48B220D0" w:rsidR="00482C68" w:rsidRDefault="00482C68" w:rsidP="002F6836">
            <w:pPr>
              <w:pStyle w:val="ListParagraph"/>
              <w:numPr>
                <w:ilvl w:val="0"/>
                <w:numId w:val="27"/>
              </w:numPr>
              <w:spacing w:line="240" w:lineRule="auto"/>
            </w:pPr>
            <w:r>
              <w:t>The user scrolls the list to find the member that they want to remove from the group</w:t>
            </w:r>
          </w:p>
          <w:p w14:paraId="14C1514C" w14:textId="439CC06E" w:rsidR="00482C68" w:rsidRDefault="00482C68" w:rsidP="002F6836">
            <w:pPr>
              <w:pStyle w:val="ListParagraph"/>
              <w:numPr>
                <w:ilvl w:val="0"/>
                <w:numId w:val="27"/>
              </w:numPr>
              <w:spacing w:line="240" w:lineRule="auto"/>
            </w:pPr>
            <w:r>
              <w:lastRenderedPageBreak/>
              <w:t>The user clicks the “Remove” button next to the group member’s username</w:t>
            </w:r>
          </w:p>
          <w:p w14:paraId="5047E6E0" w14:textId="74F36B31" w:rsidR="00482C68" w:rsidRPr="00DA2CB3" w:rsidRDefault="00482C68" w:rsidP="002F6836">
            <w:pPr>
              <w:pStyle w:val="ListParagraph"/>
              <w:numPr>
                <w:ilvl w:val="0"/>
                <w:numId w:val="27"/>
              </w:numPr>
              <w:spacing w:line="240" w:lineRule="auto"/>
            </w:pPr>
            <w:r>
              <w:t>The group member is removed from the group</w:t>
            </w:r>
          </w:p>
        </w:tc>
      </w:tr>
      <w:tr w:rsidR="00482C68" w14:paraId="6CB87A53" w14:textId="77777777" w:rsidTr="00F66C8C">
        <w:tc>
          <w:tcPr>
            <w:tcW w:w="2088" w:type="dxa"/>
          </w:tcPr>
          <w:p w14:paraId="19264159" w14:textId="77777777" w:rsidR="00482C68" w:rsidRDefault="00482C68" w:rsidP="00F66C8C">
            <w:r>
              <w:lastRenderedPageBreak/>
              <w:t>Alternative Flows</w:t>
            </w:r>
          </w:p>
        </w:tc>
        <w:tc>
          <w:tcPr>
            <w:tcW w:w="7488" w:type="dxa"/>
          </w:tcPr>
          <w:p w14:paraId="6BA5C048" w14:textId="69641E12" w:rsidR="00482C68" w:rsidRDefault="00482C68" w:rsidP="00F66C8C">
            <w:pPr>
              <w:rPr>
                <w:b/>
              </w:rPr>
            </w:pPr>
            <w:r w:rsidRPr="00613915">
              <w:rPr>
                <w:b/>
              </w:rPr>
              <w:t xml:space="preserve">Alternative flow 1: </w:t>
            </w:r>
            <w:r>
              <w:rPr>
                <w:b/>
              </w:rPr>
              <w:t>No button to remove group member</w:t>
            </w:r>
          </w:p>
          <w:p w14:paraId="502F2216" w14:textId="77777777" w:rsidR="00482C68" w:rsidRDefault="00482C68" w:rsidP="002F6836">
            <w:pPr>
              <w:pStyle w:val="ListParagraph"/>
              <w:numPr>
                <w:ilvl w:val="0"/>
                <w:numId w:val="29"/>
              </w:numPr>
              <w:spacing w:line="240" w:lineRule="auto"/>
            </w:pPr>
            <w:r w:rsidRPr="00482C68">
              <w:t>At step #7 in the basic flow, if there is no “Remove” button next to the group member’s username then this means that the user is not the leader of the group</w:t>
            </w:r>
          </w:p>
          <w:p w14:paraId="1C00FB61" w14:textId="7AA96907" w:rsidR="00482C68" w:rsidRPr="00482C68" w:rsidRDefault="00482C68" w:rsidP="002F6836">
            <w:pPr>
              <w:pStyle w:val="ListParagraph"/>
              <w:numPr>
                <w:ilvl w:val="0"/>
                <w:numId w:val="29"/>
              </w:numPr>
              <w:spacing w:line="240" w:lineRule="auto"/>
            </w:pPr>
            <w:r w:rsidRPr="00482C68">
              <w:t>The user can only remove group members for the groups that they are the group leader</w:t>
            </w:r>
          </w:p>
        </w:tc>
      </w:tr>
      <w:tr w:rsidR="00482C68" w14:paraId="68E745A8" w14:textId="77777777" w:rsidTr="00F66C8C">
        <w:tc>
          <w:tcPr>
            <w:tcW w:w="2088" w:type="dxa"/>
          </w:tcPr>
          <w:p w14:paraId="7C39A3EE" w14:textId="77777777" w:rsidR="00482C68" w:rsidRDefault="00482C68" w:rsidP="00F66C8C">
            <w:r>
              <w:t>Pre-conditions</w:t>
            </w:r>
          </w:p>
        </w:tc>
        <w:tc>
          <w:tcPr>
            <w:tcW w:w="7488" w:type="dxa"/>
          </w:tcPr>
          <w:p w14:paraId="4A52E350" w14:textId="77777777" w:rsidR="00482C68" w:rsidRDefault="00482C68" w:rsidP="00F66C8C">
            <w:r>
              <w:t>The user is the leader of a group.</w:t>
            </w:r>
          </w:p>
        </w:tc>
      </w:tr>
      <w:tr w:rsidR="00482C68" w14:paraId="3628C2CF" w14:textId="77777777" w:rsidTr="00F66C8C">
        <w:tc>
          <w:tcPr>
            <w:tcW w:w="2088" w:type="dxa"/>
          </w:tcPr>
          <w:p w14:paraId="0B6836D2" w14:textId="77777777" w:rsidR="00482C68" w:rsidRDefault="00482C68" w:rsidP="00F66C8C">
            <w:r>
              <w:t>Post-conditions</w:t>
            </w:r>
          </w:p>
        </w:tc>
        <w:tc>
          <w:tcPr>
            <w:tcW w:w="7488" w:type="dxa"/>
          </w:tcPr>
          <w:p w14:paraId="380BC246" w14:textId="774BE4B5" w:rsidR="00482C68" w:rsidRDefault="00482C68" w:rsidP="00F66C8C">
            <w:r>
              <w:t>A group member is removed from the group.</w:t>
            </w:r>
          </w:p>
        </w:tc>
      </w:tr>
    </w:tbl>
    <w:p w14:paraId="26D153D5" w14:textId="77777777" w:rsidR="00482C68" w:rsidRDefault="00482C68" w:rsidP="00482C68">
      <w:pPr>
        <w:pStyle w:val="Heading2"/>
        <w:numPr>
          <w:ilvl w:val="0"/>
          <w:numId w:val="0"/>
        </w:numPr>
        <w:ind w:left="720" w:hanging="720"/>
      </w:pPr>
    </w:p>
    <w:p w14:paraId="4BC143B3" w14:textId="3D70AE09" w:rsidR="003D7E69" w:rsidRDefault="003D7E69" w:rsidP="003D7E69">
      <w:pPr>
        <w:pStyle w:val="Heading2"/>
      </w:pPr>
      <w:r>
        <w:t>Use-case: View location of others</w:t>
      </w:r>
    </w:p>
    <w:p w14:paraId="504EF8B4" w14:textId="77777777" w:rsidR="003D7E69" w:rsidRPr="00D53374" w:rsidRDefault="003D7E69" w:rsidP="003D7E69"/>
    <w:tbl>
      <w:tblPr>
        <w:tblStyle w:val="TableGrid"/>
        <w:tblW w:w="0" w:type="auto"/>
        <w:tblLook w:val="04A0" w:firstRow="1" w:lastRow="0" w:firstColumn="1" w:lastColumn="0" w:noHBand="0" w:noVBand="1"/>
      </w:tblPr>
      <w:tblGrid>
        <w:gridCol w:w="2088"/>
        <w:gridCol w:w="7488"/>
      </w:tblGrid>
      <w:tr w:rsidR="003D7E69" w14:paraId="4F4D10B9" w14:textId="77777777" w:rsidTr="00716134">
        <w:tc>
          <w:tcPr>
            <w:tcW w:w="2088" w:type="dxa"/>
          </w:tcPr>
          <w:p w14:paraId="00A7E098" w14:textId="77777777" w:rsidR="003D7E69" w:rsidRDefault="003D7E69" w:rsidP="00716134">
            <w:r>
              <w:t>Use case Name</w:t>
            </w:r>
          </w:p>
        </w:tc>
        <w:tc>
          <w:tcPr>
            <w:tcW w:w="7488" w:type="dxa"/>
          </w:tcPr>
          <w:p w14:paraId="435FDA78" w14:textId="4E89504B" w:rsidR="003D7E69" w:rsidRDefault="003D7E69" w:rsidP="00716134">
            <w:r>
              <w:t>View location of others.</w:t>
            </w:r>
          </w:p>
        </w:tc>
      </w:tr>
      <w:tr w:rsidR="003D7E69" w14:paraId="66063B2E" w14:textId="77777777" w:rsidTr="00716134">
        <w:tc>
          <w:tcPr>
            <w:tcW w:w="2088" w:type="dxa"/>
          </w:tcPr>
          <w:p w14:paraId="5A877A6C" w14:textId="77777777" w:rsidR="003D7E69" w:rsidRDefault="003D7E69" w:rsidP="00716134">
            <w:r>
              <w:t>Brief description</w:t>
            </w:r>
          </w:p>
        </w:tc>
        <w:tc>
          <w:tcPr>
            <w:tcW w:w="7488" w:type="dxa"/>
          </w:tcPr>
          <w:p w14:paraId="1A706CAF" w14:textId="605AB03B" w:rsidR="003D7E69" w:rsidRDefault="003D7E69" w:rsidP="00716134">
            <w:r w:rsidRPr="00253488">
              <w:t xml:space="preserve">This use case describes how </w:t>
            </w:r>
            <w:r w:rsidR="005B45E9">
              <w:t>a Group member can view the location of others</w:t>
            </w:r>
            <w:r>
              <w:t>.</w:t>
            </w:r>
          </w:p>
        </w:tc>
      </w:tr>
      <w:tr w:rsidR="003D7E69" w14:paraId="343901ED" w14:textId="77777777" w:rsidTr="00716134">
        <w:tc>
          <w:tcPr>
            <w:tcW w:w="2088" w:type="dxa"/>
          </w:tcPr>
          <w:p w14:paraId="18194A1A" w14:textId="77777777" w:rsidR="003D7E69" w:rsidRDefault="003D7E69" w:rsidP="00716134">
            <w:r>
              <w:t>Actors</w:t>
            </w:r>
          </w:p>
        </w:tc>
        <w:tc>
          <w:tcPr>
            <w:tcW w:w="7488" w:type="dxa"/>
          </w:tcPr>
          <w:p w14:paraId="1D3C7AA0" w14:textId="565C84F6" w:rsidR="003D7E69" w:rsidRDefault="005B45E9" w:rsidP="00716134">
            <w:r>
              <w:t>Group member.</w:t>
            </w:r>
          </w:p>
        </w:tc>
      </w:tr>
      <w:tr w:rsidR="003D7E69" w14:paraId="55AED85E" w14:textId="77777777" w:rsidTr="00716134">
        <w:tc>
          <w:tcPr>
            <w:tcW w:w="2088" w:type="dxa"/>
          </w:tcPr>
          <w:p w14:paraId="0A0BA49D" w14:textId="77777777" w:rsidR="003D7E69" w:rsidRDefault="003D7E69" w:rsidP="00716134">
            <w:r>
              <w:t>Basic Flow</w:t>
            </w:r>
          </w:p>
        </w:tc>
        <w:tc>
          <w:tcPr>
            <w:tcW w:w="7488" w:type="dxa"/>
          </w:tcPr>
          <w:p w14:paraId="740EF9F3" w14:textId="77777777" w:rsidR="003D7E69" w:rsidRDefault="003D7E69" w:rsidP="002F6836">
            <w:pPr>
              <w:pStyle w:val="ListParagraph"/>
              <w:numPr>
                <w:ilvl w:val="0"/>
                <w:numId w:val="14"/>
              </w:numPr>
              <w:spacing w:line="240" w:lineRule="auto"/>
            </w:pPr>
            <w:r>
              <w:t>In the app’s map interface, the user is shown the real time location of themselves and every member of every group that they are a part of</w:t>
            </w:r>
          </w:p>
          <w:p w14:paraId="439DD3E3" w14:textId="77777777" w:rsidR="003D7E69" w:rsidRDefault="003D7E69" w:rsidP="002F6836">
            <w:pPr>
              <w:pStyle w:val="ListParagraph"/>
              <w:numPr>
                <w:ilvl w:val="0"/>
                <w:numId w:val="14"/>
              </w:numPr>
              <w:spacing w:line="240" w:lineRule="auto"/>
            </w:pPr>
            <w:r>
              <w:t>Each user is shown on the map as a dot designating their location along with their profile picture and their username</w:t>
            </w:r>
          </w:p>
          <w:p w14:paraId="765FD658" w14:textId="13AA179C" w:rsidR="003D7E69" w:rsidRPr="003D7E69" w:rsidRDefault="003D7E69" w:rsidP="002F6836">
            <w:pPr>
              <w:pStyle w:val="ListParagraph"/>
              <w:numPr>
                <w:ilvl w:val="0"/>
                <w:numId w:val="14"/>
              </w:numPr>
              <w:spacing w:line="240" w:lineRule="auto"/>
            </w:pPr>
            <w:r>
              <w:t>The user can scroll and zoom in and zoom out on the map to get a better look at those on the map</w:t>
            </w:r>
          </w:p>
        </w:tc>
      </w:tr>
      <w:tr w:rsidR="003D7E69" w14:paraId="52F1E1B6" w14:textId="77777777" w:rsidTr="00716134">
        <w:tc>
          <w:tcPr>
            <w:tcW w:w="2088" w:type="dxa"/>
          </w:tcPr>
          <w:p w14:paraId="2FAF654B" w14:textId="77777777" w:rsidR="003D7E69" w:rsidRDefault="003D7E69" w:rsidP="00716134">
            <w:r>
              <w:t>Alternative Flows</w:t>
            </w:r>
          </w:p>
        </w:tc>
        <w:tc>
          <w:tcPr>
            <w:tcW w:w="7488" w:type="dxa"/>
          </w:tcPr>
          <w:p w14:paraId="76CDAB3C" w14:textId="44757F9D" w:rsidR="003D7E69" w:rsidRDefault="003D7E69" w:rsidP="00716134">
            <w:pPr>
              <w:rPr>
                <w:b/>
              </w:rPr>
            </w:pPr>
            <w:r w:rsidRPr="00613915">
              <w:rPr>
                <w:b/>
              </w:rPr>
              <w:t xml:space="preserve">Alternative flow 1: </w:t>
            </w:r>
            <w:r w:rsidR="00473E78">
              <w:rPr>
                <w:b/>
              </w:rPr>
              <w:t>No one other than the user is shown on the map</w:t>
            </w:r>
          </w:p>
          <w:p w14:paraId="4B2F1774" w14:textId="23E2A310" w:rsidR="003D7E69" w:rsidRDefault="00473E78" w:rsidP="002F6836">
            <w:pPr>
              <w:pStyle w:val="ListParagraph"/>
              <w:numPr>
                <w:ilvl w:val="0"/>
                <w:numId w:val="15"/>
              </w:numPr>
              <w:spacing w:line="240" w:lineRule="auto"/>
            </w:pPr>
            <w:r>
              <w:t>If the user is not a member of any group then only their location is visible on the map</w:t>
            </w:r>
          </w:p>
          <w:p w14:paraId="33DA2608" w14:textId="7CEADD8B" w:rsidR="003D7E69" w:rsidRPr="00473E78" w:rsidRDefault="00473E78" w:rsidP="002F6836">
            <w:pPr>
              <w:pStyle w:val="ListParagraph"/>
              <w:numPr>
                <w:ilvl w:val="0"/>
                <w:numId w:val="15"/>
              </w:numPr>
              <w:spacing w:line="240" w:lineRule="auto"/>
            </w:pPr>
            <w:r>
              <w:t>The user needs to join a group first in order to view the locations of the members in the group</w:t>
            </w:r>
          </w:p>
        </w:tc>
      </w:tr>
      <w:tr w:rsidR="003D7E69" w14:paraId="59F1DC30" w14:textId="77777777" w:rsidTr="00716134">
        <w:tc>
          <w:tcPr>
            <w:tcW w:w="2088" w:type="dxa"/>
          </w:tcPr>
          <w:p w14:paraId="246CF709" w14:textId="77777777" w:rsidR="003D7E69" w:rsidRDefault="003D7E69" w:rsidP="00716134">
            <w:r>
              <w:t>Pre-conditions</w:t>
            </w:r>
          </w:p>
        </w:tc>
        <w:tc>
          <w:tcPr>
            <w:tcW w:w="7488" w:type="dxa"/>
          </w:tcPr>
          <w:p w14:paraId="034DC7AD" w14:textId="1354C29B" w:rsidR="003D7E69" w:rsidRDefault="00B70FA1" w:rsidP="00716134">
            <w:r>
              <w:t>The user is a member of a group.</w:t>
            </w:r>
          </w:p>
        </w:tc>
      </w:tr>
      <w:tr w:rsidR="003D7E69" w14:paraId="5A63DB8F" w14:textId="77777777" w:rsidTr="00716134">
        <w:tc>
          <w:tcPr>
            <w:tcW w:w="2088" w:type="dxa"/>
          </w:tcPr>
          <w:p w14:paraId="2E98FAF4" w14:textId="77777777" w:rsidR="003D7E69" w:rsidRDefault="003D7E69" w:rsidP="00716134">
            <w:r>
              <w:t>Post-conditions</w:t>
            </w:r>
          </w:p>
        </w:tc>
        <w:tc>
          <w:tcPr>
            <w:tcW w:w="7488" w:type="dxa"/>
          </w:tcPr>
          <w:p w14:paraId="3DE02122" w14:textId="1FC772F7" w:rsidR="003D7E69" w:rsidRDefault="003D7E69" w:rsidP="00716134">
            <w:r w:rsidRPr="004D14DB">
              <w:t xml:space="preserve">The user </w:t>
            </w:r>
            <w:r w:rsidR="00B70FA1">
              <w:t>can see the locations of others in the group.</w:t>
            </w:r>
          </w:p>
        </w:tc>
      </w:tr>
    </w:tbl>
    <w:p w14:paraId="474D08EE" w14:textId="671561CF" w:rsidR="003D7E69" w:rsidRDefault="003D7E69" w:rsidP="00567D58">
      <w:pPr>
        <w:rPr>
          <w:lang w:val="vi-VN"/>
        </w:rPr>
      </w:pPr>
    </w:p>
    <w:p w14:paraId="19750425" w14:textId="0E02AD8F" w:rsidR="00473E78" w:rsidRDefault="00473E78" w:rsidP="00473E78">
      <w:pPr>
        <w:pStyle w:val="Heading2"/>
      </w:pPr>
      <w:r>
        <w:t xml:space="preserve">Use-case: </w:t>
      </w:r>
      <w:r w:rsidR="00A1359F">
        <w:t>Highlight a group member</w:t>
      </w:r>
    </w:p>
    <w:p w14:paraId="392CC666" w14:textId="77777777" w:rsidR="00473E78" w:rsidRPr="00D53374" w:rsidRDefault="00473E78" w:rsidP="00473E78"/>
    <w:tbl>
      <w:tblPr>
        <w:tblStyle w:val="TableGrid"/>
        <w:tblW w:w="0" w:type="auto"/>
        <w:tblLook w:val="04A0" w:firstRow="1" w:lastRow="0" w:firstColumn="1" w:lastColumn="0" w:noHBand="0" w:noVBand="1"/>
      </w:tblPr>
      <w:tblGrid>
        <w:gridCol w:w="2088"/>
        <w:gridCol w:w="7488"/>
      </w:tblGrid>
      <w:tr w:rsidR="00473E78" w14:paraId="3506C6E9" w14:textId="77777777" w:rsidTr="00716134">
        <w:tc>
          <w:tcPr>
            <w:tcW w:w="2088" w:type="dxa"/>
          </w:tcPr>
          <w:p w14:paraId="05C4116C" w14:textId="77777777" w:rsidR="00473E78" w:rsidRDefault="00473E78" w:rsidP="00716134">
            <w:r>
              <w:t>Use case Name</w:t>
            </w:r>
          </w:p>
        </w:tc>
        <w:tc>
          <w:tcPr>
            <w:tcW w:w="7488" w:type="dxa"/>
          </w:tcPr>
          <w:p w14:paraId="4DDD11F5" w14:textId="26C34F3F" w:rsidR="00473E78" w:rsidRDefault="00A1359F" w:rsidP="00716134">
            <w:r>
              <w:t>Highlight a group member</w:t>
            </w:r>
            <w:r w:rsidR="00473E78">
              <w:t>.</w:t>
            </w:r>
          </w:p>
        </w:tc>
      </w:tr>
      <w:tr w:rsidR="00473E78" w14:paraId="4BB9995A" w14:textId="77777777" w:rsidTr="00716134">
        <w:tc>
          <w:tcPr>
            <w:tcW w:w="2088" w:type="dxa"/>
          </w:tcPr>
          <w:p w14:paraId="6009A97E" w14:textId="77777777" w:rsidR="00473E78" w:rsidRDefault="00473E78" w:rsidP="00716134">
            <w:r>
              <w:t>Brief description</w:t>
            </w:r>
          </w:p>
        </w:tc>
        <w:tc>
          <w:tcPr>
            <w:tcW w:w="7488" w:type="dxa"/>
          </w:tcPr>
          <w:p w14:paraId="6DB8203C" w14:textId="5A522F70" w:rsidR="00473E78" w:rsidRDefault="00473E78" w:rsidP="00716134">
            <w:r w:rsidRPr="00253488">
              <w:t xml:space="preserve">This use case describes how </w:t>
            </w:r>
            <w:r w:rsidR="005B45E9">
              <w:t>a Group member can highlight another Group member on the map</w:t>
            </w:r>
            <w:r>
              <w:t>.</w:t>
            </w:r>
          </w:p>
        </w:tc>
      </w:tr>
      <w:tr w:rsidR="00473E78" w14:paraId="30084EEC" w14:textId="77777777" w:rsidTr="00716134">
        <w:tc>
          <w:tcPr>
            <w:tcW w:w="2088" w:type="dxa"/>
          </w:tcPr>
          <w:p w14:paraId="2A3CFFC4" w14:textId="77777777" w:rsidR="00473E78" w:rsidRDefault="00473E78" w:rsidP="00716134">
            <w:r>
              <w:t>Actors</w:t>
            </w:r>
          </w:p>
        </w:tc>
        <w:tc>
          <w:tcPr>
            <w:tcW w:w="7488" w:type="dxa"/>
          </w:tcPr>
          <w:p w14:paraId="012CD587" w14:textId="6C8FB05D" w:rsidR="00473E78" w:rsidRDefault="005B45E9" w:rsidP="00716134">
            <w:r>
              <w:t>Group member</w:t>
            </w:r>
            <w:r w:rsidR="003E7C18">
              <w:t>.</w:t>
            </w:r>
          </w:p>
        </w:tc>
      </w:tr>
      <w:tr w:rsidR="00473E78" w14:paraId="6F0C7406" w14:textId="77777777" w:rsidTr="00716134">
        <w:tc>
          <w:tcPr>
            <w:tcW w:w="2088" w:type="dxa"/>
          </w:tcPr>
          <w:p w14:paraId="49C87406" w14:textId="77777777" w:rsidR="00473E78" w:rsidRDefault="00473E78" w:rsidP="00716134">
            <w:r>
              <w:t>Basic Flow</w:t>
            </w:r>
          </w:p>
        </w:tc>
        <w:tc>
          <w:tcPr>
            <w:tcW w:w="7488" w:type="dxa"/>
          </w:tcPr>
          <w:p w14:paraId="529C3E20" w14:textId="08F17A82" w:rsidR="00A1359F" w:rsidRDefault="00A1359F" w:rsidP="002F6836">
            <w:pPr>
              <w:pStyle w:val="ListParagraph"/>
              <w:numPr>
                <w:ilvl w:val="0"/>
                <w:numId w:val="16"/>
              </w:numPr>
              <w:spacing w:line="240" w:lineRule="auto"/>
            </w:pPr>
            <w:r>
              <w:t>From the app’s map interface, the user clicks the “Groups” button</w:t>
            </w:r>
          </w:p>
          <w:p w14:paraId="22DF8775" w14:textId="77777777" w:rsidR="00473E78" w:rsidRDefault="00A1359F" w:rsidP="002F6836">
            <w:pPr>
              <w:pStyle w:val="ListParagraph"/>
              <w:numPr>
                <w:ilvl w:val="0"/>
                <w:numId w:val="16"/>
              </w:numPr>
              <w:spacing w:line="240" w:lineRule="auto"/>
            </w:pPr>
            <w:r>
              <w:t>The user is shown a list of groups that they are a member of</w:t>
            </w:r>
          </w:p>
          <w:p w14:paraId="0D2BAF5D" w14:textId="77777777" w:rsidR="00A1359F" w:rsidRDefault="00A1359F" w:rsidP="002F6836">
            <w:pPr>
              <w:pStyle w:val="ListParagraph"/>
              <w:numPr>
                <w:ilvl w:val="0"/>
                <w:numId w:val="16"/>
              </w:numPr>
              <w:spacing w:line="240" w:lineRule="auto"/>
            </w:pPr>
            <w:r>
              <w:t>The user scrolls the list to find the group that contain the member they want to highlight</w:t>
            </w:r>
          </w:p>
          <w:p w14:paraId="2C077C5D" w14:textId="363ACDAF" w:rsidR="00A1359F" w:rsidRDefault="00A1359F" w:rsidP="002F6836">
            <w:pPr>
              <w:pStyle w:val="ListParagraph"/>
              <w:numPr>
                <w:ilvl w:val="0"/>
                <w:numId w:val="16"/>
              </w:numPr>
              <w:spacing w:line="240" w:lineRule="auto"/>
            </w:pPr>
            <w:r>
              <w:t>The user clicks on the group name</w:t>
            </w:r>
          </w:p>
          <w:p w14:paraId="2FDE3B46" w14:textId="77777777" w:rsidR="00A1359F" w:rsidRDefault="00A1359F" w:rsidP="002F6836">
            <w:pPr>
              <w:pStyle w:val="ListParagraph"/>
              <w:numPr>
                <w:ilvl w:val="0"/>
                <w:numId w:val="16"/>
              </w:numPr>
              <w:spacing w:line="240" w:lineRule="auto"/>
            </w:pPr>
            <w:r>
              <w:lastRenderedPageBreak/>
              <w:t xml:space="preserve">The user is shown </w:t>
            </w:r>
            <w:r w:rsidR="00716134">
              <w:t>a list of members in the group</w:t>
            </w:r>
          </w:p>
          <w:p w14:paraId="5452375E" w14:textId="77777777" w:rsidR="00716134" w:rsidRDefault="00716134" w:rsidP="002F6836">
            <w:pPr>
              <w:pStyle w:val="ListParagraph"/>
              <w:numPr>
                <w:ilvl w:val="0"/>
                <w:numId w:val="16"/>
              </w:numPr>
              <w:spacing w:line="240" w:lineRule="auto"/>
            </w:pPr>
            <w:r>
              <w:t>The user scrolls the list to find the member that they want to highlight</w:t>
            </w:r>
          </w:p>
          <w:p w14:paraId="0C075C4E" w14:textId="77777777" w:rsidR="00716134" w:rsidRDefault="00716134" w:rsidP="002F6836">
            <w:pPr>
              <w:pStyle w:val="ListParagraph"/>
              <w:numPr>
                <w:ilvl w:val="0"/>
                <w:numId w:val="16"/>
              </w:numPr>
              <w:spacing w:line="240" w:lineRule="auto"/>
            </w:pPr>
            <w:r>
              <w:t>The user clicks the “Highlight” button next to the group member’s username</w:t>
            </w:r>
          </w:p>
          <w:p w14:paraId="446EF07B" w14:textId="4EE35043" w:rsidR="00716134" w:rsidRPr="00716134" w:rsidRDefault="00716134" w:rsidP="002F6836">
            <w:pPr>
              <w:pStyle w:val="ListParagraph"/>
              <w:numPr>
                <w:ilvl w:val="0"/>
                <w:numId w:val="16"/>
              </w:numPr>
              <w:spacing w:line="240" w:lineRule="auto"/>
            </w:pPr>
            <w:r>
              <w:t>The group member is now highlighted on the map, and there is also an arrow pointing from the user to the group member along with the distance between the two</w:t>
            </w:r>
          </w:p>
        </w:tc>
      </w:tr>
      <w:tr w:rsidR="00473E78" w14:paraId="5424A2D2" w14:textId="77777777" w:rsidTr="00716134">
        <w:tc>
          <w:tcPr>
            <w:tcW w:w="2088" w:type="dxa"/>
          </w:tcPr>
          <w:p w14:paraId="4BCC061C" w14:textId="77777777" w:rsidR="00473E78" w:rsidRDefault="00473E78" w:rsidP="00716134">
            <w:r>
              <w:lastRenderedPageBreak/>
              <w:t>Alternative Flows</w:t>
            </w:r>
          </w:p>
        </w:tc>
        <w:tc>
          <w:tcPr>
            <w:tcW w:w="7488" w:type="dxa"/>
          </w:tcPr>
          <w:p w14:paraId="6987985F" w14:textId="505B28BC" w:rsidR="0059039E" w:rsidRDefault="0059039E" w:rsidP="0059039E">
            <w:pPr>
              <w:rPr>
                <w:b/>
              </w:rPr>
            </w:pPr>
            <w:r w:rsidRPr="00613915">
              <w:rPr>
                <w:b/>
              </w:rPr>
              <w:t xml:space="preserve">Alternative flow 1: </w:t>
            </w:r>
            <w:r>
              <w:rPr>
                <w:b/>
              </w:rPr>
              <w:t>Group member is already highlighted</w:t>
            </w:r>
          </w:p>
          <w:p w14:paraId="44AB04A7" w14:textId="7638BF61" w:rsidR="00DA2CB3" w:rsidRDefault="0059039E" w:rsidP="002F6836">
            <w:pPr>
              <w:pStyle w:val="ListParagraph"/>
              <w:numPr>
                <w:ilvl w:val="0"/>
                <w:numId w:val="22"/>
              </w:numPr>
              <w:spacing w:line="240" w:lineRule="auto"/>
            </w:pPr>
            <w:r>
              <w:t>At step #7 in the basic flow, if the group member that the user wants to highlight is already highlighted, there will only be an “Un-highlight” button next to the group member’s username</w:t>
            </w:r>
          </w:p>
          <w:p w14:paraId="009AF7E4" w14:textId="5407A753" w:rsidR="00423C33" w:rsidRPr="00423C33" w:rsidRDefault="00423C33" w:rsidP="002F6836">
            <w:pPr>
              <w:pStyle w:val="ListParagraph"/>
              <w:numPr>
                <w:ilvl w:val="0"/>
                <w:numId w:val="22"/>
              </w:numPr>
              <w:spacing w:line="240" w:lineRule="auto"/>
            </w:pPr>
            <w:r>
              <w:t>The user does not need to do anything if they want the group member to be highlighted</w:t>
            </w:r>
          </w:p>
        </w:tc>
      </w:tr>
      <w:tr w:rsidR="00473E78" w14:paraId="3A86C017" w14:textId="77777777" w:rsidTr="00716134">
        <w:tc>
          <w:tcPr>
            <w:tcW w:w="2088" w:type="dxa"/>
          </w:tcPr>
          <w:p w14:paraId="1C872696" w14:textId="77777777" w:rsidR="00473E78" w:rsidRDefault="00473E78" w:rsidP="00716134">
            <w:r>
              <w:t>Pre-conditions</w:t>
            </w:r>
          </w:p>
        </w:tc>
        <w:tc>
          <w:tcPr>
            <w:tcW w:w="7488" w:type="dxa"/>
          </w:tcPr>
          <w:p w14:paraId="07E014B3" w14:textId="2B44E8B6" w:rsidR="00473E78" w:rsidRDefault="00B70FA1" w:rsidP="00716134">
            <w:r>
              <w:t>The user is a member of a group.</w:t>
            </w:r>
          </w:p>
        </w:tc>
      </w:tr>
      <w:tr w:rsidR="00473E78" w14:paraId="72E76BEF" w14:textId="77777777" w:rsidTr="00716134">
        <w:tc>
          <w:tcPr>
            <w:tcW w:w="2088" w:type="dxa"/>
          </w:tcPr>
          <w:p w14:paraId="5E83FA83" w14:textId="77777777" w:rsidR="00473E78" w:rsidRDefault="00473E78" w:rsidP="00716134">
            <w:r>
              <w:t>Post-conditions</w:t>
            </w:r>
          </w:p>
        </w:tc>
        <w:tc>
          <w:tcPr>
            <w:tcW w:w="7488" w:type="dxa"/>
          </w:tcPr>
          <w:p w14:paraId="082E4A5C" w14:textId="2937C796" w:rsidR="00473E78" w:rsidRDefault="00473E78" w:rsidP="00716134">
            <w:r w:rsidRPr="004D14DB">
              <w:t xml:space="preserve">The </w:t>
            </w:r>
            <w:r w:rsidR="00B70FA1">
              <w:t xml:space="preserve">group member is highlighted on the map, with </w:t>
            </w:r>
            <w:r w:rsidR="009E6648">
              <w:t>an arrow pointing from the user to the member along with the distance between the two.</w:t>
            </w:r>
          </w:p>
        </w:tc>
      </w:tr>
    </w:tbl>
    <w:p w14:paraId="3A563D28" w14:textId="002EB97F" w:rsidR="00473E78" w:rsidRDefault="00473E78" w:rsidP="00567D58">
      <w:pPr>
        <w:rPr>
          <w:lang w:val="vi-VN"/>
        </w:rPr>
      </w:pPr>
    </w:p>
    <w:p w14:paraId="3B39D216" w14:textId="44FACCF6" w:rsidR="00716134" w:rsidRDefault="00716134" w:rsidP="00716134">
      <w:pPr>
        <w:pStyle w:val="Heading2"/>
      </w:pPr>
      <w:r>
        <w:t>Use-case: Un-highlight a group member</w:t>
      </w:r>
    </w:p>
    <w:p w14:paraId="343D64BE" w14:textId="77777777" w:rsidR="00716134" w:rsidRPr="00D53374" w:rsidRDefault="00716134" w:rsidP="00716134"/>
    <w:tbl>
      <w:tblPr>
        <w:tblStyle w:val="TableGrid"/>
        <w:tblW w:w="0" w:type="auto"/>
        <w:tblLook w:val="04A0" w:firstRow="1" w:lastRow="0" w:firstColumn="1" w:lastColumn="0" w:noHBand="0" w:noVBand="1"/>
      </w:tblPr>
      <w:tblGrid>
        <w:gridCol w:w="2088"/>
        <w:gridCol w:w="7488"/>
      </w:tblGrid>
      <w:tr w:rsidR="00716134" w14:paraId="1B2F74C1" w14:textId="77777777" w:rsidTr="00716134">
        <w:tc>
          <w:tcPr>
            <w:tcW w:w="2088" w:type="dxa"/>
          </w:tcPr>
          <w:p w14:paraId="324EA331" w14:textId="77777777" w:rsidR="00716134" w:rsidRDefault="00716134" w:rsidP="00716134">
            <w:r>
              <w:t>Use case Name</w:t>
            </w:r>
          </w:p>
        </w:tc>
        <w:tc>
          <w:tcPr>
            <w:tcW w:w="7488" w:type="dxa"/>
          </w:tcPr>
          <w:p w14:paraId="0DD7644C" w14:textId="65729746" w:rsidR="00716134" w:rsidRDefault="005B45E9" w:rsidP="00716134">
            <w:r>
              <w:t>Un-h</w:t>
            </w:r>
            <w:r w:rsidR="00716134">
              <w:t>ighlight a group member.</w:t>
            </w:r>
          </w:p>
        </w:tc>
      </w:tr>
      <w:tr w:rsidR="00716134" w14:paraId="5E59ED2F" w14:textId="77777777" w:rsidTr="00716134">
        <w:tc>
          <w:tcPr>
            <w:tcW w:w="2088" w:type="dxa"/>
          </w:tcPr>
          <w:p w14:paraId="069ECBFC" w14:textId="77777777" w:rsidR="00716134" w:rsidRDefault="00716134" w:rsidP="00716134">
            <w:r>
              <w:t>Brief description</w:t>
            </w:r>
          </w:p>
        </w:tc>
        <w:tc>
          <w:tcPr>
            <w:tcW w:w="7488" w:type="dxa"/>
          </w:tcPr>
          <w:p w14:paraId="15043B0C" w14:textId="78FEBC15" w:rsidR="00716134" w:rsidRDefault="00716134" w:rsidP="00716134">
            <w:r w:rsidRPr="00253488">
              <w:t xml:space="preserve">This use case describes how </w:t>
            </w:r>
            <w:r w:rsidR="005B45E9">
              <w:t>a Group member can un-highlight a highlighted Group member</w:t>
            </w:r>
            <w:r>
              <w:t>.</w:t>
            </w:r>
          </w:p>
        </w:tc>
      </w:tr>
      <w:tr w:rsidR="00716134" w14:paraId="0A593153" w14:textId="77777777" w:rsidTr="00716134">
        <w:tc>
          <w:tcPr>
            <w:tcW w:w="2088" w:type="dxa"/>
          </w:tcPr>
          <w:p w14:paraId="3AED1C43" w14:textId="77777777" w:rsidR="00716134" w:rsidRDefault="00716134" w:rsidP="00716134">
            <w:r>
              <w:t>Actors</w:t>
            </w:r>
          </w:p>
        </w:tc>
        <w:tc>
          <w:tcPr>
            <w:tcW w:w="7488" w:type="dxa"/>
          </w:tcPr>
          <w:p w14:paraId="3561F74E" w14:textId="2E703431" w:rsidR="00716134" w:rsidRDefault="005B45E9" w:rsidP="00716134">
            <w:r>
              <w:t>Group member.</w:t>
            </w:r>
          </w:p>
        </w:tc>
      </w:tr>
      <w:tr w:rsidR="00716134" w14:paraId="318042B2" w14:textId="77777777" w:rsidTr="00716134">
        <w:tc>
          <w:tcPr>
            <w:tcW w:w="2088" w:type="dxa"/>
          </w:tcPr>
          <w:p w14:paraId="1AC5E34B" w14:textId="77777777" w:rsidR="00716134" w:rsidRDefault="00716134" w:rsidP="00716134">
            <w:r>
              <w:t>Basic Flow</w:t>
            </w:r>
          </w:p>
        </w:tc>
        <w:tc>
          <w:tcPr>
            <w:tcW w:w="7488" w:type="dxa"/>
          </w:tcPr>
          <w:p w14:paraId="23EC80E7" w14:textId="77777777" w:rsidR="00716134" w:rsidRDefault="00716134" w:rsidP="002F6836">
            <w:pPr>
              <w:pStyle w:val="ListParagraph"/>
              <w:numPr>
                <w:ilvl w:val="0"/>
                <w:numId w:val="17"/>
              </w:numPr>
              <w:spacing w:line="240" w:lineRule="auto"/>
            </w:pPr>
            <w:r>
              <w:t>From the app’s map interface, the user clicks the “Groups” button</w:t>
            </w:r>
          </w:p>
          <w:p w14:paraId="4319EE9E" w14:textId="77777777" w:rsidR="00716134" w:rsidRDefault="00716134" w:rsidP="002F6836">
            <w:pPr>
              <w:pStyle w:val="ListParagraph"/>
              <w:numPr>
                <w:ilvl w:val="0"/>
                <w:numId w:val="17"/>
              </w:numPr>
              <w:spacing w:line="240" w:lineRule="auto"/>
            </w:pPr>
            <w:r>
              <w:t>The user is shown a list of groups that they are a member of</w:t>
            </w:r>
          </w:p>
          <w:p w14:paraId="54E3EEED" w14:textId="6F03CC24" w:rsidR="00716134" w:rsidRDefault="00716134" w:rsidP="002F6836">
            <w:pPr>
              <w:pStyle w:val="ListParagraph"/>
              <w:numPr>
                <w:ilvl w:val="0"/>
                <w:numId w:val="17"/>
              </w:numPr>
              <w:spacing w:line="240" w:lineRule="auto"/>
            </w:pPr>
            <w:r>
              <w:t>The user scrolls the list to find the group that contain the member they want to un-highlight</w:t>
            </w:r>
          </w:p>
          <w:p w14:paraId="4751D788" w14:textId="77777777" w:rsidR="00716134" w:rsidRDefault="00716134" w:rsidP="002F6836">
            <w:pPr>
              <w:pStyle w:val="ListParagraph"/>
              <w:numPr>
                <w:ilvl w:val="0"/>
                <w:numId w:val="17"/>
              </w:numPr>
              <w:spacing w:line="240" w:lineRule="auto"/>
            </w:pPr>
            <w:r>
              <w:t>The user clicks on the group name</w:t>
            </w:r>
          </w:p>
          <w:p w14:paraId="29C669A7" w14:textId="77777777" w:rsidR="00716134" w:rsidRDefault="00716134" w:rsidP="002F6836">
            <w:pPr>
              <w:pStyle w:val="ListParagraph"/>
              <w:numPr>
                <w:ilvl w:val="0"/>
                <w:numId w:val="17"/>
              </w:numPr>
              <w:spacing w:line="240" w:lineRule="auto"/>
            </w:pPr>
            <w:r>
              <w:t>The user is shown a list of members in the group</w:t>
            </w:r>
          </w:p>
          <w:p w14:paraId="3BCFFF10" w14:textId="16C54741" w:rsidR="00716134" w:rsidRDefault="00716134" w:rsidP="002F6836">
            <w:pPr>
              <w:pStyle w:val="ListParagraph"/>
              <w:numPr>
                <w:ilvl w:val="0"/>
                <w:numId w:val="17"/>
              </w:numPr>
              <w:spacing w:line="240" w:lineRule="auto"/>
            </w:pPr>
            <w:r>
              <w:t>The user scrolls the list to find the member that they want to un-highlight</w:t>
            </w:r>
          </w:p>
          <w:p w14:paraId="3578E905" w14:textId="07784E73" w:rsidR="00716134" w:rsidRDefault="00716134" w:rsidP="002F6836">
            <w:pPr>
              <w:pStyle w:val="ListParagraph"/>
              <w:numPr>
                <w:ilvl w:val="0"/>
                <w:numId w:val="17"/>
              </w:numPr>
              <w:spacing w:line="240" w:lineRule="auto"/>
            </w:pPr>
            <w:r>
              <w:t>The user clicks the “Un-highlight” button next to the group member’s username</w:t>
            </w:r>
          </w:p>
          <w:p w14:paraId="0CEB148E" w14:textId="7A8BBA22" w:rsidR="00716134" w:rsidRPr="00716134" w:rsidRDefault="00716134" w:rsidP="002F6836">
            <w:pPr>
              <w:pStyle w:val="ListParagraph"/>
              <w:numPr>
                <w:ilvl w:val="0"/>
                <w:numId w:val="17"/>
              </w:numPr>
              <w:spacing w:line="240" w:lineRule="auto"/>
            </w:pPr>
            <w:r>
              <w:t xml:space="preserve">The group member is now </w:t>
            </w:r>
            <w:r w:rsidR="00C54969">
              <w:t>no longer highlighted on the map and the arrow and distance between the user and the group member is also removed</w:t>
            </w:r>
          </w:p>
        </w:tc>
      </w:tr>
      <w:tr w:rsidR="00716134" w14:paraId="191828C0" w14:textId="77777777" w:rsidTr="00716134">
        <w:tc>
          <w:tcPr>
            <w:tcW w:w="2088" w:type="dxa"/>
          </w:tcPr>
          <w:p w14:paraId="208B8437" w14:textId="77777777" w:rsidR="00716134" w:rsidRDefault="00716134" w:rsidP="00716134">
            <w:r>
              <w:t>Alternative Flows</w:t>
            </w:r>
          </w:p>
        </w:tc>
        <w:tc>
          <w:tcPr>
            <w:tcW w:w="7488" w:type="dxa"/>
          </w:tcPr>
          <w:p w14:paraId="4CB06AA9" w14:textId="3F187288" w:rsidR="00423C33" w:rsidRDefault="00423C33" w:rsidP="00423C33">
            <w:pPr>
              <w:rPr>
                <w:b/>
              </w:rPr>
            </w:pPr>
            <w:r w:rsidRPr="00613915">
              <w:rPr>
                <w:b/>
              </w:rPr>
              <w:t xml:space="preserve">Alternative flow 1: </w:t>
            </w:r>
            <w:r>
              <w:rPr>
                <w:b/>
              </w:rPr>
              <w:t>Group member is not highlighted</w:t>
            </w:r>
          </w:p>
          <w:p w14:paraId="4391EF17" w14:textId="508E17ED" w:rsidR="00DA2CB3" w:rsidRDefault="00423C33" w:rsidP="002F6836">
            <w:pPr>
              <w:pStyle w:val="ListParagraph"/>
              <w:numPr>
                <w:ilvl w:val="0"/>
                <w:numId w:val="23"/>
              </w:numPr>
              <w:spacing w:line="240" w:lineRule="auto"/>
            </w:pPr>
            <w:r>
              <w:t>At step #7 in the basic flow, if the group member that the user wants to highlight is not highlighted, there will only be a “Highlight” button next to the group member’s username</w:t>
            </w:r>
          </w:p>
          <w:p w14:paraId="235BF023" w14:textId="3DECE174" w:rsidR="00716134" w:rsidRPr="00423C33" w:rsidRDefault="00423C33" w:rsidP="002F6836">
            <w:pPr>
              <w:pStyle w:val="ListParagraph"/>
              <w:numPr>
                <w:ilvl w:val="0"/>
                <w:numId w:val="23"/>
              </w:numPr>
              <w:spacing w:line="240" w:lineRule="auto"/>
            </w:pPr>
            <w:r>
              <w:t>The user does not need to do anything if they do not want the group member to be highlighted</w:t>
            </w:r>
          </w:p>
        </w:tc>
      </w:tr>
      <w:tr w:rsidR="00716134" w14:paraId="09549857" w14:textId="77777777" w:rsidTr="00716134">
        <w:tc>
          <w:tcPr>
            <w:tcW w:w="2088" w:type="dxa"/>
          </w:tcPr>
          <w:p w14:paraId="4EE00828" w14:textId="77777777" w:rsidR="00716134" w:rsidRDefault="00716134" w:rsidP="00716134">
            <w:r>
              <w:t>Pre-conditions</w:t>
            </w:r>
          </w:p>
        </w:tc>
        <w:tc>
          <w:tcPr>
            <w:tcW w:w="7488" w:type="dxa"/>
          </w:tcPr>
          <w:p w14:paraId="03A5C3C9" w14:textId="7328210E" w:rsidR="00716134" w:rsidRDefault="009E6648" w:rsidP="00716134">
            <w:r>
              <w:t>A group member is highlighted on the map.</w:t>
            </w:r>
          </w:p>
        </w:tc>
      </w:tr>
      <w:tr w:rsidR="00716134" w14:paraId="5DA904A5" w14:textId="77777777" w:rsidTr="00716134">
        <w:tc>
          <w:tcPr>
            <w:tcW w:w="2088" w:type="dxa"/>
          </w:tcPr>
          <w:p w14:paraId="0D64FC6D" w14:textId="77777777" w:rsidR="00716134" w:rsidRDefault="00716134" w:rsidP="00716134">
            <w:r>
              <w:lastRenderedPageBreak/>
              <w:t>Post-conditions</w:t>
            </w:r>
          </w:p>
        </w:tc>
        <w:tc>
          <w:tcPr>
            <w:tcW w:w="7488" w:type="dxa"/>
          </w:tcPr>
          <w:p w14:paraId="7634ABA0" w14:textId="2CD86C80" w:rsidR="00716134" w:rsidRDefault="009E6648" w:rsidP="00716134">
            <w:r>
              <w:t>The group member is no longer highlighted on the map.</w:t>
            </w:r>
          </w:p>
        </w:tc>
      </w:tr>
    </w:tbl>
    <w:p w14:paraId="1B8EFC4E" w14:textId="27310511" w:rsidR="00716134" w:rsidRDefault="00716134" w:rsidP="00567D58">
      <w:pPr>
        <w:rPr>
          <w:lang w:val="vi-VN"/>
        </w:rPr>
      </w:pPr>
    </w:p>
    <w:p w14:paraId="59A183F7" w14:textId="3A1F9368" w:rsidR="005D439D" w:rsidRDefault="005D439D" w:rsidP="005D439D">
      <w:pPr>
        <w:pStyle w:val="Heading2"/>
      </w:pPr>
      <w:r>
        <w:t>Use-case: Set meeting point</w:t>
      </w:r>
    </w:p>
    <w:p w14:paraId="24508AC0" w14:textId="77777777" w:rsidR="005D439D" w:rsidRPr="00D53374" w:rsidRDefault="005D439D" w:rsidP="005D439D"/>
    <w:tbl>
      <w:tblPr>
        <w:tblStyle w:val="TableGrid"/>
        <w:tblW w:w="0" w:type="auto"/>
        <w:tblLook w:val="04A0" w:firstRow="1" w:lastRow="0" w:firstColumn="1" w:lastColumn="0" w:noHBand="0" w:noVBand="1"/>
      </w:tblPr>
      <w:tblGrid>
        <w:gridCol w:w="2088"/>
        <w:gridCol w:w="7488"/>
      </w:tblGrid>
      <w:tr w:rsidR="005D439D" w14:paraId="23644E79" w14:textId="77777777" w:rsidTr="005D439D">
        <w:tc>
          <w:tcPr>
            <w:tcW w:w="2088" w:type="dxa"/>
          </w:tcPr>
          <w:p w14:paraId="40E7B06E" w14:textId="77777777" w:rsidR="005D439D" w:rsidRDefault="005D439D" w:rsidP="005D439D">
            <w:r>
              <w:t>Use case Name</w:t>
            </w:r>
          </w:p>
        </w:tc>
        <w:tc>
          <w:tcPr>
            <w:tcW w:w="7488" w:type="dxa"/>
          </w:tcPr>
          <w:p w14:paraId="13684D25" w14:textId="36A81DCE" w:rsidR="005D439D" w:rsidRDefault="005D439D" w:rsidP="005D439D">
            <w:r>
              <w:t>Set meeting point.</w:t>
            </w:r>
          </w:p>
        </w:tc>
      </w:tr>
      <w:tr w:rsidR="005D439D" w14:paraId="4E3D3839" w14:textId="77777777" w:rsidTr="005D439D">
        <w:tc>
          <w:tcPr>
            <w:tcW w:w="2088" w:type="dxa"/>
          </w:tcPr>
          <w:p w14:paraId="5A233D1D" w14:textId="77777777" w:rsidR="005D439D" w:rsidRDefault="005D439D" w:rsidP="005D439D">
            <w:r>
              <w:t>Brief description</w:t>
            </w:r>
          </w:p>
        </w:tc>
        <w:tc>
          <w:tcPr>
            <w:tcW w:w="7488" w:type="dxa"/>
          </w:tcPr>
          <w:p w14:paraId="14EC747A" w14:textId="27E20935" w:rsidR="005D439D" w:rsidRDefault="005D439D" w:rsidP="005D439D">
            <w:r w:rsidRPr="00253488">
              <w:t xml:space="preserve">This use case describes how </w:t>
            </w:r>
            <w:r>
              <w:t>the Group leader of a group can set the meeting point for the group.</w:t>
            </w:r>
          </w:p>
        </w:tc>
      </w:tr>
      <w:tr w:rsidR="005D439D" w14:paraId="16885CB0" w14:textId="77777777" w:rsidTr="005D439D">
        <w:tc>
          <w:tcPr>
            <w:tcW w:w="2088" w:type="dxa"/>
          </w:tcPr>
          <w:p w14:paraId="1DA2BCA0" w14:textId="77777777" w:rsidR="005D439D" w:rsidRDefault="005D439D" w:rsidP="005D439D">
            <w:r>
              <w:t>Actors</w:t>
            </w:r>
          </w:p>
        </w:tc>
        <w:tc>
          <w:tcPr>
            <w:tcW w:w="7488" w:type="dxa"/>
          </w:tcPr>
          <w:p w14:paraId="072AF868" w14:textId="79682428" w:rsidR="005D439D" w:rsidRDefault="005D439D" w:rsidP="005D439D">
            <w:r>
              <w:t>Group leader.</w:t>
            </w:r>
          </w:p>
        </w:tc>
      </w:tr>
      <w:tr w:rsidR="005D439D" w14:paraId="131F096D" w14:textId="77777777" w:rsidTr="005D439D">
        <w:tc>
          <w:tcPr>
            <w:tcW w:w="2088" w:type="dxa"/>
          </w:tcPr>
          <w:p w14:paraId="08589A8A" w14:textId="77777777" w:rsidR="005D439D" w:rsidRDefault="005D439D" w:rsidP="005D439D">
            <w:r>
              <w:t>Basic Flow</w:t>
            </w:r>
          </w:p>
        </w:tc>
        <w:tc>
          <w:tcPr>
            <w:tcW w:w="7488" w:type="dxa"/>
          </w:tcPr>
          <w:p w14:paraId="69158045" w14:textId="77777777" w:rsidR="00994B39" w:rsidRDefault="00994B39" w:rsidP="00994B39">
            <w:pPr>
              <w:pStyle w:val="ListParagraph"/>
              <w:numPr>
                <w:ilvl w:val="0"/>
                <w:numId w:val="35"/>
              </w:numPr>
              <w:spacing w:line="240" w:lineRule="auto"/>
            </w:pPr>
            <w:r>
              <w:t>From the app’s map interface, the user clicks the “Groups” button</w:t>
            </w:r>
          </w:p>
          <w:p w14:paraId="78E6D804" w14:textId="77777777" w:rsidR="00994B39" w:rsidRDefault="00994B39" w:rsidP="00994B39">
            <w:pPr>
              <w:pStyle w:val="ListParagraph"/>
              <w:numPr>
                <w:ilvl w:val="0"/>
                <w:numId w:val="35"/>
              </w:numPr>
              <w:spacing w:line="240" w:lineRule="auto"/>
            </w:pPr>
            <w:r>
              <w:t>The user is shown a list of groups that they are a member of, with the groups that they are a leader of at the top with a “Leader” label next to the group name</w:t>
            </w:r>
          </w:p>
          <w:p w14:paraId="4AFA0272" w14:textId="2C67E9B3" w:rsidR="00994B39" w:rsidRDefault="00994B39" w:rsidP="00994B39">
            <w:pPr>
              <w:pStyle w:val="ListParagraph"/>
              <w:numPr>
                <w:ilvl w:val="0"/>
                <w:numId w:val="35"/>
              </w:numPr>
              <w:spacing w:line="240" w:lineRule="auto"/>
            </w:pPr>
            <w:r>
              <w:t xml:space="preserve">The user scrolls the list of groups they are a leader of to find the group that they want to </w:t>
            </w:r>
            <w:r>
              <w:t>set the meeting point</w:t>
            </w:r>
          </w:p>
          <w:p w14:paraId="5D91DE37" w14:textId="16BC90A1" w:rsidR="005D439D" w:rsidRDefault="00994B39" w:rsidP="00994B39">
            <w:pPr>
              <w:pStyle w:val="ListParagraph"/>
              <w:numPr>
                <w:ilvl w:val="0"/>
                <w:numId w:val="35"/>
              </w:numPr>
              <w:spacing w:line="240" w:lineRule="auto"/>
            </w:pPr>
            <w:r>
              <w:t>The user clicks on the group name</w:t>
            </w:r>
          </w:p>
          <w:p w14:paraId="26ECF424" w14:textId="77777777" w:rsidR="005D439D" w:rsidRDefault="005D439D" w:rsidP="00994B39">
            <w:pPr>
              <w:pStyle w:val="ListParagraph"/>
              <w:numPr>
                <w:ilvl w:val="0"/>
                <w:numId w:val="35"/>
              </w:numPr>
              <w:spacing w:line="240" w:lineRule="auto"/>
            </w:pPr>
            <w:r>
              <w:t>The user clicks the “Set meeting point” button</w:t>
            </w:r>
          </w:p>
          <w:p w14:paraId="7FA44A17" w14:textId="736A7F05" w:rsidR="005D439D" w:rsidRDefault="005D439D" w:rsidP="00994B39">
            <w:pPr>
              <w:pStyle w:val="ListParagraph"/>
              <w:numPr>
                <w:ilvl w:val="0"/>
                <w:numId w:val="35"/>
              </w:numPr>
              <w:spacing w:line="240" w:lineRule="auto"/>
            </w:pPr>
            <w:r>
              <w:t xml:space="preserve">The user is shown the map interface. Clicking on the map for the first time causes a flag to be placed at the clicked-on position. Clicking on the map </w:t>
            </w:r>
            <w:r w:rsidR="00994B39">
              <w:t>afterwards</w:t>
            </w:r>
            <w:r>
              <w:t xml:space="preserve"> causes the flag to be moved to the new clicked-on position</w:t>
            </w:r>
          </w:p>
          <w:p w14:paraId="7B288C31" w14:textId="77777777" w:rsidR="005D439D" w:rsidRDefault="005D439D" w:rsidP="00994B39">
            <w:pPr>
              <w:pStyle w:val="ListParagraph"/>
              <w:numPr>
                <w:ilvl w:val="0"/>
                <w:numId w:val="35"/>
              </w:numPr>
              <w:spacing w:line="240" w:lineRule="auto"/>
            </w:pPr>
            <w:r>
              <w:t>The user scrolls and clicks on the map until the flag is at the desired meeting point location</w:t>
            </w:r>
          </w:p>
          <w:p w14:paraId="553C3517" w14:textId="77777777" w:rsidR="005D439D" w:rsidRDefault="005D439D" w:rsidP="00994B39">
            <w:pPr>
              <w:pStyle w:val="ListParagraph"/>
              <w:numPr>
                <w:ilvl w:val="0"/>
                <w:numId w:val="35"/>
              </w:numPr>
              <w:spacing w:line="240" w:lineRule="auto"/>
            </w:pPr>
            <w:r>
              <w:t>The user clicks on the “Set meeting point” button</w:t>
            </w:r>
          </w:p>
          <w:p w14:paraId="6E6E28C5" w14:textId="34570D1A" w:rsidR="005D439D" w:rsidRPr="005D439D" w:rsidRDefault="00994B39" w:rsidP="00994B39">
            <w:pPr>
              <w:pStyle w:val="ListParagraph"/>
              <w:numPr>
                <w:ilvl w:val="0"/>
                <w:numId w:val="35"/>
              </w:numPr>
              <w:spacing w:line="240" w:lineRule="auto"/>
            </w:pPr>
            <w:r>
              <w:t>A new meeting point for the group is set at the location of the flag. Each member in the group will be shown an arrow pointing from their location to the meeting point location, along with the distance between the two</w:t>
            </w:r>
          </w:p>
        </w:tc>
      </w:tr>
      <w:tr w:rsidR="005D439D" w14:paraId="5F940F2D" w14:textId="77777777" w:rsidTr="005D439D">
        <w:tc>
          <w:tcPr>
            <w:tcW w:w="2088" w:type="dxa"/>
          </w:tcPr>
          <w:p w14:paraId="28B957D1" w14:textId="77777777" w:rsidR="005D439D" w:rsidRDefault="005D439D" w:rsidP="005D439D">
            <w:r>
              <w:t>Alternative Flows</w:t>
            </w:r>
          </w:p>
        </w:tc>
        <w:tc>
          <w:tcPr>
            <w:tcW w:w="7488" w:type="dxa"/>
          </w:tcPr>
          <w:p w14:paraId="696AAFC2" w14:textId="3E4293CB" w:rsidR="005D439D" w:rsidRDefault="005D439D" w:rsidP="005D439D">
            <w:pPr>
              <w:rPr>
                <w:b/>
              </w:rPr>
            </w:pPr>
            <w:r w:rsidRPr="00613915">
              <w:rPr>
                <w:b/>
              </w:rPr>
              <w:t xml:space="preserve">Alternative flow 1: </w:t>
            </w:r>
            <w:r w:rsidR="00994B39">
              <w:rPr>
                <w:b/>
              </w:rPr>
              <w:t>A meeting point has already been set</w:t>
            </w:r>
          </w:p>
          <w:p w14:paraId="6AD08453" w14:textId="77777777" w:rsidR="005D439D" w:rsidRDefault="00994B39" w:rsidP="00994B39">
            <w:pPr>
              <w:pStyle w:val="ListParagraph"/>
              <w:numPr>
                <w:ilvl w:val="0"/>
                <w:numId w:val="36"/>
              </w:numPr>
              <w:spacing w:line="240" w:lineRule="auto"/>
            </w:pPr>
            <w:r>
              <w:t>If a meeting point has already been set for the group then after step #5 in the basic flow, the old meeting point is removed and the new meeting point is set</w:t>
            </w:r>
          </w:p>
          <w:p w14:paraId="165D0AB1" w14:textId="225E34DE" w:rsidR="00994B39" w:rsidRDefault="00994B39" w:rsidP="00994B39">
            <w:pPr>
              <w:rPr>
                <w:b/>
              </w:rPr>
            </w:pPr>
            <w:r w:rsidRPr="00613915">
              <w:rPr>
                <w:b/>
              </w:rPr>
              <w:t xml:space="preserve">Alternative flow </w:t>
            </w:r>
            <w:r>
              <w:rPr>
                <w:b/>
              </w:rPr>
              <w:t>2</w:t>
            </w:r>
            <w:r w:rsidRPr="00613915">
              <w:rPr>
                <w:b/>
              </w:rPr>
              <w:t xml:space="preserve">: </w:t>
            </w:r>
            <w:r>
              <w:rPr>
                <w:b/>
              </w:rPr>
              <w:t xml:space="preserve">No button to </w:t>
            </w:r>
            <w:r>
              <w:rPr>
                <w:b/>
              </w:rPr>
              <w:t>set meeting point</w:t>
            </w:r>
          </w:p>
          <w:p w14:paraId="5906B28A" w14:textId="70D6170E" w:rsidR="00994B39" w:rsidRDefault="00994B39" w:rsidP="00994B39">
            <w:pPr>
              <w:pStyle w:val="ListParagraph"/>
              <w:numPr>
                <w:ilvl w:val="0"/>
                <w:numId w:val="37"/>
              </w:numPr>
              <w:spacing w:line="240" w:lineRule="auto"/>
            </w:pPr>
            <w:r w:rsidRPr="00482C68">
              <w:t>At step #</w:t>
            </w:r>
            <w:r>
              <w:t>5</w:t>
            </w:r>
            <w:r w:rsidRPr="00482C68">
              <w:t xml:space="preserve"> in the basic flow, if there is no “</w:t>
            </w:r>
            <w:r>
              <w:t>Set meeting point</w:t>
            </w:r>
            <w:r w:rsidRPr="00482C68">
              <w:t xml:space="preserve">” </w:t>
            </w:r>
            <w:r>
              <w:t xml:space="preserve">button </w:t>
            </w:r>
            <w:r w:rsidRPr="00482C68">
              <w:t>then this means that the user is not the leader of the group</w:t>
            </w:r>
          </w:p>
          <w:p w14:paraId="51345455" w14:textId="57448CED" w:rsidR="00994B39" w:rsidRPr="00994B39" w:rsidRDefault="00994B39" w:rsidP="00994B39">
            <w:pPr>
              <w:pStyle w:val="ListParagraph"/>
              <w:numPr>
                <w:ilvl w:val="0"/>
                <w:numId w:val="37"/>
              </w:numPr>
              <w:spacing w:line="240" w:lineRule="auto"/>
            </w:pPr>
            <w:r w:rsidRPr="00994B39">
              <w:t>The user can only</w:t>
            </w:r>
            <w:r>
              <w:t xml:space="preserve"> set the meeting point</w:t>
            </w:r>
            <w:r w:rsidRPr="00994B39">
              <w:t xml:space="preserve"> for the groups that they are the group leader</w:t>
            </w:r>
          </w:p>
        </w:tc>
      </w:tr>
      <w:tr w:rsidR="005D439D" w14:paraId="12B141F9" w14:textId="77777777" w:rsidTr="005D439D">
        <w:tc>
          <w:tcPr>
            <w:tcW w:w="2088" w:type="dxa"/>
          </w:tcPr>
          <w:p w14:paraId="4E172A6E" w14:textId="77777777" w:rsidR="005D439D" w:rsidRDefault="005D439D" w:rsidP="005D439D">
            <w:r>
              <w:t>Pre-conditions</w:t>
            </w:r>
          </w:p>
        </w:tc>
        <w:tc>
          <w:tcPr>
            <w:tcW w:w="7488" w:type="dxa"/>
          </w:tcPr>
          <w:p w14:paraId="69C3AC2E" w14:textId="4D10DDE3" w:rsidR="005D439D" w:rsidRDefault="00994B39" w:rsidP="005D439D">
            <w:r>
              <w:t>The user is the leader of a group.</w:t>
            </w:r>
          </w:p>
        </w:tc>
      </w:tr>
      <w:tr w:rsidR="005D439D" w14:paraId="4E1B8C6D" w14:textId="77777777" w:rsidTr="005D439D">
        <w:tc>
          <w:tcPr>
            <w:tcW w:w="2088" w:type="dxa"/>
          </w:tcPr>
          <w:p w14:paraId="353C9818" w14:textId="77777777" w:rsidR="005D439D" w:rsidRDefault="005D439D" w:rsidP="005D439D">
            <w:r>
              <w:t>Post-conditions</w:t>
            </w:r>
          </w:p>
        </w:tc>
        <w:tc>
          <w:tcPr>
            <w:tcW w:w="7488" w:type="dxa"/>
          </w:tcPr>
          <w:p w14:paraId="70A391C1" w14:textId="593A0B41" w:rsidR="005D439D" w:rsidRDefault="00994B39" w:rsidP="005D439D">
            <w:r>
              <w:t>A meeting point is set for the group.</w:t>
            </w:r>
          </w:p>
        </w:tc>
      </w:tr>
    </w:tbl>
    <w:p w14:paraId="429E9AB2" w14:textId="77777777" w:rsidR="005D439D" w:rsidRDefault="005D439D" w:rsidP="005D439D">
      <w:pPr>
        <w:pStyle w:val="Heading2"/>
        <w:numPr>
          <w:ilvl w:val="0"/>
          <w:numId w:val="0"/>
        </w:numPr>
      </w:pPr>
    </w:p>
    <w:p w14:paraId="35BDEE1F" w14:textId="5350FCFE" w:rsidR="00994B39" w:rsidRDefault="00994B39" w:rsidP="00994B39">
      <w:pPr>
        <w:pStyle w:val="Heading2"/>
      </w:pPr>
      <w:r>
        <w:t xml:space="preserve">Use-case: </w:t>
      </w:r>
      <w:r w:rsidR="00E9724B">
        <w:t>Remove</w:t>
      </w:r>
      <w:r>
        <w:t xml:space="preserve"> meeting point</w:t>
      </w:r>
    </w:p>
    <w:p w14:paraId="5264DA6D" w14:textId="77777777" w:rsidR="00994B39" w:rsidRPr="00D53374" w:rsidRDefault="00994B39" w:rsidP="00994B39"/>
    <w:tbl>
      <w:tblPr>
        <w:tblStyle w:val="TableGrid"/>
        <w:tblW w:w="0" w:type="auto"/>
        <w:tblLook w:val="04A0" w:firstRow="1" w:lastRow="0" w:firstColumn="1" w:lastColumn="0" w:noHBand="0" w:noVBand="1"/>
      </w:tblPr>
      <w:tblGrid>
        <w:gridCol w:w="2088"/>
        <w:gridCol w:w="7488"/>
      </w:tblGrid>
      <w:tr w:rsidR="00994B39" w14:paraId="77F0CCEC" w14:textId="77777777" w:rsidTr="00DF02C8">
        <w:tc>
          <w:tcPr>
            <w:tcW w:w="2088" w:type="dxa"/>
          </w:tcPr>
          <w:p w14:paraId="021C6629" w14:textId="77777777" w:rsidR="00994B39" w:rsidRDefault="00994B39" w:rsidP="00DF02C8">
            <w:r>
              <w:t>Use case Name</w:t>
            </w:r>
          </w:p>
        </w:tc>
        <w:tc>
          <w:tcPr>
            <w:tcW w:w="7488" w:type="dxa"/>
          </w:tcPr>
          <w:p w14:paraId="1687EF37" w14:textId="04EF0CD4" w:rsidR="00994B39" w:rsidRDefault="00E9724B" w:rsidP="00DF02C8">
            <w:r>
              <w:t>Remove</w:t>
            </w:r>
            <w:r w:rsidR="00994B39">
              <w:t xml:space="preserve"> meeting point.</w:t>
            </w:r>
          </w:p>
        </w:tc>
      </w:tr>
      <w:tr w:rsidR="00994B39" w14:paraId="62F19D0C" w14:textId="77777777" w:rsidTr="00DF02C8">
        <w:tc>
          <w:tcPr>
            <w:tcW w:w="2088" w:type="dxa"/>
          </w:tcPr>
          <w:p w14:paraId="6BF27690" w14:textId="77777777" w:rsidR="00994B39" w:rsidRDefault="00994B39" w:rsidP="00DF02C8">
            <w:r>
              <w:t>Brief description</w:t>
            </w:r>
          </w:p>
        </w:tc>
        <w:tc>
          <w:tcPr>
            <w:tcW w:w="7488" w:type="dxa"/>
          </w:tcPr>
          <w:p w14:paraId="4FBB63D4" w14:textId="7582EF9C" w:rsidR="00994B39" w:rsidRDefault="00994B39" w:rsidP="00DF02C8">
            <w:r w:rsidRPr="00253488">
              <w:t xml:space="preserve">This use case describes how </w:t>
            </w:r>
            <w:r>
              <w:t xml:space="preserve">the Group leader of a group can </w:t>
            </w:r>
            <w:r w:rsidR="00E9724B">
              <w:t>remove</w:t>
            </w:r>
            <w:r>
              <w:t xml:space="preserve"> the </w:t>
            </w:r>
            <w:r>
              <w:lastRenderedPageBreak/>
              <w:t xml:space="preserve">meeting point </w:t>
            </w:r>
            <w:r w:rsidR="00E9724B">
              <w:t>of</w:t>
            </w:r>
            <w:r>
              <w:t xml:space="preserve"> the group.</w:t>
            </w:r>
          </w:p>
        </w:tc>
      </w:tr>
      <w:tr w:rsidR="00994B39" w14:paraId="06175459" w14:textId="77777777" w:rsidTr="00DF02C8">
        <w:tc>
          <w:tcPr>
            <w:tcW w:w="2088" w:type="dxa"/>
          </w:tcPr>
          <w:p w14:paraId="6A22B7D0" w14:textId="77777777" w:rsidR="00994B39" w:rsidRDefault="00994B39" w:rsidP="00DF02C8">
            <w:r>
              <w:lastRenderedPageBreak/>
              <w:t>Actors</w:t>
            </w:r>
          </w:p>
        </w:tc>
        <w:tc>
          <w:tcPr>
            <w:tcW w:w="7488" w:type="dxa"/>
          </w:tcPr>
          <w:p w14:paraId="50F29A53" w14:textId="77777777" w:rsidR="00994B39" w:rsidRDefault="00994B39" w:rsidP="00DF02C8">
            <w:r>
              <w:t>Group leader.</w:t>
            </w:r>
          </w:p>
        </w:tc>
      </w:tr>
      <w:tr w:rsidR="00994B39" w14:paraId="433A4E2E" w14:textId="77777777" w:rsidTr="00DF02C8">
        <w:tc>
          <w:tcPr>
            <w:tcW w:w="2088" w:type="dxa"/>
          </w:tcPr>
          <w:p w14:paraId="480B86EA" w14:textId="77777777" w:rsidR="00994B39" w:rsidRDefault="00994B39" w:rsidP="00DF02C8">
            <w:r>
              <w:t>Basic Flow</w:t>
            </w:r>
          </w:p>
        </w:tc>
        <w:tc>
          <w:tcPr>
            <w:tcW w:w="7488" w:type="dxa"/>
          </w:tcPr>
          <w:p w14:paraId="13CA85B2" w14:textId="77777777" w:rsidR="00994B39" w:rsidRDefault="00994B39" w:rsidP="00994B39">
            <w:pPr>
              <w:pStyle w:val="ListParagraph"/>
              <w:numPr>
                <w:ilvl w:val="0"/>
                <w:numId w:val="38"/>
              </w:numPr>
              <w:spacing w:line="240" w:lineRule="auto"/>
            </w:pPr>
            <w:r>
              <w:t>From the app’s map interface, the user clicks the “Groups” button</w:t>
            </w:r>
          </w:p>
          <w:p w14:paraId="5B77A7C6" w14:textId="77777777" w:rsidR="00994B39" w:rsidRDefault="00994B39" w:rsidP="00994B39">
            <w:pPr>
              <w:pStyle w:val="ListParagraph"/>
              <w:numPr>
                <w:ilvl w:val="0"/>
                <w:numId w:val="38"/>
              </w:numPr>
              <w:spacing w:line="240" w:lineRule="auto"/>
            </w:pPr>
            <w:r>
              <w:t>The user is shown a list of groups that they are a member of, with the groups that they are a leader of at the top with a “Leader” label next to the group name</w:t>
            </w:r>
          </w:p>
          <w:p w14:paraId="186C33EB" w14:textId="15D308C4" w:rsidR="00994B39" w:rsidRDefault="00994B39" w:rsidP="00994B39">
            <w:pPr>
              <w:pStyle w:val="ListParagraph"/>
              <w:numPr>
                <w:ilvl w:val="0"/>
                <w:numId w:val="38"/>
              </w:numPr>
              <w:spacing w:line="240" w:lineRule="auto"/>
            </w:pPr>
            <w:r>
              <w:t xml:space="preserve">The user scrolls the list of groups they are a leader of to find the group that they want to </w:t>
            </w:r>
            <w:r w:rsidR="00E9724B">
              <w:t>remove</w:t>
            </w:r>
            <w:r>
              <w:t xml:space="preserve"> the meeting point</w:t>
            </w:r>
          </w:p>
          <w:p w14:paraId="0A1081CF" w14:textId="77777777" w:rsidR="00994B39" w:rsidRDefault="00994B39" w:rsidP="00994B39">
            <w:pPr>
              <w:pStyle w:val="ListParagraph"/>
              <w:numPr>
                <w:ilvl w:val="0"/>
                <w:numId w:val="38"/>
              </w:numPr>
              <w:spacing w:line="240" w:lineRule="auto"/>
            </w:pPr>
            <w:r>
              <w:t>The user clicks on the group name</w:t>
            </w:r>
          </w:p>
          <w:p w14:paraId="3650A7F5" w14:textId="46D0BC3B" w:rsidR="00994B39" w:rsidRDefault="00994B39" w:rsidP="00994B39">
            <w:pPr>
              <w:pStyle w:val="ListParagraph"/>
              <w:numPr>
                <w:ilvl w:val="0"/>
                <w:numId w:val="38"/>
              </w:numPr>
              <w:spacing w:line="240" w:lineRule="auto"/>
            </w:pPr>
            <w:r>
              <w:t>The user clicks the “</w:t>
            </w:r>
            <w:r w:rsidR="00E9724B">
              <w:t>Remove</w:t>
            </w:r>
            <w:r>
              <w:t xml:space="preserve"> meeting point” button</w:t>
            </w:r>
          </w:p>
          <w:p w14:paraId="5A31CAB4" w14:textId="388672D5" w:rsidR="00994B39" w:rsidRPr="00994B39" w:rsidRDefault="00E9724B" w:rsidP="00994B39">
            <w:pPr>
              <w:pStyle w:val="ListParagraph"/>
              <w:numPr>
                <w:ilvl w:val="0"/>
                <w:numId w:val="38"/>
              </w:numPr>
              <w:spacing w:line="240" w:lineRule="auto"/>
            </w:pPr>
            <w:r>
              <w:t>The meeting point of the group is removed. Each member in the group no longer has an arrow pointing from their location to the meeting point</w:t>
            </w:r>
          </w:p>
        </w:tc>
      </w:tr>
      <w:tr w:rsidR="00994B39" w14:paraId="0807AFA5" w14:textId="77777777" w:rsidTr="00DF02C8">
        <w:tc>
          <w:tcPr>
            <w:tcW w:w="2088" w:type="dxa"/>
          </w:tcPr>
          <w:p w14:paraId="2ED61F0B" w14:textId="77777777" w:rsidR="00994B39" w:rsidRDefault="00994B39" w:rsidP="00DF02C8">
            <w:r>
              <w:t>Alternative Flows</w:t>
            </w:r>
          </w:p>
        </w:tc>
        <w:tc>
          <w:tcPr>
            <w:tcW w:w="7488" w:type="dxa"/>
          </w:tcPr>
          <w:p w14:paraId="5A5CA6BD" w14:textId="0BAB9BB6" w:rsidR="00994B39" w:rsidRDefault="00994B39" w:rsidP="00DF02C8">
            <w:pPr>
              <w:rPr>
                <w:b/>
              </w:rPr>
            </w:pPr>
            <w:r w:rsidRPr="00613915">
              <w:rPr>
                <w:b/>
              </w:rPr>
              <w:t xml:space="preserve">Alternative flow </w:t>
            </w:r>
            <w:r w:rsidR="00E9724B">
              <w:rPr>
                <w:b/>
              </w:rPr>
              <w:t>1</w:t>
            </w:r>
            <w:r w:rsidRPr="00613915">
              <w:rPr>
                <w:b/>
              </w:rPr>
              <w:t xml:space="preserve">: </w:t>
            </w:r>
            <w:r w:rsidR="00E9724B">
              <w:rPr>
                <w:b/>
              </w:rPr>
              <w:t>Group has not set meeting point</w:t>
            </w:r>
          </w:p>
          <w:p w14:paraId="2F759879" w14:textId="5976465E" w:rsidR="00994B39" w:rsidRPr="00E9724B" w:rsidRDefault="00994B39" w:rsidP="00E9724B">
            <w:pPr>
              <w:pStyle w:val="ListParagraph"/>
              <w:numPr>
                <w:ilvl w:val="0"/>
                <w:numId w:val="39"/>
              </w:numPr>
              <w:spacing w:line="240" w:lineRule="auto"/>
            </w:pPr>
            <w:r w:rsidRPr="00E9724B">
              <w:t>At step #5 in the basic flow, if the</w:t>
            </w:r>
            <w:r w:rsidR="00E9724B">
              <w:t xml:space="preserve"> group has not set the meeting point then the</w:t>
            </w:r>
            <w:r w:rsidRPr="00E9724B">
              <w:t>re is no “</w:t>
            </w:r>
            <w:r w:rsidR="00E9724B">
              <w:t>Remove</w:t>
            </w:r>
            <w:r w:rsidRPr="00E9724B">
              <w:t xml:space="preserve"> meeting point” button</w:t>
            </w:r>
          </w:p>
          <w:p w14:paraId="207C9CD3" w14:textId="0F298B3C" w:rsidR="00994B39" w:rsidRDefault="00E9724B" w:rsidP="00E9724B">
            <w:pPr>
              <w:pStyle w:val="ListParagraph"/>
              <w:numPr>
                <w:ilvl w:val="0"/>
                <w:numId w:val="39"/>
              </w:numPr>
              <w:spacing w:line="240" w:lineRule="auto"/>
            </w:pPr>
            <w:r>
              <w:t>The user does not need to do anything if they do not want the group to have a meeting point</w:t>
            </w:r>
          </w:p>
          <w:p w14:paraId="339103D5" w14:textId="14D56D87" w:rsidR="00E9724B" w:rsidRDefault="00E9724B" w:rsidP="00E9724B">
            <w:pPr>
              <w:rPr>
                <w:b/>
              </w:rPr>
            </w:pPr>
            <w:r w:rsidRPr="00613915">
              <w:rPr>
                <w:b/>
              </w:rPr>
              <w:t xml:space="preserve">Alternative flow </w:t>
            </w:r>
            <w:r>
              <w:rPr>
                <w:b/>
              </w:rPr>
              <w:t>2</w:t>
            </w:r>
            <w:r w:rsidRPr="00613915">
              <w:rPr>
                <w:b/>
              </w:rPr>
              <w:t xml:space="preserve">: </w:t>
            </w:r>
            <w:r>
              <w:rPr>
                <w:b/>
              </w:rPr>
              <w:t>No button to remove meeting point</w:t>
            </w:r>
          </w:p>
          <w:p w14:paraId="0BFC315C" w14:textId="3140AA12" w:rsidR="00E9724B" w:rsidRDefault="00E9724B" w:rsidP="00E9724B">
            <w:pPr>
              <w:pStyle w:val="ListParagraph"/>
              <w:numPr>
                <w:ilvl w:val="0"/>
                <w:numId w:val="40"/>
              </w:numPr>
              <w:spacing w:line="240" w:lineRule="auto"/>
            </w:pPr>
            <w:r w:rsidRPr="00E9724B">
              <w:t xml:space="preserve">At step #5 in the basic flow, if </w:t>
            </w:r>
            <w:r>
              <w:t xml:space="preserve">the group has set the meeting point but </w:t>
            </w:r>
            <w:r w:rsidRPr="00E9724B">
              <w:t>there is no “</w:t>
            </w:r>
            <w:r>
              <w:t>Remove</w:t>
            </w:r>
            <w:r w:rsidRPr="00E9724B">
              <w:t xml:space="preserve"> meeting point” button then this means that the user is not the leader of the group</w:t>
            </w:r>
          </w:p>
          <w:p w14:paraId="4D671E71" w14:textId="196ACDAA" w:rsidR="00E9724B" w:rsidRPr="00E9724B" w:rsidRDefault="00E9724B" w:rsidP="00E9724B">
            <w:pPr>
              <w:pStyle w:val="ListParagraph"/>
              <w:numPr>
                <w:ilvl w:val="0"/>
                <w:numId w:val="40"/>
              </w:numPr>
              <w:spacing w:line="240" w:lineRule="auto"/>
            </w:pPr>
            <w:r w:rsidRPr="00E9724B">
              <w:t xml:space="preserve">The user can only </w:t>
            </w:r>
            <w:r>
              <w:t>remove</w:t>
            </w:r>
            <w:r w:rsidRPr="00E9724B">
              <w:t xml:space="preserve"> the meeting point for the groups that they are the group leader</w:t>
            </w:r>
          </w:p>
        </w:tc>
      </w:tr>
      <w:tr w:rsidR="00994B39" w14:paraId="75DCE814" w14:textId="77777777" w:rsidTr="00DF02C8">
        <w:tc>
          <w:tcPr>
            <w:tcW w:w="2088" w:type="dxa"/>
          </w:tcPr>
          <w:p w14:paraId="29E9F135" w14:textId="77777777" w:rsidR="00994B39" w:rsidRDefault="00994B39" w:rsidP="00DF02C8">
            <w:r>
              <w:t>Pre-conditions</w:t>
            </w:r>
          </w:p>
        </w:tc>
        <w:tc>
          <w:tcPr>
            <w:tcW w:w="7488" w:type="dxa"/>
          </w:tcPr>
          <w:p w14:paraId="0ED754CD" w14:textId="77777777" w:rsidR="00994B39" w:rsidRDefault="00994B39" w:rsidP="00DF02C8">
            <w:r>
              <w:t>The user is the leader of a group.</w:t>
            </w:r>
          </w:p>
        </w:tc>
      </w:tr>
      <w:tr w:rsidR="00994B39" w14:paraId="0DF2BDEE" w14:textId="77777777" w:rsidTr="00DF02C8">
        <w:tc>
          <w:tcPr>
            <w:tcW w:w="2088" w:type="dxa"/>
          </w:tcPr>
          <w:p w14:paraId="36C03C87" w14:textId="77777777" w:rsidR="00994B39" w:rsidRDefault="00994B39" w:rsidP="00DF02C8">
            <w:r>
              <w:t>Post-conditions</w:t>
            </w:r>
          </w:p>
        </w:tc>
        <w:tc>
          <w:tcPr>
            <w:tcW w:w="7488" w:type="dxa"/>
          </w:tcPr>
          <w:p w14:paraId="07DEEB3A" w14:textId="43078503" w:rsidR="00994B39" w:rsidRDefault="00E9724B" w:rsidP="00DF02C8">
            <w:r>
              <w:t>The meeting point of the group is removed</w:t>
            </w:r>
            <w:r w:rsidR="00994B39">
              <w:t>.</w:t>
            </w:r>
          </w:p>
        </w:tc>
      </w:tr>
    </w:tbl>
    <w:p w14:paraId="27CB1A55" w14:textId="77777777" w:rsidR="00994B39" w:rsidRDefault="00994B39" w:rsidP="00994B39">
      <w:pPr>
        <w:pStyle w:val="Heading2"/>
        <w:numPr>
          <w:ilvl w:val="0"/>
          <w:numId w:val="0"/>
        </w:numPr>
      </w:pPr>
    </w:p>
    <w:p w14:paraId="675C8420" w14:textId="4EBC45B5" w:rsidR="00C54969" w:rsidRDefault="00C54969" w:rsidP="00C54969">
      <w:pPr>
        <w:pStyle w:val="Heading2"/>
      </w:pPr>
      <w:r>
        <w:t>Use-case: Edit profile</w:t>
      </w:r>
    </w:p>
    <w:p w14:paraId="6345BC61" w14:textId="77777777" w:rsidR="00C54969" w:rsidRPr="00D53374" w:rsidRDefault="00C54969" w:rsidP="00C54969"/>
    <w:tbl>
      <w:tblPr>
        <w:tblStyle w:val="TableGrid"/>
        <w:tblW w:w="0" w:type="auto"/>
        <w:tblLook w:val="04A0" w:firstRow="1" w:lastRow="0" w:firstColumn="1" w:lastColumn="0" w:noHBand="0" w:noVBand="1"/>
      </w:tblPr>
      <w:tblGrid>
        <w:gridCol w:w="2088"/>
        <w:gridCol w:w="7488"/>
      </w:tblGrid>
      <w:tr w:rsidR="00C54969" w14:paraId="386D316A" w14:textId="77777777" w:rsidTr="00E01E47">
        <w:tc>
          <w:tcPr>
            <w:tcW w:w="2088" w:type="dxa"/>
          </w:tcPr>
          <w:p w14:paraId="0558BFA4" w14:textId="77777777" w:rsidR="00C54969" w:rsidRDefault="00C54969" w:rsidP="00E01E47">
            <w:r>
              <w:t>Use case Name</w:t>
            </w:r>
          </w:p>
        </w:tc>
        <w:tc>
          <w:tcPr>
            <w:tcW w:w="7488" w:type="dxa"/>
          </w:tcPr>
          <w:p w14:paraId="38BCA75B" w14:textId="54F59169" w:rsidR="00C54969" w:rsidRDefault="00C54969" w:rsidP="00E01E47">
            <w:r>
              <w:t>Edit profile.</w:t>
            </w:r>
          </w:p>
        </w:tc>
      </w:tr>
      <w:tr w:rsidR="00C54969" w14:paraId="04E87CD9" w14:textId="77777777" w:rsidTr="00E01E47">
        <w:tc>
          <w:tcPr>
            <w:tcW w:w="2088" w:type="dxa"/>
          </w:tcPr>
          <w:p w14:paraId="500D83CD" w14:textId="77777777" w:rsidR="00C54969" w:rsidRDefault="00C54969" w:rsidP="00E01E47">
            <w:r>
              <w:t>Brief description</w:t>
            </w:r>
          </w:p>
        </w:tc>
        <w:tc>
          <w:tcPr>
            <w:tcW w:w="7488" w:type="dxa"/>
          </w:tcPr>
          <w:p w14:paraId="31863693" w14:textId="229C4C79" w:rsidR="00C54969" w:rsidRDefault="00C54969" w:rsidP="00E01E47">
            <w:r w:rsidRPr="00253488">
              <w:t xml:space="preserve">This use case describes how </w:t>
            </w:r>
            <w:r w:rsidR="005B45E9">
              <w:t>a Group member can edit their profile</w:t>
            </w:r>
            <w:r>
              <w:t>.</w:t>
            </w:r>
          </w:p>
        </w:tc>
      </w:tr>
      <w:tr w:rsidR="00C54969" w14:paraId="70B02152" w14:textId="77777777" w:rsidTr="00E01E47">
        <w:tc>
          <w:tcPr>
            <w:tcW w:w="2088" w:type="dxa"/>
          </w:tcPr>
          <w:p w14:paraId="660A4355" w14:textId="77777777" w:rsidR="00C54969" w:rsidRDefault="00C54969" w:rsidP="00E01E47">
            <w:r>
              <w:t>Actors</w:t>
            </w:r>
          </w:p>
        </w:tc>
        <w:tc>
          <w:tcPr>
            <w:tcW w:w="7488" w:type="dxa"/>
          </w:tcPr>
          <w:p w14:paraId="32C5FE0E" w14:textId="4B993576" w:rsidR="00C54969" w:rsidRDefault="005B45E9" w:rsidP="00E01E47">
            <w:r>
              <w:t>Group member.</w:t>
            </w:r>
          </w:p>
        </w:tc>
      </w:tr>
      <w:tr w:rsidR="00C54969" w14:paraId="65DCB116" w14:textId="77777777" w:rsidTr="00E01E47">
        <w:tc>
          <w:tcPr>
            <w:tcW w:w="2088" w:type="dxa"/>
          </w:tcPr>
          <w:p w14:paraId="2FFB3682" w14:textId="77777777" w:rsidR="00C54969" w:rsidRDefault="00C54969" w:rsidP="00E01E47">
            <w:r>
              <w:t>Basic Flow</w:t>
            </w:r>
          </w:p>
        </w:tc>
        <w:tc>
          <w:tcPr>
            <w:tcW w:w="7488" w:type="dxa"/>
          </w:tcPr>
          <w:p w14:paraId="32DA5F43" w14:textId="77777777" w:rsidR="00C54969" w:rsidRDefault="00C54969" w:rsidP="002F6836">
            <w:pPr>
              <w:pStyle w:val="ListParagraph"/>
              <w:numPr>
                <w:ilvl w:val="0"/>
                <w:numId w:val="18"/>
              </w:numPr>
              <w:spacing w:line="240" w:lineRule="auto"/>
            </w:pPr>
            <w:r>
              <w:t>In the app’s map interface, click the “Profile” button</w:t>
            </w:r>
          </w:p>
          <w:p w14:paraId="2F89B515" w14:textId="77777777" w:rsidR="00C54969" w:rsidRDefault="006C7934" w:rsidP="002F6836">
            <w:pPr>
              <w:pStyle w:val="ListParagraph"/>
              <w:numPr>
                <w:ilvl w:val="0"/>
                <w:numId w:val="18"/>
              </w:numPr>
              <w:spacing w:line="240" w:lineRule="auto"/>
            </w:pPr>
            <w:r>
              <w:t>The user is shown their profile, including information like profile picture, real name, phone number, etc.</w:t>
            </w:r>
          </w:p>
          <w:p w14:paraId="19978BD9" w14:textId="14BE8CB5" w:rsidR="006C7934" w:rsidRPr="00C54969" w:rsidRDefault="006C7934" w:rsidP="002F6836">
            <w:pPr>
              <w:pStyle w:val="ListParagraph"/>
              <w:numPr>
                <w:ilvl w:val="0"/>
                <w:numId w:val="18"/>
              </w:numPr>
              <w:spacing w:line="240" w:lineRule="auto"/>
            </w:pPr>
            <w:r>
              <w:t>The user can then choose to add, edit, or delete information about themselves, such as add a profile picture or edit the self-description</w:t>
            </w:r>
          </w:p>
        </w:tc>
      </w:tr>
      <w:tr w:rsidR="00C54969" w14:paraId="6ED9FBE7" w14:textId="77777777" w:rsidTr="00E01E47">
        <w:tc>
          <w:tcPr>
            <w:tcW w:w="2088" w:type="dxa"/>
          </w:tcPr>
          <w:p w14:paraId="5E828E1B" w14:textId="77777777" w:rsidR="00C54969" w:rsidRDefault="00C54969" w:rsidP="00E01E47">
            <w:r>
              <w:t>Alternative Flows</w:t>
            </w:r>
          </w:p>
        </w:tc>
        <w:tc>
          <w:tcPr>
            <w:tcW w:w="7488" w:type="dxa"/>
          </w:tcPr>
          <w:p w14:paraId="6A80EB91" w14:textId="6D28BA2B" w:rsidR="00C54969" w:rsidRPr="00473E78" w:rsidRDefault="00C54969" w:rsidP="006C7934">
            <w:pPr>
              <w:spacing w:line="240" w:lineRule="auto"/>
            </w:pPr>
          </w:p>
        </w:tc>
      </w:tr>
      <w:tr w:rsidR="00C54969" w14:paraId="1DE2F3A2" w14:textId="77777777" w:rsidTr="00E01E47">
        <w:tc>
          <w:tcPr>
            <w:tcW w:w="2088" w:type="dxa"/>
          </w:tcPr>
          <w:p w14:paraId="3BA1D224" w14:textId="77777777" w:rsidR="00C54969" w:rsidRDefault="00C54969" w:rsidP="00E01E47">
            <w:r>
              <w:t>Pre-conditions</w:t>
            </w:r>
          </w:p>
        </w:tc>
        <w:tc>
          <w:tcPr>
            <w:tcW w:w="7488" w:type="dxa"/>
          </w:tcPr>
          <w:p w14:paraId="4A07876B" w14:textId="3A870B03" w:rsidR="00C54969" w:rsidRDefault="009E6648" w:rsidP="00E01E47">
            <w:r>
              <w:t>The user is signed in to their account.</w:t>
            </w:r>
          </w:p>
        </w:tc>
      </w:tr>
      <w:tr w:rsidR="00C54969" w14:paraId="2EE0D02D" w14:textId="77777777" w:rsidTr="00E01E47">
        <w:tc>
          <w:tcPr>
            <w:tcW w:w="2088" w:type="dxa"/>
          </w:tcPr>
          <w:p w14:paraId="26A94693" w14:textId="77777777" w:rsidR="00C54969" w:rsidRDefault="00C54969" w:rsidP="00E01E47">
            <w:r>
              <w:t>Post-conditions</w:t>
            </w:r>
          </w:p>
        </w:tc>
        <w:tc>
          <w:tcPr>
            <w:tcW w:w="7488" w:type="dxa"/>
          </w:tcPr>
          <w:p w14:paraId="47053C22" w14:textId="2111BEA8" w:rsidR="00C54969" w:rsidRDefault="009E6648" w:rsidP="00E01E47">
            <w:r>
              <w:t>The profile of the user is updated.</w:t>
            </w:r>
          </w:p>
        </w:tc>
      </w:tr>
    </w:tbl>
    <w:p w14:paraId="1E9C25A2" w14:textId="2D1945E7" w:rsidR="00C54969" w:rsidRDefault="00C54969" w:rsidP="00567D58">
      <w:pPr>
        <w:rPr>
          <w:lang w:val="vi-VN"/>
        </w:rPr>
      </w:pPr>
    </w:p>
    <w:p w14:paraId="0E372190" w14:textId="7A8B4265" w:rsidR="006C7934" w:rsidRDefault="006C7934" w:rsidP="006C7934">
      <w:pPr>
        <w:pStyle w:val="Heading2"/>
      </w:pPr>
      <w:r>
        <w:t>Use-case: View profile of others</w:t>
      </w:r>
    </w:p>
    <w:p w14:paraId="740F5259" w14:textId="77777777" w:rsidR="006C7934" w:rsidRPr="00D53374" w:rsidRDefault="006C7934" w:rsidP="006C7934"/>
    <w:tbl>
      <w:tblPr>
        <w:tblStyle w:val="TableGrid"/>
        <w:tblW w:w="0" w:type="auto"/>
        <w:tblLook w:val="04A0" w:firstRow="1" w:lastRow="0" w:firstColumn="1" w:lastColumn="0" w:noHBand="0" w:noVBand="1"/>
      </w:tblPr>
      <w:tblGrid>
        <w:gridCol w:w="2088"/>
        <w:gridCol w:w="7488"/>
      </w:tblGrid>
      <w:tr w:rsidR="006C7934" w14:paraId="07ACF81F" w14:textId="77777777" w:rsidTr="00E01E47">
        <w:tc>
          <w:tcPr>
            <w:tcW w:w="2088" w:type="dxa"/>
          </w:tcPr>
          <w:p w14:paraId="0AD713A6" w14:textId="77777777" w:rsidR="006C7934" w:rsidRDefault="006C7934" w:rsidP="00E01E47">
            <w:r>
              <w:lastRenderedPageBreak/>
              <w:t>Use case Name</w:t>
            </w:r>
          </w:p>
        </w:tc>
        <w:tc>
          <w:tcPr>
            <w:tcW w:w="7488" w:type="dxa"/>
          </w:tcPr>
          <w:p w14:paraId="78198FC2" w14:textId="08F69DC6" w:rsidR="006C7934" w:rsidRDefault="006C7934" w:rsidP="00E01E47">
            <w:r>
              <w:t>View profile of others.</w:t>
            </w:r>
          </w:p>
        </w:tc>
      </w:tr>
      <w:tr w:rsidR="006C7934" w14:paraId="07006715" w14:textId="77777777" w:rsidTr="00E01E47">
        <w:tc>
          <w:tcPr>
            <w:tcW w:w="2088" w:type="dxa"/>
          </w:tcPr>
          <w:p w14:paraId="11B76D72" w14:textId="77777777" w:rsidR="006C7934" w:rsidRDefault="006C7934" w:rsidP="00E01E47">
            <w:r>
              <w:t>Brief description</w:t>
            </w:r>
          </w:p>
        </w:tc>
        <w:tc>
          <w:tcPr>
            <w:tcW w:w="7488" w:type="dxa"/>
          </w:tcPr>
          <w:p w14:paraId="44EE5A06" w14:textId="5F8D7549" w:rsidR="006C7934" w:rsidRDefault="006C7934" w:rsidP="00E01E47">
            <w:r w:rsidRPr="00253488">
              <w:t xml:space="preserve">This use case describes how </w:t>
            </w:r>
            <w:r w:rsidR="005B45E9">
              <w:t>a Group member can view the profile of others</w:t>
            </w:r>
            <w:r>
              <w:t>.</w:t>
            </w:r>
          </w:p>
        </w:tc>
      </w:tr>
      <w:tr w:rsidR="006C7934" w14:paraId="26DCA019" w14:textId="77777777" w:rsidTr="00E01E47">
        <w:tc>
          <w:tcPr>
            <w:tcW w:w="2088" w:type="dxa"/>
          </w:tcPr>
          <w:p w14:paraId="357F4E5F" w14:textId="77777777" w:rsidR="006C7934" w:rsidRDefault="006C7934" w:rsidP="00E01E47">
            <w:r>
              <w:t>Actors</w:t>
            </w:r>
          </w:p>
        </w:tc>
        <w:tc>
          <w:tcPr>
            <w:tcW w:w="7488" w:type="dxa"/>
          </w:tcPr>
          <w:p w14:paraId="6FEE5FC3" w14:textId="19478C93" w:rsidR="006C7934" w:rsidRDefault="005B45E9" w:rsidP="00E01E47">
            <w:r>
              <w:t>Group member.</w:t>
            </w:r>
          </w:p>
        </w:tc>
      </w:tr>
      <w:tr w:rsidR="006C7934" w14:paraId="7917259A" w14:textId="77777777" w:rsidTr="00E01E47">
        <w:tc>
          <w:tcPr>
            <w:tcW w:w="2088" w:type="dxa"/>
          </w:tcPr>
          <w:p w14:paraId="78F6940E" w14:textId="77777777" w:rsidR="006C7934" w:rsidRDefault="006C7934" w:rsidP="00E01E47">
            <w:r>
              <w:t>Basic Flow</w:t>
            </w:r>
          </w:p>
        </w:tc>
        <w:tc>
          <w:tcPr>
            <w:tcW w:w="7488" w:type="dxa"/>
          </w:tcPr>
          <w:p w14:paraId="020FF24C" w14:textId="77777777" w:rsidR="006C7934" w:rsidRDefault="006C7934" w:rsidP="002F6836">
            <w:pPr>
              <w:pStyle w:val="ListParagraph"/>
              <w:numPr>
                <w:ilvl w:val="0"/>
                <w:numId w:val="19"/>
              </w:numPr>
              <w:spacing w:line="240" w:lineRule="auto"/>
            </w:pPr>
            <w:r>
              <w:t>From the app’s map interface, the user clicks the “Groups” button</w:t>
            </w:r>
          </w:p>
          <w:p w14:paraId="38CF05E2" w14:textId="77777777" w:rsidR="006C7934" w:rsidRDefault="006C7934" w:rsidP="002F6836">
            <w:pPr>
              <w:pStyle w:val="ListParagraph"/>
              <w:numPr>
                <w:ilvl w:val="0"/>
                <w:numId w:val="19"/>
              </w:numPr>
              <w:spacing w:line="240" w:lineRule="auto"/>
            </w:pPr>
            <w:r>
              <w:t>The user is shown a list of groups that they are a member of</w:t>
            </w:r>
          </w:p>
          <w:p w14:paraId="79217263" w14:textId="2861E2F2" w:rsidR="006C7934" w:rsidRDefault="006C7934" w:rsidP="002F6836">
            <w:pPr>
              <w:pStyle w:val="ListParagraph"/>
              <w:numPr>
                <w:ilvl w:val="0"/>
                <w:numId w:val="19"/>
              </w:numPr>
              <w:spacing w:line="240" w:lineRule="auto"/>
            </w:pPr>
            <w:r>
              <w:t>The user scrolls the list to find the group that contain the member they want to view the profile</w:t>
            </w:r>
          </w:p>
          <w:p w14:paraId="132E3528" w14:textId="77777777" w:rsidR="006C7934" w:rsidRDefault="006C7934" w:rsidP="002F6836">
            <w:pPr>
              <w:pStyle w:val="ListParagraph"/>
              <w:numPr>
                <w:ilvl w:val="0"/>
                <w:numId w:val="19"/>
              </w:numPr>
              <w:spacing w:line="240" w:lineRule="auto"/>
            </w:pPr>
            <w:r>
              <w:t>The user clicks on the group name</w:t>
            </w:r>
          </w:p>
          <w:p w14:paraId="6EB9F64D" w14:textId="77777777" w:rsidR="006C7934" w:rsidRDefault="006C7934" w:rsidP="002F6836">
            <w:pPr>
              <w:pStyle w:val="ListParagraph"/>
              <w:numPr>
                <w:ilvl w:val="0"/>
                <w:numId w:val="19"/>
              </w:numPr>
              <w:spacing w:line="240" w:lineRule="auto"/>
            </w:pPr>
            <w:r>
              <w:t>The user is shown a list of members in the group</w:t>
            </w:r>
          </w:p>
          <w:p w14:paraId="6F2ADFB5" w14:textId="1C5B8DFB" w:rsidR="006C7934" w:rsidRDefault="006C7934" w:rsidP="002F6836">
            <w:pPr>
              <w:pStyle w:val="ListParagraph"/>
              <w:numPr>
                <w:ilvl w:val="0"/>
                <w:numId w:val="19"/>
              </w:numPr>
              <w:spacing w:line="240" w:lineRule="auto"/>
            </w:pPr>
            <w:r>
              <w:t>The user scrolls the list to find the member that they want to view the profile</w:t>
            </w:r>
          </w:p>
          <w:p w14:paraId="3A946E2C" w14:textId="77777777" w:rsidR="00DB0890" w:rsidRDefault="006C7934" w:rsidP="002F6836">
            <w:pPr>
              <w:pStyle w:val="ListParagraph"/>
              <w:numPr>
                <w:ilvl w:val="0"/>
                <w:numId w:val="19"/>
              </w:numPr>
              <w:spacing w:line="240" w:lineRule="auto"/>
            </w:pPr>
            <w:r>
              <w:t>The user clicks on the username of the member</w:t>
            </w:r>
          </w:p>
          <w:p w14:paraId="1756D431" w14:textId="470C3685" w:rsidR="006C7934" w:rsidRPr="00DB0890" w:rsidRDefault="006C7934" w:rsidP="002F6836">
            <w:pPr>
              <w:pStyle w:val="ListParagraph"/>
              <w:numPr>
                <w:ilvl w:val="0"/>
                <w:numId w:val="19"/>
              </w:numPr>
              <w:spacing w:line="240" w:lineRule="auto"/>
            </w:pPr>
            <w:r w:rsidRPr="00DB0890">
              <w:t xml:space="preserve">The user is shown </w:t>
            </w:r>
            <w:r w:rsidR="00DB0890" w:rsidRPr="00DB0890">
              <w:t>the profile of the member, including information like profile picture, real name, phone number, etc.</w:t>
            </w:r>
          </w:p>
        </w:tc>
      </w:tr>
      <w:tr w:rsidR="006C7934" w14:paraId="17391FEF" w14:textId="77777777" w:rsidTr="00E01E47">
        <w:tc>
          <w:tcPr>
            <w:tcW w:w="2088" w:type="dxa"/>
          </w:tcPr>
          <w:p w14:paraId="080A81EE" w14:textId="77777777" w:rsidR="006C7934" w:rsidRDefault="006C7934" w:rsidP="00E01E47">
            <w:r>
              <w:t>Alternative Flows</w:t>
            </w:r>
          </w:p>
        </w:tc>
        <w:tc>
          <w:tcPr>
            <w:tcW w:w="7488" w:type="dxa"/>
          </w:tcPr>
          <w:p w14:paraId="2EE80CA0" w14:textId="6B53705D" w:rsidR="006C7934" w:rsidRPr="00473E78" w:rsidRDefault="006C7934" w:rsidP="00DB0890">
            <w:pPr>
              <w:spacing w:line="240" w:lineRule="auto"/>
            </w:pPr>
          </w:p>
        </w:tc>
      </w:tr>
      <w:tr w:rsidR="006C7934" w14:paraId="528E1808" w14:textId="77777777" w:rsidTr="00E01E47">
        <w:tc>
          <w:tcPr>
            <w:tcW w:w="2088" w:type="dxa"/>
          </w:tcPr>
          <w:p w14:paraId="058AC415" w14:textId="77777777" w:rsidR="006C7934" w:rsidRDefault="006C7934" w:rsidP="00E01E47">
            <w:r>
              <w:t>Pre-conditions</w:t>
            </w:r>
          </w:p>
        </w:tc>
        <w:tc>
          <w:tcPr>
            <w:tcW w:w="7488" w:type="dxa"/>
          </w:tcPr>
          <w:p w14:paraId="37910C35" w14:textId="7BAA970B" w:rsidR="006C7934" w:rsidRDefault="009E6648" w:rsidP="00E01E47">
            <w:r>
              <w:t>The user is a member of a group.</w:t>
            </w:r>
          </w:p>
        </w:tc>
      </w:tr>
      <w:tr w:rsidR="006C7934" w14:paraId="435BC650" w14:textId="77777777" w:rsidTr="00E01E47">
        <w:tc>
          <w:tcPr>
            <w:tcW w:w="2088" w:type="dxa"/>
          </w:tcPr>
          <w:p w14:paraId="303CCF63" w14:textId="77777777" w:rsidR="006C7934" w:rsidRDefault="006C7934" w:rsidP="00E01E47">
            <w:r>
              <w:t>Post-conditions</w:t>
            </w:r>
          </w:p>
        </w:tc>
        <w:tc>
          <w:tcPr>
            <w:tcW w:w="7488" w:type="dxa"/>
          </w:tcPr>
          <w:p w14:paraId="27ECD2B2" w14:textId="1ED5A52E" w:rsidR="006C7934" w:rsidRDefault="009E6648" w:rsidP="00E01E47">
            <w:r>
              <w:t>The user can view the profile of another group member.</w:t>
            </w:r>
          </w:p>
        </w:tc>
      </w:tr>
    </w:tbl>
    <w:p w14:paraId="3D9B69D0" w14:textId="766D1FE7" w:rsidR="006C7934" w:rsidRDefault="006C7934" w:rsidP="00567D58">
      <w:pPr>
        <w:rPr>
          <w:lang w:val="vi-VN"/>
        </w:rPr>
      </w:pPr>
    </w:p>
    <w:p w14:paraId="395C7445" w14:textId="5B966C5D" w:rsidR="00DB0890" w:rsidRDefault="00DB0890" w:rsidP="00DB0890">
      <w:pPr>
        <w:pStyle w:val="Heading2"/>
      </w:pPr>
      <w:r>
        <w:t>Use-case: Group message</w:t>
      </w:r>
    </w:p>
    <w:p w14:paraId="2AE53D4E" w14:textId="77777777" w:rsidR="00DB0890" w:rsidRPr="00D53374" w:rsidRDefault="00DB0890" w:rsidP="00DB0890"/>
    <w:tbl>
      <w:tblPr>
        <w:tblStyle w:val="TableGrid"/>
        <w:tblW w:w="0" w:type="auto"/>
        <w:tblLook w:val="04A0" w:firstRow="1" w:lastRow="0" w:firstColumn="1" w:lastColumn="0" w:noHBand="0" w:noVBand="1"/>
      </w:tblPr>
      <w:tblGrid>
        <w:gridCol w:w="2088"/>
        <w:gridCol w:w="7488"/>
      </w:tblGrid>
      <w:tr w:rsidR="00DB0890" w14:paraId="234E7443" w14:textId="77777777" w:rsidTr="00E01E47">
        <w:tc>
          <w:tcPr>
            <w:tcW w:w="2088" w:type="dxa"/>
          </w:tcPr>
          <w:p w14:paraId="376DA2B1" w14:textId="77777777" w:rsidR="00DB0890" w:rsidRDefault="00DB0890" w:rsidP="00E01E47">
            <w:r>
              <w:t>Use case Name</w:t>
            </w:r>
          </w:p>
        </w:tc>
        <w:tc>
          <w:tcPr>
            <w:tcW w:w="7488" w:type="dxa"/>
          </w:tcPr>
          <w:p w14:paraId="0407337A" w14:textId="2036D9C3" w:rsidR="00DB0890" w:rsidRDefault="00DB0890" w:rsidP="00E01E47">
            <w:r>
              <w:t>Group message.</w:t>
            </w:r>
          </w:p>
        </w:tc>
      </w:tr>
      <w:tr w:rsidR="00DB0890" w14:paraId="3B346240" w14:textId="77777777" w:rsidTr="00E01E47">
        <w:tc>
          <w:tcPr>
            <w:tcW w:w="2088" w:type="dxa"/>
          </w:tcPr>
          <w:p w14:paraId="13CEF6E0" w14:textId="77777777" w:rsidR="00DB0890" w:rsidRDefault="00DB0890" w:rsidP="00E01E47">
            <w:r>
              <w:t>Brief description</w:t>
            </w:r>
          </w:p>
        </w:tc>
        <w:tc>
          <w:tcPr>
            <w:tcW w:w="7488" w:type="dxa"/>
          </w:tcPr>
          <w:p w14:paraId="05E19C43" w14:textId="4EC947EB" w:rsidR="00DB0890" w:rsidRDefault="00DB0890" w:rsidP="00E01E47">
            <w:r w:rsidRPr="00253488">
              <w:t xml:space="preserve">This use case describes how </w:t>
            </w:r>
            <w:r w:rsidR="005B45E9">
              <w:t>a Group member can access the group message functionality</w:t>
            </w:r>
            <w:r>
              <w:t>.</w:t>
            </w:r>
          </w:p>
        </w:tc>
      </w:tr>
      <w:tr w:rsidR="00DB0890" w14:paraId="2705F034" w14:textId="77777777" w:rsidTr="00E01E47">
        <w:tc>
          <w:tcPr>
            <w:tcW w:w="2088" w:type="dxa"/>
          </w:tcPr>
          <w:p w14:paraId="63A9F5A8" w14:textId="77777777" w:rsidR="00DB0890" w:rsidRDefault="00DB0890" w:rsidP="00E01E47">
            <w:r>
              <w:t>Actors</w:t>
            </w:r>
          </w:p>
        </w:tc>
        <w:tc>
          <w:tcPr>
            <w:tcW w:w="7488" w:type="dxa"/>
          </w:tcPr>
          <w:p w14:paraId="0A422805" w14:textId="23CF8E38" w:rsidR="00DB0890" w:rsidRDefault="005B45E9" w:rsidP="00E01E47">
            <w:r>
              <w:t>Group member</w:t>
            </w:r>
            <w:r w:rsidR="003E7C18">
              <w:t>.</w:t>
            </w:r>
          </w:p>
        </w:tc>
      </w:tr>
      <w:tr w:rsidR="00DB0890" w14:paraId="5F4BFF49" w14:textId="77777777" w:rsidTr="00E01E47">
        <w:tc>
          <w:tcPr>
            <w:tcW w:w="2088" w:type="dxa"/>
          </w:tcPr>
          <w:p w14:paraId="29DCD10F" w14:textId="77777777" w:rsidR="00DB0890" w:rsidRDefault="00DB0890" w:rsidP="00E01E47">
            <w:r>
              <w:t>Basic Flow</w:t>
            </w:r>
          </w:p>
        </w:tc>
        <w:tc>
          <w:tcPr>
            <w:tcW w:w="7488" w:type="dxa"/>
          </w:tcPr>
          <w:p w14:paraId="2B40A787" w14:textId="77777777" w:rsidR="00DB0890" w:rsidRDefault="00DB0890" w:rsidP="002F6836">
            <w:pPr>
              <w:pStyle w:val="ListParagraph"/>
              <w:numPr>
                <w:ilvl w:val="0"/>
                <w:numId w:val="20"/>
              </w:numPr>
              <w:spacing w:line="240" w:lineRule="auto"/>
            </w:pPr>
            <w:r>
              <w:t>In the app’s map interface, the user clicks the “Message” button</w:t>
            </w:r>
          </w:p>
          <w:p w14:paraId="66F1DE88" w14:textId="331E1348" w:rsidR="00DB0890" w:rsidRDefault="00DB0890" w:rsidP="002F6836">
            <w:pPr>
              <w:pStyle w:val="ListParagraph"/>
              <w:numPr>
                <w:ilvl w:val="0"/>
                <w:numId w:val="20"/>
              </w:numPr>
              <w:spacing w:line="240" w:lineRule="auto"/>
            </w:pPr>
            <w:r>
              <w:t>The user is moved to the group message interface</w:t>
            </w:r>
            <w:r w:rsidR="003E7C18">
              <w:t>.</w:t>
            </w:r>
          </w:p>
          <w:p w14:paraId="23D69291" w14:textId="19555110" w:rsidR="003E7C18" w:rsidRDefault="003E7C18" w:rsidP="002F6836">
            <w:pPr>
              <w:pStyle w:val="ListParagraph"/>
              <w:numPr>
                <w:ilvl w:val="0"/>
                <w:numId w:val="20"/>
              </w:numPr>
              <w:spacing w:line="240" w:lineRule="auto"/>
            </w:pPr>
            <w:r>
              <w:t>On the left-hand side is a list of groups the user is a member of. The user clicks on the name of the group the user wants to view and post messages to.</w:t>
            </w:r>
          </w:p>
          <w:p w14:paraId="7913901A" w14:textId="44DB155E" w:rsidR="003E7C18" w:rsidRDefault="003E7C18" w:rsidP="002F6836">
            <w:pPr>
              <w:pStyle w:val="ListParagraph"/>
              <w:numPr>
                <w:ilvl w:val="0"/>
                <w:numId w:val="20"/>
              </w:numPr>
              <w:spacing w:line="240" w:lineRule="auto"/>
            </w:pPr>
            <w:r>
              <w:t>On the right-hand side is a list of messages posted by members of the group, sorted from newest to oldest.</w:t>
            </w:r>
          </w:p>
          <w:p w14:paraId="26352152" w14:textId="5DD7F374" w:rsidR="00DB0890" w:rsidRPr="00DB0890" w:rsidRDefault="00DB0890" w:rsidP="002F6836">
            <w:pPr>
              <w:pStyle w:val="ListParagraph"/>
              <w:numPr>
                <w:ilvl w:val="0"/>
                <w:numId w:val="20"/>
              </w:numPr>
              <w:spacing w:line="240" w:lineRule="auto"/>
            </w:pPr>
            <w:r>
              <w:t>The user can post a message to the group by entering into the “Post a message” field and click the “Post” button</w:t>
            </w:r>
          </w:p>
        </w:tc>
      </w:tr>
      <w:tr w:rsidR="00DB0890" w14:paraId="2DD2DBB0" w14:textId="77777777" w:rsidTr="00E01E47">
        <w:tc>
          <w:tcPr>
            <w:tcW w:w="2088" w:type="dxa"/>
          </w:tcPr>
          <w:p w14:paraId="018D7A1A" w14:textId="77777777" w:rsidR="00DB0890" w:rsidRDefault="00DB0890" w:rsidP="00E01E47">
            <w:r>
              <w:t>Alternative Flows</w:t>
            </w:r>
          </w:p>
        </w:tc>
        <w:tc>
          <w:tcPr>
            <w:tcW w:w="7488" w:type="dxa"/>
          </w:tcPr>
          <w:p w14:paraId="7EE18C5E" w14:textId="40A39DCE" w:rsidR="00DB0890" w:rsidRPr="00473E78" w:rsidRDefault="00DB0890" w:rsidP="00DB0890">
            <w:pPr>
              <w:spacing w:line="240" w:lineRule="auto"/>
            </w:pPr>
          </w:p>
        </w:tc>
      </w:tr>
      <w:tr w:rsidR="00DB0890" w14:paraId="008D20DC" w14:textId="77777777" w:rsidTr="00E01E47">
        <w:tc>
          <w:tcPr>
            <w:tcW w:w="2088" w:type="dxa"/>
          </w:tcPr>
          <w:p w14:paraId="0D42AF9B" w14:textId="77777777" w:rsidR="00DB0890" w:rsidRDefault="00DB0890" w:rsidP="00E01E47">
            <w:r>
              <w:t>Pre-conditions</w:t>
            </w:r>
          </w:p>
        </w:tc>
        <w:tc>
          <w:tcPr>
            <w:tcW w:w="7488" w:type="dxa"/>
          </w:tcPr>
          <w:p w14:paraId="5257776B" w14:textId="04AFEAFE" w:rsidR="00DB0890" w:rsidRDefault="009E6648" w:rsidP="00E01E47">
            <w:r>
              <w:t>The user is a member of a group.</w:t>
            </w:r>
          </w:p>
        </w:tc>
      </w:tr>
      <w:tr w:rsidR="00DB0890" w14:paraId="27AC3423" w14:textId="77777777" w:rsidTr="00E01E47">
        <w:tc>
          <w:tcPr>
            <w:tcW w:w="2088" w:type="dxa"/>
          </w:tcPr>
          <w:p w14:paraId="41325B5C" w14:textId="77777777" w:rsidR="00DB0890" w:rsidRDefault="00DB0890" w:rsidP="00E01E47">
            <w:r>
              <w:t>Post-conditions</w:t>
            </w:r>
          </w:p>
        </w:tc>
        <w:tc>
          <w:tcPr>
            <w:tcW w:w="7488" w:type="dxa"/>
          </w:tcPr>
          <w:p w14:paraId="43E79E2E" w14:textId="19134A3D" w:rsidR="00DB0890" w:rsidRDefault="009E6648" w:rsidP="00E01E47">
            <w:r>
              <w:t>The user can see messages posted by others and can also post messages to the group.</w:t>
            </w:r>
          </w:p>
        </w:tc>
      </w:tr>
    </w:tbl>
    <w:p w14:paraId="536DE0F8" w14:textId="0870EF2E" w:rsidR="00DB0890" w:rsidRDefault="00DB0890" w:rsidP="00567D58">
      <w:pPr>
        <w:rPr>
          <w:lang w:val="vi-VN"/>
        </w:rPr>
      </w:pPr>
    </w:p>
    <w:p w14:paraId="2D119467" w14:textId="782997A9" w:rsidR="00E9724B" w:rsidRDefault="00E9724B" w:rsidP="00E9724B">
      <w:pPr>
        <w:pStyle w:val="Heading2"/>
      </w:pPr>
      <w:r>
        <w:t xml:space="preserve">Use-case: </w:t>
      </w:r>
      <w:r>
        <w:t>Access database</w:t>
      </w:r>
    </w:p>
    <w:p w14:paraId="1676FDF9" w14:textId="77777777" w:rsidR="00E9724B" w:rsidRPr="00D53374" w:rsidRDefault="00E9724B" w:rsidP="00E9724B"/>
    <w:tbl>
      <w:tblPr>
        <w:tblStyle w:val="TableGrid"/>
        <w:tblW w:w="0" w:type="auto"/>
        <w:tblLook w:val="04A0" w:firstRow="1" w:lastRow="0" w:firstColumn="1" w:lastColumn="0" w:noHBand="0" w:noVBand="1"/>
      </w:tblPr>
      <w:tblGrid>
        <w:gridCol w:w="2088"/>
        <w:gridCol w:w="7488"/>
      </w:tblGrid>
      <w:tr w:rsidR="00E9724B" w14:paraId="2D72249A" w14:textId="77777777" w:rsidTr="00DF02C8">
        <w:tc>
          <w:tcPr>
            <w:tcW w:w="2088" w:type="dxa"/>
          </w:tcPr>
          <w:p w14:paraId="6DFA0907" w14:textId="77777777" w:rsidR="00E9724B" w:rsidRDefault="00E9724B" w:rsidP="00DF02C8">
            <w:r>
              <w:t>Use case Name</w:t>
            </w:r>
          </w:p>
        </w:tc>
        <w:tc>
          <w:tcPr>
            <w:tcW w:w="7488" w:type="dxa"/>
          </w:tcPr>
          <w:p w14:paraId="2C394E00" w14:textId="4E4A9CC5" w:rsidR="00E9724B" w:rsidRDefault="00E9724B" w:rsidP="00DF02C8">
            <w:r>
              <w:t>Access database</w:t>
            </w:r>
            <w:r>
              <w:t>.</w:t>
            </w:r>
          </w:p>
        </w:tc>
      </w:tr>
      <w:tr w:rsidR="00E9724B" w14:paraId="02462463" w14:textId="77777777" w:rsidTr="00DF02C8">
        <w:tc>
          <w:tcPr>
            <w:tcW w:w="2088" w:type="dxa"/>
          </w:tcPr>
          <w:p w14:paraId="0EF2F02E" w14:textId="77777777" w:rsidR="00E9724B" w:rsidRDefault="00E9724B" w:rsidP="00DF02C8">
            <w:r>
              <w:t>Brief description</w:t>
            </w:r>
          </w:p>
        </w:tc>
        <w:tc>
          <w:tcPr>
            <w:tcW w:w="7488" w:type="dxa"/>
          </w:tcPr>
          <w:p w14:paraId="18F4CC16" w14:textId="045531BE" w:rsidR="00E9724B" w:rsidRDefault="00E9724B" w:rsidP="00DF02C8">
            <w:r w:rsidRPr="00253488">
              <w:t xml:space="preserve">This use case describes how </w:t>
            </w:r>
            <w:r w:rsidR="00C11AD4">
              <w:t>an Admin can access the Firebase database containing the app’s data</w:t>
            </w:r>
            <w:r>
              <w:t>.</w:t>
            </w:r>
          </w:p>
        </w:tc>
      </w:tr>
      <w:tr w:rsidR="00E9724B" w14:paraId="7362E413" w14:textId="77777777" w:rsidTr="00DF02C8">
        <w:tc>
          <w:tcPr>
            <w:tcW w:w="2088" w:type="dxa"/>
          </w:tcPr>
          <w:p w14:paraId="57EEACE0" w14:textId="77777777" w:rsidR="00E9724B" w:rsidRDefault="00E9724B" w:rsidP="00DF02C8">
            <w:r>
              <w:t>Actors</w:t>
            </w:r>
          </w:p>
        </w:tc>
        <w:tc>
          <w:tcPr>
            <w:tcW w:w="7488" w:type="dxa"/>
          </w:tcPr>
          <w:p w14:paraId="7A6AEF15" w14:textId="24F17959" w:rsidR="00E9724B" w:rsidRDefault="00C11AD4" w:rsidP="00DF02C8">
            <w:r>
              <w:t>Admin</w:t>
            </w:r>
            <w:r w:rsidR="00E9724B">
              <w:t>.</w:t>
            </w:r>
          </w:p>
        </w:tc>
      </w:tr>
      <w:tr w:rsidR="00E9724B" w14:paraId="7090598A" w14:textId="77777777" w:rsidTr="00DF02C8">
        <w:tc>
          <w:tcPr>
            <w:tcW w:w="2088" w:type="dxa"/>
          </w:tcPr>
          <w:p w14:paraId="33D49906" w14:textId="77777777" w:rsidR="00E9724B" w:rsidRDefault="00E9724B" w:rsidP="00DF02C8">
            <w:r>
              <w:lastRenderedPageBreak/>
              <w:t>Basic Flow</w:t>
            </w:r>
          </w:p>
        </w:tc>
        <w:tc>
          <w:tcPr>
            <w:tcW w:w="7488" w:type="dxa"/>
          </w:tcPr>
          <w:p w14:paraId="2D76269E" w14:textId="77777777" w:rsidR="00E9724B" w:rsidRDefault="00C11AD4" w:rsidP="00C11AD4">
            <w:pPr>
              <w:pStyle w:val="ListParagraph"/>
              <w:numPr>
                <w:ilvl w:val="0"/>
                <w:numId w:val="41"/>
              </w:numPr>
              <w:spacing w:line="240" w:lineRule="auto"/>
            </w:pPr>
            <w:r>
              <w:t xml:space="preserve">The user goes to </w:t>
            </w:r>
            <w:hyperlink r:id="rId9" w:history="1">
              <w:r w:rsidRPr="004C1614">
                <w:rPr>
                  <w:rStyle w:val="Hyperlink"/>
                </w:rPr>
                <w:t>https://firebase.google.com</w:t>
              </w:r>
            </w:hyperlink>
            <w:r>
              <w:t xml:space="preserve"> and sign in using their admin’s username and password</w:t>
            </w:r>
          </w:p>
          <w:p w14:paraId="1C8FE093" w14:textId="77777777" w:rsidR="00C11AD4" w:rsidRDefault="00C11AD4" w:rsidP="00C11AD4">
            <w:pPr>
              <w:pStyle w:val="ListParagraph"/>
              <w:numPr>
                <w:ilvl w:val="0"/>
                <w:numId w:val="41"/>
              </w:numPr>
              <w:spacing w:line="240" w:lineRule="auto"/>
            </w:pPr>
            <w:r>
              <w:t>The user clicks the “Go to console” button</w:t>
            </w:r>
          </w:p>
          <w:p w14:paraId="4E47E4B3" w14:textId="77777777" w:rsidR="00C11AD4" w:rsidRDefault="00C11AD4" w:rsidP="00C11AD4">
            <w:pPr>
              <w:pStyle w:val="ListParagraph"/>
              <w:numPr>
                <w:ilvl w:val="0"/>
                <w:numId w:val="41"/>
              </w:numPr>
              <w:spacing w:line="240" w:lineRule="auto"/>
            </w:pPr>
            <w:r>
              <w:t>The user clicks on the name of the project, which is “TNT Project”</w:t>
            </w:r>
          </w:p>
          <w:p w14:paraId="5093BDB3" w14:textId="77777777" w:rsidR="00C11AD4" w:rsidRDefault="00C11AD4" w:rsidP="00C11AD4">
            <w:pPr>
              <w:pStyle w:val="ListParagraph"/>
              <w:numPr>
                <w:ilvl w:val="0"/>
                <w:numId w:val="41"/>
              </w:numPr>
              <w:spacing w:line="240" w:lineRule="auto"/>
            </w:pPr>
            <w:r>
              <w:t>The user clicks the “Database” button</w:t>
            </w:r>
          </w:p>
          <w:p w14:paraId="4AB0DE16" w14:textId="77777777" w:rsidR="00C11AD4" w:rsidRDefault="00C11AD4" w:rsidP="00C11AD4">
            <w:pPr>
              <w:pStyle w:val="ListParagraph"/>
              <w:numPr>
                <w:ilvl w:val="0"/>
                <w:numId w:val="41"/>
              </w:numPr>
              <w:spacing w:line="240" w:lineRule="auto"/>
            </w:pPr>
            <w:r>
              <w:t>The user is shown the database containing the app data, which includes the information about every user and every group in the app</w:t>
            </w:r>
          </w:p>
          <w:p w14:paraId="23D9AB60" w14:textId="070F5B5A" w:rsidR="00C11AD4" w:rsidRPr="00C11AD4" w:rsidRDefault="00C11AD4" w:rsidP="00C11AD4">
            <w:pPr>
              <w:pStyle w:val="ListParagraph"/>
              <w:numPr>
                <w:ilvl w:val="0"/>
                <w:numId w:val="41"/>
              </w:numPr>
              <w:spacing w:line="240" w:lineRule="auto"/>
            </w:pPr>
            <w:r>
              <w:t xml:space="preserve">The user can choose to edit the database, such as to </w:t>
            </w:r>
            <w:r w:rsidR="002F5823">
              <w:t>reset the password of a user or to delete a group</w:t>
            </w:r>
          </w:p>
        </w:tc>
      </w:tr>
      <w:tr w:rsidR="00E9724B" w14:paraId="1CD8C83E" w14:textId="77777777" w:rsidTr="00DF02C8">
        <w:tc>
          <w:tcPr>
            <w:tcW w:w="2088" w:type="dxa"/>
          </w:tcPr>
          <w:p w14:paraId="6CC7F0E6" w14:textId="77777777" w:rsidR="00E9724B" w:rsidRDefault="00E9724B" w:rsidP="00DF02C8">
            <w:r>
              <w:t>Alternative Flows</w:t>
            </w:r>
          </w:p>
        </w:tc>
        <w:tc>
          <w:tcPr>
            <w:tcW w:w="7488" w:type="dxa"/>
          </w:tcPr>
          <w:p w14:paraId="7DDA4BD7" w14:textId="66938350" w:rsidR="002F5823" w:rsidRDefault="002F5823" w:rsidP="002F5823">
            <w:pPr>
              <w:rPr>
                <w:b/>
              </w:rPr>
            </w:pPr>
            <w:r w:rsidRPr="00613915">
              <w:rPr>
                <w:b/>
              </w:rPr>
              <w:t xml:space="preserve">Alternative flow </w:t>
            </w:r>
            <w:r>
              <w:rPr>
                <w:b/>
              </w:rPr>
              <w:t>1</w:t>
            </w:r>
            <w:r w:rsidRPr="00613915">
              <w:rPr>
                <w:b/>
              </w:rPr>
              <w:t xml:space="preserve">: </w:t>
            </w:r>
            <w:r>
              <w:rPr>
                <w:b/>
              </w:rPr>
              <w:t>Wrong username or password</w:t>
            </w:r>
          </w:p>
          <w:p w14:paraId="3A9C69E5" w14:textId="3C389605" w:rsidR="002F5823" w:rsidRDefault="002F5823" w:rsidP="002F5823">
            <w:pPr>
              <w:pStyle w:val="ListParagraph"/>
              <w:numPr>
                <w:ilvl w:val="0"/>
                <w:numId w:val="42"/>
              </w:numPr>
              <w:spacing w:line="240" w:lineRule="auto"/>
            </w:pPr>
            <w:r>
              <w:t>After step #</w:t>
            </w:r>
            <w:r>
              <w:t>1</w:t>
            </w:r>
            <w:r>
              <w:t xml:space="preserve"> in the basic flow, </w:t>
            </w:r>
            <w:r>
              <w:t>if the entered username/password pair does not match any then the user is notified of this and is asked to enter again</w:t>
            </w:r>
          </w:p>
          <w:p w14:paraId="0F4E8E69" w14:textId="77777777" w:rsidR="00E9724B" w:rsidRDefault="002F5823" w:rsidP="002F5823">
            <w:pPr>
              <w:pStyle w:val="ListParagraph"/>
              <w:numPr>
                <w:ilvl w:val="0"/>
                <w:numId w:val="42"/>
              </w:numPr>
              <w:spacing w:line="240" w:lineRule="auto"/>
            </w:pPr>
            <w:r w:rsidRPr="002F5823">
              <w:t>Step #1 in the basic flow is carried out again</w:t>
            </w:r>
          </w:p>
          <w:p w14:paraId="6D3B9DF8" w14:textId="274BC9D9" w:rsidR="002F5823" w:rsidRDefault="002F5823" w:rsidP="002F5823">
            <w:pPr>
              <w:rPr>
                <w:b/>
              </w:rPr>
            </w:pPr>
            <w:r w:rsidRPr="00613915">
              <w:rPr>
                <w:b/>
              </w:rPr>
              <w:t xml:space="preserve">Alternative flow </w:t>
            </w:r>
            <w:r>
              <w:rPr>
                <w:b/>
              </w:rPr>
              <w:t>2</w:t>
            </w:r>
            <w:r w:rsidRPr="00613915">
              <w:rPr>
                <w:b/>
              </w:rPr>
              <w:t xml:space="preserve">: </w:t>
            </w:r>
            <w:r>
              <w:rPr>
                <w:b/>
              </w:rPr>
              <w:t>Project not found</w:t>
            </w:r>
          </w:p>
          <w:p w14:paraId="3CE6EBF7" w14:textId="38F8DAFE" w:rsidR="002F5823" w:rsidRDefault="002F5823" w:rsidP="002F5823">
            <w:pPr>
              <w:pStyle w:val="ListParagraph"/>
              <w:numPr>
                <w:ilvl w:val="0"/>
                <w:numId w:val="43"/>
              </w:numPr>
              <w:spacing w:line="240" w:lineRule="auto"/>
            </w:pPr>
            <w:r>
              <w:t>A</w:t>
            </w:r>
            <w:r>
              <w:t>t</w:t>
            </w:r>
            <w:r>
              <w:t xml:space="preserve"> step #</w:t>
            </w:r>
            <w:r>
              <w:t>3</w:t>
            </w:r>
            <w:r>
              <w:t xml:space="preserve"> in the basic flow, if the </w:t>
            </w:r>
            <w:r>
              <w:t>name of the project is not found then this means that the user has not been shared access to the project</w:t>
            </w:r>
          </w:p>
          <w:p w14:paraId="4D71ABCD" w14:textId="4D50B309" w:rsidR="002F5823" w:rsidRPr="002F5823" w:rsidRDefault="002F5823" w:rsidP="002F5823">
            <w:pPr>
              <w:pStyle w:val="ListParagraph"/>
              <w:numPr>
                <w:ilvl w:val="0"/>
                <w:numId w:val="43"/>
              </w:numPr>
              <w:spacing w:line="240" w:lineRule="auto"/>
            </w:pPr>
            <w:r>
              <w:t>The user needs to somehow acquire access to the project</w:t>
            </w:r>
          </w:p>
        </w:tc>
      </w:tr>
      <w:tr w:rsidR="00E9724B" w14:paraId="07171037" w14:textId="77777777" w:rsidTr="00DF02C8">
        <w:tc>
          <w:tcPr>
            <w:tcW w:w="2088" w:type="dxa"/>
          </w:tcPr>
          <w:p w14:paraId="4386B429" w14:textId="77777777" w:rsidR="00E9724B" w:rsidRDefault="00E9724B" w:rsidP="00DF02C8">
            <w:r>
              <w:t>Pre-conditions</w:t>
            </w:r>
          </w:p>
        </w:tc>
        <w:tc>
          <w:tcPr>
            <w:tcW w:w="7488" w:type="dxa"/>
          </w:tcPr>
          <w:p w14:paraId="21BA673B" w14:textId="71C312C5" w:rsidR="00E9724B" w:rsidRDefault="00E9724B" w:rsidP="00DF02C8">
            <w:r>
              <w:t xml:space="preserve">The user is </w:t>
            </w:r>
            <w:r w:rsidR="002F5823">
              <w:t>an admin</w:t>
            </w:r>
            <w:r>
              <w:t>.</w:t>
            </w:r>
          </w:p>
        </w:tc>
      </w:tr>
      <w:tr w:rsidR="00E9724B" w14:paraId="0A6B0853" w14:textId="77777777" w:rsidTr="00DF02C8">
        <w:tc>
          <w:tcPr>
            <w:tcW w:w="2088" w:type="dxa"/>
          </w:tcPr>
          <w:p w14:paraId="1AD5AFED" w14:textId="77777777" w:rsidR="00E9724B" w:rsidRDefault="00E9724B" w:rsidP="00DF02C8">
            <w:r>
              <w:t>Post-conditions</w:t>
            </w:r>
          </w:p>
        </w:tc>
        <w:tc>
          <w:tcPr>
            <w:tcW w:w="7488" w:type="dxa"/>
          </w:tcPr>
          <w:p w14:paraId="12CAD571" w14:textId="62E1BD4D" w:rsidR="00E9724B" w:rsidRDefault="00E9724B" w:rsidP="00DF02C8">
            <w:r>
              <w:t>The user can</w:t>
            </w:r>
            <w:r w:rsidR="002F5823">
              <w:t xml:space="preserve"> view the database containing the app’s data and can also edit the database</w:t>
            </w:r>
            <w:r>
              <w:t>.</w:t>
            </w:r>
          </w:p>
        </w:tc>
      </w:tr>
    </w:tbl>
    <w:p w14:paraId="6F947320" w14:textId="77777777" w:rsidR="00E9724B" w:rsidRPr="00567D58" w:rsidRDefault="00E9724B" w:rsidP="00567D58">
      <w:pPr>
        <w:rPr>
          <w:lang w:val="vi-VN"/>
        </w:rPr>
      </w:pPr>
    </w:p>
    <w:sectPr w:rsidR="00E9724B" w:rsidRPr="00567D58">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85949" w14:textId="77777777" w:rsidR="00391188" w:rsidRDefault="00391188">
      <w:pPr>
        <w:spacing w:line="240" w:lineRule="auto"/>
      </w:pPr>
      <w:r>
        <w:separator/>
      </w:r>
    </w:p>
  </w:endnote>
  <w:endnote w:type="continuationSeparator" w:id="0">
    <w:p w14:paraId="017ED29B" w14:textId="77777777" w:rsidR="00391188" w:rsidRDefault="00391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439D" w14:paraId="0DE3B7C2" w14:textId="77777777">
      <w:tc>
        <w:tcPr>
          <w:tcW w:w="3162" w:type="dxa"/>
          <w:tcBorders>
            <w:top w:val="nil"/>
            <w:left w:val="nil"/>
            <w:bottom w:val="nil"/>
            <w:right w:val="nil"/>
          </w:tcBorders>
        </w:tcPr>
        <w:p w14:paraId="3AE67644" w14:textId="77777777" w:rsidR="005D439D" w:rsidRDefault="005D439D">
          <w:pPr>
            <w:ind w:right="360"/>
            <w:rPr>
              <w:sz w:val="24"/>
            </w:rPr>
          </w:pPr>
          <w:r>
            <w:t>Confidential</w:t>
          </w:r>
        </w:p>
      </w:tc>
      <w:tc>
        <w:tcPr>
          <w:tcW w:w="3162" w:type="dxa"/>
          <w:tcBorders>
            <w:top w:val="nil"/>
            <w:left w:val="nil"/>
            <w:bottom w:val="nil"/>
            <w:right w:val="nil"/>
          </w:tcBorders>
        </w:tcPr>
        <w:p w14:paraId="3653D8F5" w14:textId="49959C65" w:rsidR="005D439D" w:rsidRDefault="005D439D">
          <w:pPr>
            <w:jc w:val="center"/>
          </w:pPr>
          <w:r>
            <w:fldChar w:fldCharType="begin"/>
          </w:r>
          <w:r>
            <w:instrText>symbol 211 \f "Symbol" \s 10</w:instrText>
          </w:r>
          <w:r>
            <w:fldChar w:fldCharType="separate"/>
          </w:r>
          <w:r>
            <w:rPr>
              <w:rFonts w:ascii="Symbol" w:hAnsi="Symbol"/>
            </w:rPr>
            <w:t>Ó</w:t>
          </w:r>
          <w:r>
            <w:fldChar w:fldCharType="end"/>
          </w:r>
          <w:r w:rsidR="00CC4E15">
            <w:t>Group 05</w:t>
          </w:r>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49B70911" w14:textId="77777777" w:rsidR="005D439D" w:rsidRDefault="005D439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740D3423" w14:textId="77777777" w:rsidR="005D439D" w:rsidRDefault="005D4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10C82" w14:textId="77777777" w:rsidR="00391188" w:rsidRDefault="00391188">
      <w:pPr>
        <w:spacing w:line="240" w:lineRule="auto"/>
      </w:pPr>
      <w:r>
        <w:separator/>
      </w:r>
    </w:p>
  </w:footnote>
  <w:footnote w:type="continuationSeparator" w:id="0">
    <w:p w14:paraId="59A7293D" w14:textId="77777777" w:rsidR="00391188" w:rsidRDefault="003911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24E62" w14:textId="77777777" w:rsidR="005D439D" w:rsidRDefault="005D439D">
    <w:pPr>
      <w:rPr>
        <w:sz w:val="24"/>
      </w:rPr>
    </w:pPr>
  </w:p>
  <w:p w14:paraId="6B05F8DF" w14:textId="77777777" w:rsidR="005D439D" w:rsidRDefault="005D439D">
    <w:pPr>
      <w:pBdr>
        <w:top w:val="single" w:sz="6" w:space="1" w:color="auto"/>
      </w:pBdr>
      <w:rPr>
        <w:sz w:val="24"/>
      </w:rPr>
    </w:pPr>
  </w:p>
  <w:p w14:paraId="5F2979D9" w14:textId="3CF9EF8C" w:rsidR="005D439D" w:rsidRDefault="00662EC6">
    <w:pPr>
      <w:pBdr>
        <w:bottom w:val="single" w:sz="6" w:space="1" w:color="auto"/>
      </w:pBdr>
      <w:jc w:val="right"/>
      <w:rPr>
        <w:rFonts w:ascii="Arial" w:hAnsi="Arial"/>
        <w:b/>
        <w:sz w:val="36"/>
      </w:rPr>
    </w:pPr>
    <w:r>
      <w:rPr>
        <w:rFonts w:ascii="Arial" w:hAnsi="Arial"/>
        <w:b/>
        <w:sz w:val="36"/>
      </w:rPr>
      <w:t>Group 05</w:t>
    </w:r>
  </w:p>
  <w:p w14:paraId="553456F8" w14:textId="77777777" w:rsidR="005D439D" w:rsidRDefault="005D439D">
    <w:pPr>
      <w:pBdr>
        <w:bottom w:val="single" w:sz="6" w:space="1" w:color="auto"/>
      </w:pBdr>
      <w:jc w:val="right"/>
      <w:rPr>
        <w:sz w:val="24"/>
      </w:rPr>
    </w:pPr>
  </w:p>
  <w:p w14:paraId="53F93977" w14:textId="77777777" w:rsidR="005D439D" w:rsidRDefault="005D43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439D" w14:paraId="28BB3B33" w14:textId="77777777">
      <w:tc>
        <w:tcPr>
          <w:tcW w:w="6379" w:type="dxa"/>
        </w:tcPr>
        <w:p w14:paraId="797306E1" w14:textId="55F407C3" w:rsidR="005D439D" w:rsidRDefault="00CC4E15">
          <w:r>
            <w:t>GLocate</w:t>
          </w:r>
        </w:p>
      </w:tc>
      <w:tc>
        <w:tcPr>
          <w:tcW w:w="3179" w:type="dxa"/>
        </w:tcPr>
        <w:p w14:paraId="4CDBD65B" w14:textId="5B2A1D30" w:rsidR="005D439D" w:rsidRDefault="005D439D">
          <w:pPr>
            <w:tabs>
              <w:tab w:val="left" w:pos="1135"/>
            </w:tabs>
            <w:spacing w:before="40"/>
            <w:ind w:right="68"/>
          </w:pPr>
          <w:r>
            <w:t xml:space="preserve">  Version:           </w:t>
          </w:r>
          <w:r w:rsidR="00CC4E15">
            <w:t>1.1</w:t>
          </w:r>
        </w:p>
      </w:tc>
    </w:tr>
    <w:tr w:rsidR="005D439D" w14:paraId="489C52E7" w14:textId="77777777">
      <w:tc>
        <w:tcPr>
          <w:tcW w:w="6379" w:type="dxa"/>
        </w:tcPr>
        <w:p w14:paraId="31DADAB6" w14:textId="79AE946C" w:rsidR="005D439D" w:rsidRDefault="005D439D">
          <w:fldSimple w:instr="title  \* Mergeformat ">
            <w:r>
              <w:t>Use-Case Specification</w:t>
            </w:r>
          </w:fldSimple>
        </w:p>
      </w:tc>
      <w:tc>
        <w:tcPr>
          <w:tcW w:w="3179" w:type="dxa"/>
        </w:tcPr>
        <w:p w14:paraId="34054106" w14:textId="2DB09821" w:rsidR="005D439D" w:rsidRDefault="005D439D">
          <w:r>
            <w:t xml:space="preserve">  Date:  </w:t>
          </w:r>
          <w:r w:rsidR="00CC4E15">
            <w:t>18/11/2019</w:t>
          </w:r>
        </w:p>
      </w:tc>
    </w:tr>
    <w:tr w:rsidR="005D439D" w14:paraId="21DF6F90" w14:textId="77777777">
      <w:tc>
        <w:tcPr>
          <w:tcW w:w="9558" w:type="dxa"/>
          <w:gridSpan w:val="2"/>
        </w:tcPr>
        <w:p w14:paraId="30254BF3" w14:textId="75E2D9AE" w:rsidR="005D439D" w:rsidRDefault="005D439D"/>
      </w:tc>
    </w:tr>
  </w:tbl>
  <w:p w14:paraId="13C7A954" w14:textId="77777777" w:rsidR="005D439D" w:rsidRDefault="005D4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F43A08"/>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F4761"/>
    <w:multiLevelType w:val="hybridMultilevel"/>
    <w:tmpl w:val="84E2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94C01"/>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B2237"/>
    <w:multiLevelType w:val="hybridMultilevel"/>
    <w:tmpl w:val="0176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F5F8A"/>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1108"/>
    <w:multiLevelType w:val="hybridMultilevel"/>
    <w:tmpl w:val="D32E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2D2A"/>
    <w:multiLevelType w:val="hybridMultilevel"/>
    <w:tmpl w:val="0B4A8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056"/>
    <w:multiLevelType w:val="hybridMultilevel"/>
    <w:tmpl w:val="897C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D7356"/>
    <w:multiLevelType w:val="hybridMultilevel"/>
    <w:tmpl w:val="D2C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B4FE3"/>
    <w:multiLevelType w:val="hybridMultilevel"/>
    <w:tmpl w:val="BF6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D6C7E"/>
    <w:multiLevelType w:val="hybridMultilevel"/>
    <w:tmpl w:val="FA28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24AA6"/>
    <w:multiLevelType w:val="hybridMultilevel"/>
    <w:tmpl w:val="BF62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F535A"/>
    <w:multiLevelType w:val="hybridMultilevel"/>
    <w:tmpl w:val="B3EC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E3819"/>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23254"/>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77A72"/>
    <w:multiLevelType w:val="hybridMultilevel"/>
    <w:tmpl w:val="6EB8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74557"/>
    <w:multiLevelType w:val="hybridMultilevel"/>
    <w:tmpl w:val="1C6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67711"/>
    <w:multiLevelType w:val="hybridMultilevel"/>
    <w:tmpl w:val="84E2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E01F1"/>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2B6C2C"/>
    <w:multiLevelType w:val="hybridMultilevel"/>
    <w:tmpl w:val="95A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14534"/>
    <w:multiLevelType w:val="hybridMultilevel"/>
    <w:tmpl w:val="3A82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512D1"/>
    <w:multiLevelType w:val="hybridMultilevel"/>
    <w:tmpl w:val="6B8E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0535D"/>
    <w:multiLevelType w:val="hybridMultilevel"/>
    <w:tmpl w:val="7D92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20C65"/>
    <w:multiLevelType w:val="hybridMultilevel"/>
    <w:tmpl w:val="3D52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16096E"/>
    <w:multiLevelType w:val="hybridMultilevel"/>
    <w:tmpl w:val="5A6A1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21850"/>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8220D"/>
    <w:multiLevelType w:val="hybridMultilevel"/>
    <w:tmpl w:val="C5AC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0D0C6A"/>
    <w:multiLevelType w:val="hybridMultilevel"/>
    <w:tmpl w:val="B818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026D5"/>
    <w:multiLevelType w:val="hybridMultilevel"/>
    <w:tmpl w:val="ECC4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90E99"/>
    <w:multiLevelType w:val="hybridMultilevel"/>
    <w:tmpl w:val="FA4E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0B5DEC"/>
    <w:multiLevelType w:val="hybridMultilevel"/>
    <w:tmpl w:val="0ED6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5D01C5"/>
    <w:multiLevelType w:val="hybridMultilevel"/>
    <w:tmpl w:val="06DA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D134BDC"/>
    <w:multiLevelType w:val="hybridMultilevel"/>
    <w:tmpl w:val="26C2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22F4E"/>
    <w:multiLevelType w:val="hybridMultilevel"/>
    <w:tmpl w:val="06DA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441C1"/>
    <w:multiLevelType w:val="hybridMultilevel"/>
    <w:tmpl w:val="4DA6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144FB"/>
    <w:multiLevelType w:val="hybridMultilevel"/>
    <w:tmpl w:val="D88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87D7B"/>
    <w:multiLevelType w:val="hybridMultilevel"/>
    <w:tmpl w:val="8F80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23458"/>
    <w:multiLevelType w:val="hybridMultilevel"/>
    <w:tmpl w:val="94FA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414DC"/>
    <w:multiLevelType w:val="hybridMultilevel"/>
    <w:tmpl w:val="B3EC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63611"/>
    <w:multiLevelType w:val="hybridMultilevel"/>
    <w:tmpl w:val="8128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8601A0"/>
    <w:multiLevelType w:val="hybridMultilevel"/>
    <w:tmpl w:val="3D52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17"/>
  </w:num>
  <w:num w:numId="5">
    <w:abstractNumId w:val="34"/>
  </w:num>
  <w:num w:numId="6">
    <w:abstractNumId w:val="19"/>
  </w:num>
  <w:num w:numId="7">
    <w:abstractNumId w:val="15"/>
  </w:num>
  <w:num w:numId="8">
    <w:abstractNumId w:val="7"/>
  </w:num>
  <w:num w:numId="9">
    <w:abstractNumId w:val="8"/>
  </w:num>
  <w:num w:numId="10">
    <w:abstractNumId w:val="28"/>
  </w:num>
  <w:num w:numId="11">
    <w:abstractNumId w:val="1"/>
  </w:num>
  <w:num w:numId="12">
    <w:abstractNumId w:val="36"/>
  </w:num>
  <w:num w:numId="13">
    <w:abstractNumId w:val="42"/>
  </w:num>
  <w:num w:numId="14">
    <w:abstractNumId w:val="11"/>
  </w:num>
  <w:num w:numId="15">
    <w:abstractNumId w:val="4"/>
  </w:num>
  <w:num w:numId="16">
    <w:abstractNumId w:val="24"/>
  </w:num>
  <w:num w:numId="17">
    <w:abstractNumId w:val="35"/>
  </w:num>
  <w:num w:numId="18">
    <w:abstractNumId w:val="31"/>
  </w:num>
  <w:num w:numId="19">
    <w:abstractNumId w:val="32"/>
  </w:num>
  <w:num w:numId="20">
    <w:abstractNumId w:val="16"/>
  </w:num>
  <w:num w:numId="21">
    <w:abstractNumId w:val="3"/>
  </w:num>
  <w:num w:numId="22">
    <w:abstractNumId w:val="14"/>
  </w:num>
  <w:num w:numId="23">
    <w:abstractNumId w:val="39"/>
  </w:num>
  <w:num w:numId="24">
    <w:abstractNumId w:val="41"/>
  </w:num>
  <w:num w:numId="25">
    <w:abstractNumId w:val="5"/>
  </w:num>
  <w:num w:numId="26">
    <w:abstractNumId w:val="13"/>
  </w:num>
  <w:num w:numId="27">
    <w:abstractNumId w:val="40"/>
  </w:num>
  <w:num w:numId="28">
    <w:abstractNumId w:val="38"/>
  </w:num>
  <w:num w:numId="29">
    <w:abstractNumId w:val="2"/>
  </w:num>
  <w:num w:numId="30">
    <w:abstractNumId w:val="25"/>
  </w:num>
  <w:num w:numId="31">
    <w:abstractNumId w:val="9"/>
  </w:num>
  <w:num w:numId="32">
    <w:abstractNumId w:val="21"/>
  </w:num>
  <w:num w:numId="33">
    <w:abstractNumId w:val="29"/>
  </w:num>
  <w:num w:numId="34">
    <w:abstractNumId w:val="22"/>
  </w:num>
  <w:num w:numId="35">
    <w:abstractNumId w:val="6"/>
  </w:num>
  <w:num w:numId="36">
    <w:abstractNumId w:val="30"/>
  </w:num>
  <w:num w:numId="37">
    <w:abstractNumId w:val="18"/>
  </w:num>
  <w:num w:numId="38">
    <w:abstractNumId w:val="23"/>
  </w:num>
  <w:num w:numId="39">
    <w:abstractNumId w:val="10"/>
  </w:num>
  <w:num w:numId="40">
    <w:abstractNumId w:val="12"/>
  </w:num>
  <w:num w:numId="41">
    <w:abstractNumId w:val="27"/>
  </w:num>
  <w:num w:numId="42">
    <w:abstractNumId w:val="37"/>
  </w:num>
  <w:num w:numId="43">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34EF6"/>
    <w:rsid w:val="00240CB1"/>
    <w:rsid w:val="00241189"/>
    <w:rsid w:val="00253488"/>
    <w:rsid w:val="00255B17"/>
    <w:rsid w:val="00261EE2"/>
    <w:rsid w:val="00286BF7"/>
    <w:rsid w:val="002B37D6"/>
    <w:rsid w:val="002C788A"/>
    <w:rsid w:val="002C7CB2"/>
    <w:rsid w:val="002F5823"/>
    <w:rsid w:val="002F6542"/>
    <w:rsid w:val="002F6836"/>
    <w:rsid w:val="00303B75"/>
    <w:rsid w:val="0034779E"/>
    <w:rsid w:val="00366692"/>
    <w:rsid w:val="00373866"/>
    <w:rsid w:val="00391188"/>
    <w:rsid w:val="003912F0"/>
    <w:rsid w:val="003B55A1"/>
    <w:rsid w:val="003D081E"/>
    <w:rsid w:val="003D7E69"/>
    <w:rsid w:val="003E7C18"/>
    <w:rsid w:val="003F741E"/>
    <w:rsid w:val="004078A2"/>
    <w:rsid w:val="00423C33"/>
    <w:rsid w:val="00473E78"/>
    <w:rsid w:val="00482C68"/>
    <w:rsid w:val="004A46CA"/>
    <w:rsid w:val="004D146C"/>
    <w:rsid w:val="004D14DB"/>
    <w:rsid w:val="004E3DCC"/>
    <w:rsid w:val="00512D5C"/>
    <w:rsid w:val="00512FAF"/>
    <w:rsid w:val="00567D58"/>
    <w:rsid w:val="005835BF"/>
    <w:rsid w:val="0059039E"/>
    <w:rsid w:val="00591379"/>
    <w:rsid w:val="005B2D99"/>
    <w:rsid w:val="005B45E9"/>
    <w:rsid w:val="005B6CA7"/>
    <w:rsid w:val="005D439D"/>
    <w:rsid w:val="00621BED"/>
    <w:rsid w:val="00630073"/>
    <w:rsid w:val="00661C90"/>
    <w:rsid w:val="00662EC6"/>
    <w:rsid w:val="0066490B"/>
    <w:rsid w:val="006C7934"/>
    <w:rsid w:val="006D0A9A"/>
    <w:rsid w:val="00705E25"/>
    <w:rsid w:val="00716134"/>
    <w:rsid w:val="007201F3"/>
    <w:rsid w:val="00722628"/>
    <w:rsid w:val="00727D12"/>
    <w:rsid w:val="00735E6A"/>
    <w:rsid w:val="007C150D"/>
    <w:rsid w:val="00804E89"/>
    <w:rsid w:val="00810936"/>
    <w:rsid w:val="00876F9C"/>
    <w:rsid w:val="008A0730"/>
    <w:rsid w:val="008A7F64"/>
    <w:rsid w:val="008C235D"/>
    <w:rsid w:val="00930E23"/>
    <w:rsid w:val="00941ADF"/>
    <w:rsid w:val="00952E28"/>
    <w:rsid w:val="00962FFB"/>
    <w:rsid w:val="00970592"/>
    <w:rsid w:val="00994B39"/>
    <w:rsid w:val="0099736E"/>
    <w:rsid w:val="009B420A"/>
    <w:rsid w:val="009C307A"/>
    <w:rsid w:val="009D00EE"/>
    <w:rsid w:val="009D033E"/>
    <w:rsid w:val="009E6648"/>
    <w:rsid w:val="009F55EC"/>
    <w:rsid w:val="00A013D1"/>
    <w:rsid w:val="00A1359F"/>
    <w:rsid w:val="00A149F1"/>
    <w:rsid w:val="00A347E9"/>
    <w:rsid w:val="00A43CFC"/>
    <w:rsid w:val="00A5675A"/>
    <w:rsid w:val="00A6373E"/>
    <w:rsid w:val="00A64814"/>
    <w:rsid w:val="00A734D9"/>
    <w:rsid w:val="00A83A76"/>
    <w:rsid w:val="00A93F24"/>
    <w:rsid w:val="00A9740D"/>
    <w:rsid w:val="00AA2DFE"/>
    <w:rsid w:val="00AA7C3B"/>
    <w:rsid w:val="00AE6A4E"/>
    <w:rsid w:val="00AF7300"/>
    <w:rsid w:val="00B27476"/>
    <w:rsid w:val="00B305DC"/>
    <w:rsid w:val="00B50DB6"/>
    <w:rsid w:val="00B70FA1"/>
    <w:rsid w:val="00B808A1"/>
    <w:rsid w:val="00B84F54"/>
    <w:rsid w:val="00BA460E"/>
    <w:rsid w:val="00BF2D2B"/>
    <w:rsid w:val="00BF554F"/>
    <w:rsid w:val="00C11AD4"/>
    <w:rsid w:val="00C54969"/>
    <w:rsid w:val="00C55CA7"/>
    <w:rsid w:val="00C63672"/>
    <w:rsid w:val="00C71211"/>
    <w:rsid w:val="00C940E9"/>
    <w:rsid w:val="00C95372"/>
    <w:rsid w:val="00C975CC"/>
    <w:rsid w:val="00CC1AB1"/>
    <w:rsid w:val="00CC4E15"/>
    <w:rsid w:val="00CC554D"/>
    <w:rsid w:val="00CD4E74"/>
    <w:rsid w:val="00CE05C2"/>
    <w:rsid w:val="00CF47BE"/>
    <w:rsid w:val="00D35282"/>
    <w:rsid w:val="00D35996"/>
    <w:rsid w:val="00D4008C"/>
    <w:rsid w:val="00D53374"/>
    <w:rsid w:val="00D8281D"/>
    <w:rsid w:val="00D931B6"/>
    <w:rsid w:val="00D95CAB"/>
    <w:rsid w:val="00DA2CB3"/>
    <w:rsid w:val="00DB0890"/>
    <w:rsid w:val="00DC44DD"/>
    <w:rsid w:val="00DE2F23"/>
    <w:rsid w:val="00E01E47"/>
    <w:rsid w:val="00E03F5B"/>
    <w:rsid w:val="00E06BE7"/>
    <w:rsid w:val="00E15DA6"/>
    <w:rsid w:val="00E170AA"/>
    <w:rsid w:val="00E27CBE"/>
    <w:rsid w:val="00E46B3F"/>
    <w:rsid w:val="00E9175C"/>
    <w:rsid w:val="00E9724B"/>
    <w:rsid w:val="00EC00CE"/>
    <w:rsid w:val="00EC45E3"/>
    <w:rsid w:val="00F02F9F"/>
    <w:rsid w:val="00F25C41"/>
    <w:rsid w:val="00F54DC2"/>
    <w:rsid w:val="00F66C8C"/>
    <w:rsid w:val="00F77891"/>
    <w:rsid w:val="00F873EC"/>
    <w:rsid w:val="00F92264"/>
    <w:rsid w:val="00F94CDD"/>
    <w:rsid w:val="00FB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D58"/>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rsid w:val="00C11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firebase.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Template>
  <TotalTime>710</TotalTime>
  <Pages>16</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HP</cp:lastModifiedBy>
  <cp:revision>9</cp:revision>
  <cp:lastPrinted>1900-12-31T16:59:00Z</cp:lastPrinted>
  <dcterms:created xsi:type="dcterms:W3CDTF">2017-11-02T11:15:00Z</dcterms:created>
  <dcterms:modified xsi:type="dcterms:W3CDTF">2019-11-18T16:35:00Z</dcterms:modified>
</cp:coreProperties>
</file>