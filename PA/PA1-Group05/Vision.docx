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7DABD" w14:textId="6EE7C676" w:rsidR="00F81399" w:rsidRDefault="00C30171">
      <w:pPr>
        <w:pStyle w:val="Title"/>
        <w:jc w:val="right"/>
      </w:pPr>
      <w:proofErr w:type="spellStart"/>
      <w:r>
        <w:t>GLocate</w:t>
      </w:r>
      <w:proofErr w:type="spellEnd"/>
    </w:p>
    <w:p w14:paraId="2B6F4806" w14:textId="77777777" w:rsidR="00F81399" w:rsidRDefault="000778A9">
      <w:pPr>
        <w:pStyle w:val="Title"/>
        <w:jc w:val="right"/>
      </w:pPr>
      <w:fldSimple w:instr=" TITLE  \* MERGEFORMAT ">
        <w:r w:rsidR="00A240EE">
          <w:t>Vision</w:t>
        </w:r>
        <w:r w:rsidR="00E71F4D">
          <w:t xml:space="preserve"> Document</w:t>
        </w:r>
      </w:fldSimple>
    </w:p>
    <w:p w14:paraId="672ACCF8" w14:textId="77777777" w:rsidR="00F81399" w:rsidRDefault="00F81399">
      <w:pPr>
        <w:pStyle w:val="Title"/>
        <w:jc w:val="right"/>
      </w:pPr>
    </w:p>
    <w:p w14:paraId="7006282C" w14:textId="50BE1352" w:rsidR="00F81399" w:rsidRDefault="000439F1">
      <w:pPr>
        <w:pStyle w:val="Title"/>
        <w:jc w:val="right"/>
        <w:rPr>
          <w:sz w:val="28"/>
        </w:rPr>
      </w:pPr>
      <w:r>
        <w:rPr>
          <w:sz w:val="28"/>
        </w:rPr>
        <w:t xml:space="preserve">Version </w:t>
      </w:r>
      <w:r w:rsidR="00221AA9">
        <w:rPr>
          <w:sz w:val="28"/>
        </w:rPr>
        <w:t>1.</w:t>
      </w:r>
      <w:r w:rsidR="00A873C5">
        <w:rPr>
          <w:sz w:val="28"/>
        </w:rPr>
        <w:t>1</w:t>
      </w:r>
    </w:p>
    <w:p w14:paraId="11DDC8FA" w14:textId="77777777" w:rsidR="00F81399" w:rsidRDefault="00F81399">
      <w:pPr>
        <w:sectPr w:rsidR="00F81399">
          <w:headerReference w:type="default" r:id="rId7"/>
          <w:pgSz w:w="12240" w:h="15840" w:code="1"/>
          <w:pgMar w:top="1440" w:right="1440" w:bottom="1440" w:left="1440" w:header="720" w:footer="720" w:gutter="0"/>
          <w:cols w:space="720"/>
          <w:vAlign w:val="center"/>
        </w:sectPr>
      </w:pPr>
    </w:p>
    <w:p w14:paraId="0473E794"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066618B0" w14:textId="77777777">
        <w:tc>
          <w:tcPr>
            <w:tcW w:w="2304" w:type="dxa"/>
          </w:tcPr>
          <w:p w14:paraId="6D87DA8D" w14:textId="77777777" w:rsidR="00F81399" w:rsidRDefault="000439F1">
            <w:pPr>
              <w:pStyle w:val="Tabletext"/>
              <w:jc w:val="center"/>
              <w:rPr>
                <w:b/>
              </w:rPr>
            </w:pPr>
            <w:r>
              <w:rPr>
                <w:b/>
              </w:rPr>
              <w:t>Date</w:t>
            </w:r>
          </w:p>
        </w:tc>
        <w:tc>
          <w:tcPr>
            <w:tcW w:w="1152" w:type="dxa"/>
          </w:tcPr>
          <w:p w14:paraId="0FD83F7F" w14:textId="77777777" w:rsidR="00F81399" w:rsidRDefault="000439F1">
            <w:pPr>
              <w:pStyle w:val="Tabletext"/>
              <w:jc w:val="center"/>
              <w:rPr>
                <w:b/>
              </w:rPr>
            </w:pPr>
            <w:r>
              <w:rPr>
                <w:b/>
              </w:rPr>
              <w:t>Version</w:t>
            </w:r>
          </w:p>
        </w:tc>
        <w:tc>
          <w:tcPr>
            <w:tcW w:w="3744" w:type="dxa"/>
          </w:tcPr>
          <w:p w14:paraId="7608B0BE" w14:textId="77777777" w:rsidR="00F81399" w:rsidRDefault="000439F1">
            <w:pPr>
              <w:pStyle w:val="Tabletext"/>
              <w:jc w:val="center"/>
              <w:rPr>
                <w:b/>
              </w:rPr>
            </w:pPr>
            <w:r>
              <w:rPr>
                <w:b/>
              </w:rPr>
              <w:t>Description</w:t>
            </w:r>
          </w:p>
        </w:tc>
        <w:tc>
          <w:tcPr>
            <w:tcW w:w="2304" w:type="dxa"/>
          </w:tcPr>
          <w:p w14:paraId="46715F69" w14:textId="77777777" w:rsidR="00F81399" w:rsidRDefault="000439F1">
            <w:pPr>
              <w:pStyle w:val="Tabletext"/>
              <w:jc w:val="center"/>
              <w:rPr>
                <w:b/>
              </w:rPr>
            </w:pPr>
            <w:r>
              <w:rPr>
                <w:b/>
              </w:rPr>
              <w:t>Author</w:t>
            </w:r>
          </w:p>
        </w:tc>
      </w:tr>
      <w:tr w:rsidR="00F81399" w14:paraId="19E91AAE" w14:textId="77777777">
        <w:tc>
          <w:tcPr>
            <w:tcW w:w="2304" w:type="dxa"/>
          </w:tcPr>
          <w:p w14:paraId="15CDCDBD" w14:textId="0DD15A88" w:rsidR="00F81399" w:rsidRDefault="00221AA9">
            <w:pPr>
              <w:pStyle w:val="Tabletext"/>
            </w:pPr>
            <w:r>
              <w:t>07/11/2019</w:t>
            </w:r>
          </w:p>
        </w:tc>
        <w:tc>
          <w:tcPr>
            <w:tcW w:w="1152" w:type="dxa"/>
          </w:tcPr>
          <w:p w14:paraId="135A8F2C" w14:textId="1A5C4174" w:rsidR="00F81399" w:rsidRDefault="00221AA9">
            <w:pPr>
              <w:pStyle w:val="Tabletext"/>
            </w:pPr>
            <w:r>
              <w:t>1.0</w:t>
            </w:r>
          </w:p>
        </w:tc>
        <w:tc>
          <w:tcPr>
            <w:tcW w:w="3744" w:type="dxa"/>
          </w:tcPr>
          <w:p w14:paraId="143357B7" w14:textId="0577CF3D" w:rsidR="00F81399" w:rsidRDefault="00221AA9">
            <w:pPr>
              <w:pStyle w:val="Tabletext"/>
            </w:pPr>
            <w:r>
              <w:t>First version</w:t>
            </w:r>
          </w:p>
        </w:tc>
        <w:tc>
          <w:tcPr>
            <w:tcW w:w="2304" w:type="dxa"/>
          </w:tcPr>
          <w:p w14:paraId="10B8BAF6" w14:textId="027A0CD4" w:rsidR="00F81399" w:rsidRDefault="00221AA9">
            <w:pPr>
              <w:pStyle w:val="Tabletext"/>
            </w:pPr>
            <w:proofErr w:type="spellStart"/>
            <w:r>
              <w:t>Hồ</w:t>
            </w:r>
            <w:proofErr w:type="spellEnd"/>
            <w:r>
              <w:t xml:space="preserve"> Minh </w:t>
            </w:r>
            <w:proofErr w:type="spellStart"/>
            <w:r>
              <w:t>Trí</w:t>
            </w:r>
            <w:proofErr w:type="spellEnd"/>
          </w:p>
        </w:tc>
      </w:tr>
      <w:tr w:rsidR="00F81399" w14:paraId="430D5A52" w14:textId="77777777">
        <w:tc>
          <w:tcPr>
            <w:tcW w:w="2304" w:type="dxa"/>
          </w:tcPr>
          <w:p w14:paraId="1EB1383D" w14:textId="30539F2B" w:rsidR="00F81399" w:rsidRDefault="00A873C5">
            <w:pPr>
              <w:pStyle w:val="Tabletext"/>
            </w:pPr>
            <w:r>
              <w:t>11/11/2019</w:t>
            </w:r>
          </w:p>
        </w:tc>
        <w:tc>
          <w:tcPr>
            <w:tcW w:w="1152" w:type="dxa"/>
          </w:tcPr>
          <w:p w14:paraId="0FC74A63" w14:textId="00037AC6" w:rsidR="00F81399" w:rsidRDefault="00A873C5">
            <w:pPr>
              <w:pStyle w:val="Tabletext"/>
            </w:pPr>
            <w:r>
              <w:t>1.1</w:t>
            </w:r>
          </w:p>
        </w:tc>
        <w:tc>
          <w:tcPr>
            <w:tcW w:w="3744" w:type="dxa"/>
          </w:tcPr>
          <w:p w14:paraId="6B7D83B7" w14:textId="222F3B1E" w:rsidR="00F81399" w:rsidRDefault="00A873C5">
            <w:pPr>
              <w:pStyle w:val="Tabletext"/>
            </w:pPr>
            <w:r>
              <w:t>Updated product position, user summary, and product features</w:t>
            </w:r>
          </w:p>
        </w:tc>
        <w:tc>
          <w:tcPr>
            <w:tcW w:w="2304" w:type="dxa"/>
          </w:tcPr>
          <w:p w14:paraId="4932F5D2" w14:textId="715640BF" w:rsidR="00F81399" w:rsidRDefault="00A873C5">
            <w:pPr>
              <w:pStyle w:val="Tabletext"/>
            </w:pPr>
            <w:proofErr w:type="spellStart"/>
            <w:r>
              <w:t>Hồ</w:t>
            </w:r>
            <w:proofErr w:type="spellEnd"/>
            <w:r>
              <w:t xml:space="preserve"> Minh </w:t>
            </w:r>
            <w:proofErr w:type="spellStart"/>
            <w:r>
              <w:t>Trí</w:t>
            </w:r>
            <w:proofErr w:type="spellEnd"/>
          </w:p>
        </w:tc>
      </w:tr>
      <w:tr w:rsidR="00F81399" w14:paraId="2FCBA777" w14:textId="77777777">
        <w:tc>
          <w:tcPr>
            <w:tcW w:w="2304" w:type="dxa"/>
          </w:tcPr>
          <w:p w14:paraId="724EDE3E" w14:textId="77777777" w:rsidR="00F81399" w:rsidRDefault="00F81399">
            <w:pPr>
              <w:pStyle w:val="Tabletext"/>
            </w:pPr>
          </w:p>
        </w:tc>
        <w:tc>
          <w:tcPr>
            <w:tcW w:w="1152" w:type="dxa"/>
          </w:tcPr>
          <w:p w14:paraId="56B0E449" w14:textId="77777777" w:rsidR="00F81399" w:rsidRDefault="00F81399">
            <w:pPr>
              <w:pStyle w:val="Tabletext"/>
            </w:pPr>
          </w:p>
        </w:tc>
        <w:tc>
          <w:tcPr>
            <w:tcW w:w="3744" w:type="dxa"/>
          </w:tcPr>
          <w:p w14:paraId="5B32B6C9" w14:textId="77777777" w:rsidR="00F81399" w:rsidRDefault="00F81399">
            <w:pPr>
              <w:pStyle w:val="Tabletext"/>
            </w:pPr>
          </w:p>
        </w:tc>
        <w:tc>
          <w:tcPr>
            <w:tcW w:w="2304" w:type="dxa"/>
          </w:tcPr>
          <w:p w14:paraId="439B16EF" w14:textId="77777777" w:rsidR="00F81399" w:rsidRDefault="00F81399">
            <w:pPr>
              <w:pStyle w:val="Tabletext"/>
            </w:pPr>
          </w:p>
        </w:tc>
      </w:tr>
      <w:tr w:rsidR="00F81399" w14:paraId="73EBC3E2" w14:textId="77777777">
        <w:tc>
          <w:tcPr>
            <w:tcW w:w="2304" w:type="dxa"/>
          </w:tcPr>
          <w:p w14:paraId="32E45580" w14:textId="77777777" w:rsidR="00F81399" w:rsidRDefault="00F81399">
            <w:pPr>
              <w:pStyle w:val="Tabletext"/>
            </w:pPr>
          </w:p>
        </w:tc>
        <w:tc>
          <w:tcPr>
            <w:tcW w:w="1152" w:type="dxa"/>
          </w:tcPr>
          <w:p w14:paraId="7CB0DE19" w14:textId="77777777" w:rsidR="00F81399" w:rsidRDefault="00F81399">
            <w:pPr>
              <w:pStyle w:val="Tabletext"/>
            </w:pPr>
          </w:p>
        </w:tc>
        <w:tc>
          <w:tcPr>
            <w:tcW w:w="3744" w:type="dxa"/>
          </w:tcPr>
          <w:p w14:paraId="284553AE" w14:textId="77777777" w:rsidR="00F81399" w:rsidRDefault="00F81399">
            <w:pPr>
              <w:pStyle w:val="Tabletext"/>
            </w:pPr>
          </w:p>
        </w:tc>
        <w:tc>
          <w:tcPr>
            <w:tcW w:w="2304" w:type="dxa"/>
          </w:tcPr>
          <w:p w14:paraId="06A7F196" w14:textId="77777777" w:rsidR="00F81399" w:rsidRDefault="00F81399">
            <w:pPr>
              <w:pStyle w:val="Tabletext"/>
            </w:pPr>
          </w:p>
        </w:tc>
      </w:tr>
    </w:tbl>
    <w:p w14:paraId="36C69E60" w14:textId="77777777" w:rsidR="00F81399" w:rsidRDefault="00F81399"/>
    <w:p w14:paraId="7CB6AAA7" w14:textId="77777777" w:rsidR="00F81399" w:rsidRDefault="000439F1">
      <w:pPr>
        <w:pStyle w:val="Title"/>
      </w:pPr>
      <w:r>
        <w:br w:type="page"/>
      </w:r>
      <w:r>
        <w:lastRenderedPageBreak/>
        <w:t>Table of Contents</w:t>
      </w:r>
    </w:p>
    <w:p w14:paraId="06BDCA73" w14:textId="29AD3DF6"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p>
    <w:p w14:paraId="3A0C41F8" w14:textId="762EDDE1"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p>
    <w:p w14:paraId="034B96AC" w14:textId="7F0306EE"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p>
    <w:p w14:paraId="05DFF438" w14:textId="322DE4F4"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p>
    <w:p w14:paraId="7BA8B081" w14:textId="25B52E4C"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p>
    <w:p w14:paraId="1188437C" w14:textId="32BDE24A"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p>
    <w:p w14:paraId="3391B5B4" w14:textId="399F1211"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p>
    <w:p w14:paraId="77F48311" w14:textId="2684E035"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p>
    <w:p w14:paraId="7A552AB8" w14:textId="529A1669"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p>
    <w:p w14:paraId="3054C550" w14:textId="7C5AAD15"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p>
    <w:p w14:paraId="3F225A44" w14:textId="3DAEF0E5"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p>
    <w:p w14:paraId="23EDB221" w14:textId="7B5C5B2D"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p>
    <w:p w14:paraId="70D76424" w14:textId="2122D352"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p>
    <w:p w14:paraId="1229B636" w14:textId="5011C1F0"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p>
    <w:p w14:paraId="653FF647" w14:textId="5449E329"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p>
    <w:p w14:paraId="61D7F8A1" w14:textId="319C86F8"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p>
    <w:p w14:paraId="356A157A" w14:textId="77777777" w:rsidR="00F81399" w:rsidRDefault="000439F1">
      <w:pPr>
        <w:pStyle w:val="Title"/>
      </w:pPr>
      <w:r>
        <w:fldChar w:fldCharType="end"/>
      </w:r>
      <w:r>
        <w:br w:type="page"/>
      </w:r>
      <w:fldSimple w:instr=" TITLE  \* MERGEFORMAT ">
        <w:r w:rsidR="00A240EE">
          <w:t>Vision (Small Project)</w:t>
        </w:r>
      </w:fldSimple>
    </w:p>
    <w:p w14:paraId="41C6ACC2" w14:textId="460F8FDB" w:rsidR="00F81399" w:rsidRDefault="000439F1">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5E0EA7D6" w14:textId="0495B4B1" w:rsidR="00C30171" w:rsidRPr="00C30171" w:rsidRDefault="00C30171" w:rsidP="00C30171">
      <w:pPr>
        <w:pStyle w:val="InfoBlue"/>
      </w:pPr>
      <w:r w:rsidRPr="00C30171">
        <w:t xml:space="preserve">The purpose of this document is to collect, analyze, and define high-level needs and features of the </w:t>
      </w:r>
      <w:proofErr w:type="spellStart"/>
      <w:r>
        <w:t>GLocate</w:t>
      </w:r>
      <w:proofErr w:type="spellEnd"/>
      <w:r>
        <w:t xml:space="preserve"> app</w:t>
      </w:r>
      <w:r w:rsidRPr="00C30171">
        <w:t xml:space="preserve">. It focuses on the capabilities needed by the stakeholders and the target users, and </w:t>
      </w:r>
      <w:r w:rsidRPr="00C30171">
        <w:rPr>
          <w:b/>
          <w:bCs/>
        </w:rPr>
        <w:t>why</w:t>
      </w:r>
      <w:r w:rsidRPr="00C30171">
        <w:t xml:space="preserve"> these needs exist. The details of how the </w:t>
      </w:r>
      <w:proofErr w:type="spellStart"/>
      <w:r>
        <w:t>GLocate</w:t>
      </w:r>
      <w:proofErr w:type="spellEnd"/>
      <w:r>
        <w:t xml:space="preserve"> app</w:t>
      </w:r>
      <w:r w:rsidRPr="00C30171">
        <w:t xml:space="preserve"> fulfills these needs are detailed in the use-case and supplementary specifications.</w:t>
      </w:r>
    </w:p>
    <w:p w14:paraId="543066EC" w14:textId="77777777" w:rsidR="00F81399" w:rsidRDefault="000439F1">
      <w:pPr>
        <w:pStyle w:val="Heading2"/>
      </w:pPr>
      <w:bookmarkStart w:id="6" w:name="_Toc456598590"/>
      <w:bookmarkStart w:id="7" w:name="_Toc456600921"/>
      <w:bookmarkStart w:id="8" w:name="_Toc512930905"/>
      <w:bookmarkStart w:id="9" w:name="_Toc524313334"/>
      <w:r>
        <w:t>References</w:t>
      </w:r>
      <w:bookmarkEnd w:id="6"/>
      <w:bookmarkEnd w:id="7"/>
      <w:bookmarkEnd w:id="8"/>
      <w:bookmarkEnd w:id="9"/>
    </w:p>
    <w:p w14:paraId="15AB6CB8" w14:textId="58E24D12" w:rsidR="00F81399" w:rsidRDefault="000439F1">
      <w:pPr>
        <w:pStyle w:val="Heading1"/>
      </w:pPr>
      <w:bookmarkStart w:id="10" w:name="_Toc512930906"/>
      <w:bookmarkStart w:id="11" w:name="_Toc524313335"/>
      <w:r>
        <w:t>Positioning</w:t>
      </w:r>
      <w:bookmarkEnd w:id="4"/>
      <w:bookmarkEnd w:id="5"/>
      <w:bookmarkEnd w:id="10"/>
      <w:bookmarkEnd w:id="11"/>
    </w:p>
    <w:p w14:paraId="1CEA8D80" w14:textId="2A92148C" w:rsidR="00F81399" w:rsidRDefault="000439F1" w:rsidP="00B004F6">
      <w:pPr>
        <w:pStyle w:val="Heading2"/>
      </w:pPr>
      <w:bookmarkStart w:id="12" w:name="_Toc436203379"/>
      <w:bookmarkStart w:id="13" w:name="_Toc452813579"/>
      <w:bookmarkStart w:id="14" w:name="_Toc512930907"/>
      <w:bookmarkStart w:id="15" w:name="_Toc524313336"/>
      <w:r>
        <w:t>Problem Statement</w:t>
      </w:r>
      <w:bookmarkEnd w:id="12"/>
      <w:bookmarkEnd w:id="13"/>
      <w:bookmarkEnd w:id="14"/>
      <w:bookmarkEnd w:id="15"/>
    </w:p>
    <w:p w14:paraId="412B05E4" w14:textId="77777777" w:rsidR="00DF728F" w:rsidRPr="00DF728F" w:rsidRDefault="00DF728F" w:rsidP="00DF728F"/>
    <w:tbl>
      <w:tblPr>
        <w:tblW w:w="0" w:type="auto"/>
        <w:tblInd w:w="828" w:type="dxa"/>
        <w:tblLayout w:type="fixed"/>
        <w:tblLook w:val="0000" w:firstRow="0" w:lastRow="0" w:firstColumn="0" w:lastColumn="0" w:noHBand="0" w:noVBand="0"/>
      </w:tblPr>
      <w:tblGrid>
        <w:gridCol w:w="2970"/>
        <w:gridCol w:w="5220"/>
      </w:tblGrid>
      <w:tr w:rsidR="00F81399" w14:paraId="6D2E10B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43398B" w14:textId="77777777"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70385BA" w14:textId="15EC8F7A" w:rsidR="00F81399" w:rsidRPr="00387703" w:rsidRDefault="00372827" w:rsidP="00C30171">
            <w:pPr>
              <w:pStyle w:val="InfoBlue"/>
              <w:rPr>
                <w:i/>
              </w:rPr>
            </w:pPr>
            <w:r>
              <w:t>Locating other people</w:t>
            </w:r>
          </w:p>
        </w:tc>
      </w:tr>
      <w:tr w:rsidR="00F81399" w14:paraId="05D088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43A4F5" w14:textId="77777777" w:rsidR="00F81399" w:rsidRDefault="000439F1">
            <w:pPr>
              <w:pStyle w:val="BodyText"/>
              <w:keepNext/>
              <w:ind w:left="72"/>
            </w:pPr>
            <w:r>
              <w:t>affects</w:t>
            </w:r>
          </w:p>
        </w:tc>
        <w:tc>
          <w:tcPr>
            <w:tcW w:w="5220" w:type="dxa"/>
            <w:tcBorders>
              <w:top w:val="single" w:sz="6" w:space="0" w:color="auto"/>
              <w:bottom w:val="single" w:sz="6" w:space="0" w:color="auto"/>
              <w:right w:val="single" w:sz="12" w:space="0" w:color="auto"/>
            </w:tcBorders>
          </w:tcPr>
          <w:p w14:paraId="0D1BFD49" w14:textId="3A1DFEBD" w:rsidR="00F81399" w:rsidRPr="00387703" w:rsidRDefault="00372827" w:rsidP="00C30171">
            <w:pPr>
              <w:pStyle w:val="InfoBlue"/>
              <w:rPr>
                <w:i/>
              </w:rPr>
            </w:pPr>
            <w:r>
              <w:t>Friends hanging out trying to coordinate locations to make sure that everyone arrive at the same destination and that no one is lost or arrive too late</w:t>
            </w:r>
          </w:p>
        </w:tc>
      </w:tr>
      <w:tr w:rsidR="00F81399" w14:paraId="42651836" w14:textId="77777777" w:rsidTr="00727E8B">
        <w:trPr>
          <w:trHeight w:val="390"/>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2C0E8C33" w14:textId="77777777"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452548C2" w14:textId="230E32DC" w:rsidR="00F81399" w:rsidRPr="00C42860" w:rsidRDefault="00C42860" w:rsidP="00C30171">
            <w:pPr>
              <w:pStyle w:val="InfoBlue"/>
              <w:rPr>
                <w:i/>
              </w:rPr>
            </w:pPr>
            <w:r w:rsidRPr="00221AA9">
              <w:t>People need to make use of in</w:t>
            </w:r>
            <w:r w:rsidR="00372827">
              <w:t>convenient and ineffective</w:t>
            </w:r>
            <w:r w:rsidRPr="00221AA9">
              <w:t xml:space="preserve"> methods such as constantly calling or </w:t>
            </w:r>
            <w:r w:rsidR="00491386" w:rsidRPr="00221AA9">
              <w:t>texting each other</w:t>
            </w:r>
            <w:r w:rsidR="00873D14">
              <w:t xml:space="preserve"> in order to coordinate locations</w:t>
            </w:r>
          </w:p>
        </w:tc>
      </w:tr>
      <w:tr w:rsidR="00F81399" w14:paraId="504933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5EB260" w14:textId="098DF07C" w:rsidR="00F81399" w:rsidRDefault="000439F1">
            <w:pPr>
              <w:pStyle w:val="BodyText"/>
              <w:ind w:left="72"/>
            </w:pPr>
            <w:r>
              <w:t>a successful solution would</w:t>
            </w:r>
          </w:p>
        </w:tc>
        <w:tc>
          <w:tcPr>
            <w:tcW w:w="5220" w:type="dxa"/>
            <w:tcBorders>
              <w:top w:val="single" w:sz="6" w:space="0" w:color="auto"/>
              <w:bottom w:val="single" w:sz="6" w:space="0" w:color="auto"/>
              <w:right w:val="single" w:sz="12" w:space="0" w:color="auto"/>
            </w:tcBorders>
          </w:tcPr>
          <w:p w14:paraId="3AEDCFC9" w14:textId="6BF7048D" w:rsidR="00F81399" w:rsidRPr="00491386" w:rsidRDefault="00491386" w:rsidP="00C30171">
            <w:pPr>
              <w:pStyle w:val="InfoBlue"/>
              <w:rPr>
                <w:i/>
              </w:rPr>
            </w:pPr>
            <w:r w:rsidRPr="00221AA9">
              <w:t>Help people to locate each other in a painless and efficient way</w:t>
            </w:r>
          </w:p>
        </w:tc>
      </w:tr>
    </w:tbl>
    <w:p w14:paraId="24914020" w14:textId="77777777" w:rsidR="00DF728F" w:rsidRDefault="00DF728F" w:rsidP="00DF728F">
      <w:pPr>
        <w:pStyle w:val="Heading2"/>
        <w:numPr>
          <w:ilvl w:val="0"/>
          <w:numId w:val="0"/>
        </w:numPr>
        <w:ind w:left="720"/>
      </w:pPr>
      <w:bookmarkStart w:id="16" w:name="_Toc425054392"/>
      <w:bookmarkStart w:id="17" w:name="_Toc422186485"/>
      <w:bookmarkStart w:id="18" w:name="_Toc436203380"/>
      <w:bookmarkStart w:id="19" w:name="_Toc452813580"/>
      <w:bookmarkStart w:id="20" w:name="_Toc512930908"/>
      <w:bookmarkStart w:id="21" w:name="_Toc524313337"/>
    </w:p>
    <w:p w14:paraId="24AED721" w14:textId="7355E35D" w:rsidR="00F81399" w:rsidRDefault="000439F1" w:rsidP="00B004F6">
      <w:pPr>
        <w:pStyle w:val="Heading2"/>
      </w:pPr>
      <w:r>
        <w:t>Product Position Statement</w:t>
      </w:r>
      <w:bookmarkEnd w:id="16"/>
      <w:bookmarkEnd w:id="17"/>
      <w:bookmarkEnd w:id="18"/>
      <w:bookmarkEnd w:id="19"/>
      <w:bookmarkEnd w:id="20"/>
      <w:bookmarkEnd w:id="21"/>
    </w:p>
    <w:p w14:paraId="41005B86" w14:textId="77777777" w:rsidR="00DF728F" w:rsidRPr="00DF728F" w:rsidRDefault="00DF728F" w:rsidP="00DF728F"/>
    <w:tbl>
      <w:tblPr>
        <w:tblW w:w="0" w:type="auto"/>
        <w:tblInd w:w="828" w:type="dxa"/>
        <w:tblLayout w:type="fixed"/>
        <w:tblLook w:val="0000" w:firstRow="0" w:lastRow="0" w:firstColumn="0" w:lastColumn="0" w:noHBand="0" w:noVBand="0"/>
      </w:tblPr>
      <w:tblGrid>
        <w:gridCol w:w="2790"/>
        <w:gridCol w:w="5400"/>
      </w:tblGrid>
      <w:tr w:rsidR="00F81399" w14:paraId="4AC890D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27FDC30" w14:textId="77777777"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14:paraId="5E2EF70D" w14:textId="0FC340B6" w:rsidR="00F81399" w:rsidRPr="00221AA9" w:rsidRDefault="00F47CB2" w:rsidP="00C30171">
            <w:pPr>
              <w:pStyle w:val="InfoBlue"/>
              <w:rPr>
                <w:i/>
              </w:rPr>
            </w:pPr>
            <w:r>
              <w:t>Friends hanging out</w:t>
            </w:r>
          </w:p>
        </w:tc>
      </w:tr>
      <w:tr w:rsidR="00F81399" w14:paraId="0AA73A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B69E0F4" w14:textId="77777777" w:rsidR="00F81399" w:rsidRDefault="000439F1">
            <w:pPr>
              <w:pStyle w:val="BodyText"/>
              <w:keepNext/>
              <w:ind w:left="72"/>
            </w:pPr>
            <w:r>
              <w:t>Who</w:t>
            </w:r>
          </w:p>
        </w:tc>
        <w:tc>
          <w:tcPr>
            <w:tcW w:w="5400" w:type="dxa"/>
            <w:tcBorders>
              <w:top w:val="single" w:sz="6" w:space="0" w:color="auto"/>
              <w:bottom w:val="single" w:sz="6" w:space="0" w:color="auto"/>
              <w:right w:val="single" w:sz="12" w:space="0" w:color="auto"/>
            </w:tcBorders>
          </w:tcPr>
          <w:p w14:paraId="77E79760" w14:textId="28C5BE35" w:rsidR="00F81399" w:rsidRPr="00221AA9" w:rsidRDefault="00461F5F" w:rsidP="00C30171">
            <w:pPr>
              <w:pStyle w:val="InfoBlue"/>
              <w:rPr>
                <w:i/>
              </w:rPr>
            </w:pPr>
            <w:r w:rsidRPr="00221AA9">
              <w:t>Want</w:t>
            </w:r>
            <w:r w:rsidR="002B6640" w:rsidRPr="00221AA9">
              <w:t xml:space="preserve"> to locate each other</w:t>
            </w:r>
          </w:p>
        </w:tc>
      </w:tr>
      <w:tr w:rsidR="00F81399" w14:paraId="336A587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7E3D04" w14:textId="72419B7D" w:rsidR="00F81399" w:rsidRDefault="000439F1">
            <w:pPr>
              <w:pStyle w:val="BodyText"/>
              <w:keepNext/>
              <w:ind w:left="72"/>
            </w:pPr>
            <w:r>
              <w:t xml:space="preserve">The </w:t>
            </w:r>
            <w:proofErr w:type="spellStart"/>
            <w:r w:rsidR="00372827">
              <w:t>GLocate</w:t>
            </w:r>
            <w:proofErr w:type="spellEnd"/>
            <w:r w:rsidR="00372827">
              <w:t xml:space="preserve"> application</w:t>
            </w:r>
          </w:p>
        </w:tc>
        <w:tc>
          <w:tcPr>
            <w:tcW w:w="5400" w:type="dxa"/>
            <w:tcBorders>
              <w:top w:val="single" w:sz="6" w:space="0" w:color="auto"/>
              <w:bottom w:val="single" w:sz="6" w:space="0" w:color="auto"/>
              <w:right w:val="single" w:sz="12" w:space="0" w:color="auto"/>
            </w:tcBorders>
          </w:tcPr>
          <w:p w14:paraId="21F79DB8" w14:textId="484B8E48" w:rsidR="00F81399" w:rsidRPr="00221AA9" w:rsidRDefault="00387703" w:rsidP="00C30171">
            <w:pPr>
              <w:pStyle w:val="InfoBlue"/>
              <w:rPr>
                <w:i/>
              </w:rPr>
            </w:pPr>
            <w:r w:rsidRPr="00221AA9">
              <w:t>I</w:t>
            </w:r>
            <w:r w:rsidR="00DA1741" w:rsidRPr="00221AA9">
              <w:t>s a software product</w:t>
            </w:r>
          </w:p>
        </w:tc>
      </w:tr>
      <w:tr w:rsidR="00F81399" w14:paraId="302D10F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D07EB0" w14:textId="77777777"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14:paraId="0698D4EC" w14:textId="25D82AF4" w:rsidR="00F81399" w:rsidRPr="00221AA9" w:rsidRDefault="002B6640" w:rsidP="00C30171">
            <w:pPr>
              <w:pStyle w:val="InfoBlue"/>
              <w:rPr>
                <w:i/>
              </w:rPr>
            </w:pPr>
            <w:r w:rsidRPr="00221AA9">
              <w:t>Display the real time locations of users</w:t>
            </w:r>
            <w:r w:rsidR="00F47CB2">
              <w:t xml:space="preserve"> on a map</w:t>
            </w:r>
            <w:r w:rsidRPr="00221AA9">
              <w:t>, helping them to easily locate each other</w:t>
            </w:r>
          </w:p>
        </w:tc>
      </w:tr>
      <w:tr w:rsidR="00F81399" w14:paraId="4724FA1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EFB1A9" w14:textId="77777777"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14:paraId="457F7E81" w14:textId="583809C5" w:rsidR="00F81399" w:rsidRPr="00221AA9" w:rsidRDefault="00C40826" w:rsidP="00C30171">
            <w:pPr>
              <w:pStyle w:val="InfoBlue"/>
            </w:pPr>
            <w:r>
              <w:t xml:space="preserve">The current methods </w:t>
            </w:r>
            <w:r w:rsidRPr="00221AA9">
              <w:t>such as constantly calling or texting</w:t>
            </w:r>
            <w:r>
              <w:t xml:space="preserve">, which are both </w:t>
            </w:r>
            <w:r w:rsidRPr="00221AA9">
              <w:t>in</w:t>
            </w:r>
            <w:r>
              <w:t>convenient and ineffective</w:t>
            </w:r>
          </w:p>
        </w:tc>
      </w:tr>
      <w:tr w:rsidR="00F81399" w14:paraId="26E531C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09B65C0" w14:textId="77777777"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14:paraId="149B5A55" w14:textId="255B9266" w:rsidR="00F81399" w:rsidRPr="00221AA9" w:rsidRDefault="00C40826" w:rsidP="00C30171">
            <w:pPr>
              <w:pStyle w:val="InfoBlue"/>
            </w:pPr>
            <w:r>
              <w:t xml:space="preserve">Makes locating each other easy by displaying </w:t>
            </w:r>
            <w:r w:rsidRPr="00221AA9">
              <w:t>the real time locations of users</w:t>
            </w:r>
            <w:r>
              <w:t xml:space="preserve"> on a map</w:t>
            </w:r>
          </w:p>
        </w:tc>
      </w:tr>
    </w:tbl>
    <w:p w14:paraId="0AE1A8FE" w14:textId="77777777" w:rsidR="00DF728F" w:rsidRDefault="00DF728F" w:rsidP="00DF728F">
      <w:pPr>
        <w:pStyle w:val="Heading1"/>
        <w:numPr>
          <w:ilvl w:val="0"/>
          <w:numId w:val="0"/>
        </w:numPr>
        <w:ind w:left="720"/>
      </w:pPr>
      <w:bookmarkStart w:id="22" w:name="_Toc447960005"/>
      <w:bookmarkStart w:id="23" w:name="_Toc452813581"/>
      <w:bookmarkStart w:id="24" w:name="_Toc512930909"/>
      <w:bookmarkStart w:id="25" w:name="_Toc524313338"/>
      <w:bookmarkStart w:id="26" w:name="_Toc436203381"/>
    </w:p>
    <w:p w14:paraId="2FA7EACD" w14:textId="45C3FD85" w:rsidR="00F81399" w:rsidRDefault="000439F1">
      <w:pPr>
        <w:pStyle w:val="Heading1"/>
      </w:pPr>
      <w:r>
        <w:t>Stakeholder and User Descriptions</w:t>
      </w:r>
      <w:bookmarkEnd w:id="22"/>
      <w:bookmarkEnd w:id="23"/>
      <w:bookmarkEnd w:id="24"/>
      <w:bookmarkEnd w:id="25"/>
    </w:p>
    <w:p w14:paraId="5BDB6DFA" w14:textId="0E1CCB4E" w:rsidR="00F81399" w:rsidRDefault="000439F1" w:rsidP="00B004F6">
      <w:pPr>
        <w:pStyle w:val="Heading2"/>
      </w:pPr>
      <w:bookmarkStart w:id="27" w:name="_Toc452813583"/>
      <w:bookmarkStart w:id="28" w:name="_Toc512930910"/>
      <w:bookmarkStart w:id="29" w:name="_Toc524313339"/>
      <w:r>
        <w:t>Stakeholder Summary</w:t>
      </w:r>
      <w:bookmarkEnd w:id="27"/>
      <w:bookmarkEnd w:id="28"/>
      <w:bookmarkEnd w:id="29"/>
    </w:p>
    <w:p w14:paraId="01B01734" w14:textId="77777777" w:rsidR="00DF728F" w:rsidRPr="00DF728F" w:rsidRDefault="00DF728F" w:rsidP="00DF728F"/>
    <w:tbl>
      <w:tblPr>
        <w:tblW w:w="0" w:type="auto"/>
        <w:tblInd w:w="3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2700"/>
        <w:gridCol w:w="4050"/>
      </w:tblGrid>
      <w:tr w:rsidR="00F81399" w14:paraId="146DAD0C" w14:textId="77777777" w:rsidTr="00221AA9">
        <w:tc>
          <w:tcPr>
            <w:tcW w:w="1980" w:type="dxa"/>
            <w:shd w:val="solid" w:color="000000" w:fill="FFFFFF"/>
          </w:tcPr>
          <w:p w14:paraId="0C16F2F4" w14:textId="77777777" w:rsidR="00F81399" w:rsidRDefault="000439F1">
            <w:pPr>
              <w:pStyle w:val="BodyText"/>
              <w:ind w:left="0"/>
              <w:rPr>
                <w:b/>
              </w:rPr>
            </w:pPr>
            <w:r>
              <w:rPr>
                <w:b/>
              </w:rPr>
              <w:t>Name</w:t>
            </w:r>
          </w:p>
        </w:tc>
        <w:tc>
          <w:tcPr>
            <w:tcW w:w="2700" w:type="dxa"/>
            <w:shd w:val="solid" w:color="000000" w:fill="FFFFFF"/>
          </w:tcPr>
          <w:p w14:paraId="67733A07" w14:textId="77777777" w:rsidR="00F81399" w:rsidRDefault="000439F1">
            <w:pPr>
              <w:pStyle w:val="BodyText"/>
              <w:ind w:left="0"/>
              <w:rPr>
                <w:b/>
              </w:rPr>
            </w:pPr>
            <w:r>
              <w:rPr>
                <w:b/>
              </w:rPr>
              <w:t>Description</w:t>
            </w:r>
          </w:p>
        </w:tc>
        <w:tc>
          <w:tcPr>
            <w:tcW w:w="4050" w:type="dxa"/>
            <w:shd w:val="solid" w:color="000000" w:fill="FFFFFF"/>
          </w:tcPr>
          <w:p w14:paraId="4A861202" w14:textId="77777777" w:rsidR="00F81399" w:rsidRDefault="000439F1">
            <w:pPr>
              <w:pStyle w:val="BodyText"/>
              <w:ind w:left="0"/>
              <w:rPr>
                <w:b/>
              </w:rPr>
            </w:pPr>
            <w:r>
              <w:rPr>
                <w:b/>
              </w:rPr>
              <w:t>Responsibilities</w:t>
            </w:r>
          </w:p>
        </w:tc>
      </w:tr>
      <w:tr w:rsidR="00F81399" w14:paraId="7F26F900" w14:textId="77777777" w:rsidTr="00221AA9">
        <w:tc>
          <w:tcPr>
            <w:tcW w:w="1980" w:type="dxa"/>
          </w:tcPr>
          <w:p w14:paraId="4E94626D" w14:textId="6EE4FD35" w:rsidR="00F81399" w:rsidRPr="00B004F6" w:rsidRDefault="00B004F6" w:rsidP="00C30171">
            <w:pPr>
              <w:pStyle w:val="InfoBlue"/>
            </w:pPr>
            <w:r>
              <w:t>TA</w:t>
            </w:r>
          </w:p>
        </w:tc>
        <w:tc>
          <w:tcPr>
            <w:tcW w:w="2700" w:type="dxa"/>
          </w:tcPr>
          <w:p w14:paraId="2D90CADD" w14:textId="7A5F4EBE" w:rsidR="00F81399" w:rsidRPr="00B004F6" w:rsidRDefault="004B62AD" w:rsidP="00C30171">
            <w:pPr>
              <w:pStyle w:val="InfoBlue"/>
            </w:pPr>
            <w:r>
              <w:t>The TAs of the project.</w:t>
            </w:r>
          </w:p>
        </w:tc>
        <w:tc>
          <w:tcPr>
            <w:tcW w:w="4050" w:type="dxa"/>
          </w:tcPr>
          <w:p w14:paraId="4C5BF731" w14:textId="2F47C698" w:rsidR="00F81399" w:rsidRPr="004B62AD" w:rsidRDefault="004B62AD" w:rsidP="00C30171">
            <w:pPr>
              <w:pStyle w:val="InfoBlue"/>
            </w:pPr>
            <w:r>
              <w:t>Monitor the progress of the project, provide feedback on the strength and weakness of the project, and judge the quality of the project.</w:t>
            </w:r>
          </w:p>
        </w:tc>
      </w:tr>
      <w:tr w:rsidR="00F47CB2" w14:paraId="422CB30B" w14:textId="77777777" w:rsidTr="00221AA9">
        <w:tc>
          <w:tcPr>
            <w:tcW w:w="1980" w:type="dxa"/>
          </w:tcPr>
          <w:p w14:paraId="38DADBAA" w14:textId="450C0DB9" w:rsidR="00F47CB2" w:rsidRDefault="00F47CB2" w:rsidP="00C30171">
            <w:pPr>
              <w:pStyle w:val="InfoBlue"/>
            </w:pPr>
            <w:r>
              <w:lastRenderedPageBreak/>
              <w:t>Team member</w:t>
            </w:r>
          </w:p>
        </w:tc>
        <w:tc>
          <w:tcPr>
            <w:tcW w:w="2700" w:type="dxa"/>
          </w:tcPr>
          <w:p w14:paraId="3F29D170" w14:textId="410DEB5E" w:rsidR="00F47CB2" w:rsidRDefault="00F47CB2" w:rsidP="00C30171">
            <w:pPr>
              <w:pStyle w:val="InfoBlue"/>
            </w:pPr>
            <w:r>
              <w:t>The members of the team developing the app</w:t>
            </w:r>
          </w:p>
        </w:tc>
        <w:tc>
          <w:tcPr>
            <w:tcW w:w="4050" w:type="dxa"/>
          </w:tcPr>
          <w:p w14:paraId="425496DF" w14:textId="46488FA8" w:rsidR="00F47CB2" w:rsidRDefault="00F47CB2" w:rsidP="00C30171">
            <w:pPr>
              <w:pStyle w:val="InfoBlue"/>
            </w:pPr>
            <w:r>
              <w:t>Develop the app, complete the requirements of each PAs, report the progress of the project to the TAs, take feedback from the TAs</w:t>
            </w:r>
          </w:p>
        </w:tc>
      </w:tr>
    </w:tbl>
    <w:p w14:paraId="4F378550" w14:textId="77777777" w:rsidR="00F47CB2" w:rsidRDefault="00F47CB2" w:rsidP="00F47CB2">
      <w:pPr>
        <w:pStyle w:val="Heading2"/>
        <w:numPr>
          <w:ilvl w:val="0"/>
          <w:numId w:val="0"/>
        </w:numPr>
        <w:ind w:left="720" w:hanging="720"/>
      </w:pPr>
      <w:bookmarkStart w:id="30" w:name="_Toc452813584"/>
      <w:bookmarkStart w:id="31" w:name="_Toc512930911"/>
      <w:bookmarkStart w:id="32" w:name="_Toc524313340"/>
    </w:p>
    <w:p w14:paraId="3DD7ADAD" w14:textId="2533CC76" w:rsidR="00F81399" w:rsidRDefault="000439F1" w:rsidP="00B004F6">
      <w:pPr>
        <w:pStyle w:val="Heading2"/>
      </w:pPr>
      <w:r>
        <w:t>User Summary</w:t>
      </w:r>
      <w:bookmarkEnd w:id="30"/>
      <w:bookmarkEnd w:id="31"/>
      <w:bookmarkEnd w:id="32"/>
    </w:p>
    <w:p w14:paraId="01AD866F" w14:textId="5F967F18" w:rsidR="00F81399" w:rsidRDefault="00F81399" w:rsidP="00CA1775">
      <w:pPr>
        <w:pStyle w:val="BodyText"/>
        <w:ind w:left="0"/>
      </w:pPr>
    </w:p>
    <w:tbl>
      <w:tblPr>
        <w:tblW w:w="0" w:type="auto"/>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60"/>
        <w:gridCol w:w="3150"/>
        <w:gridCol w:w="3780"/>
        <w:gridCol w:w="1458"/>
      </w:tblGrid>
      <w:tr w:rsidR="00F47CB2" w14:paraId="4F7A385E" w14:textId="77777777" w:rsidTr="00ED2B90">
        <w:trPr>
          <w:trHeight w:val="418"/>
        </w:trPr>
        <w:tc>
          <w:tcPr>
            <w:tcW w:w="1260" w:type="dxa"/>
            <w:shd w:val="solid" w:color="000000" w:fill="FFFFFF"/>
          </w:tcPr>
          <w:p w14:paraId="77A783E7" w14:textId="77777777" w:rsidR="00F47CB2" w:rsidRDefault="00F47CB2" w:rsidP="002535D7">
            <w:pPr>
              <w:pStyle w:val="BodyText"/>
              <w:ind w:left="0"/>
              <w:rPr>
                <w:b/>
              </w:rPr>
            </w:pPr>
            <w:r>
              <w:rPr>
                <w:b/>
              </w:rPr>
              <w:t>Name</w:t>
            </w:r>
          </w:p>
        </w:tc>
        <w:tc>
          <w:tcPr>
            <w:tcW w:w="3150" w:type="dxa"/>
            <w:shd w:val="solid" w:color="000000" w:fill="FFFFFF"/>
          </w:tcPr>
          <w:p w14:paraId="707C2FB9" w14:textId="77777777" w:rsidR="00F47CB2" w:rsidRDefault="00F47CB2" w:rsidP="002535D7">
            <w:pPr>
              <w:pStyle w:val="BodyText"/>
              <w:ind w:left="0"/>
              <w:rPr>
                <w:b/>
              </w:rPr>
            </w:pPr>
            <w:r>
              <w:rPr>
                <w:b/>
              </w:rPr>
              <w:t>Description</w:t>
            </w:r>
          </w:p>
        </w:tc>
        <w:tc>
          <w:tcPr>
            <w:tcW w:w="3780" w:type="dxa"/>
            <w:shd w:val="solid" w:color="000000" w:fill="FFFFFF"/>
          </w:tcPr>
          <w:p w14:paraId="673FC151" w14:textId="77777777" w:rsidR="00F47CB2" w:rsidRDefault="00F47CB2" w:rsidP="002535D7">
            <w:pPr>
              <w:pStyle w:val="BodyText"/>
              <w:ind w:left="0"/>
              <w:rPr>
                <w:b/>
              </w:rPr>
            </w:pPr>
            <w:r>
              <w:rPr>
                <w:b/>
              </w:rPr>
              <w:t>Responsibilities</w:t>
            </w:r>
          </w:p>
        </w:tc>
        <w:tc>
          <w:tcPr>
            <w:tcW w:w="1458" w:type="dxa"/>
            <w:shd w:val="solid" w:color="000000" w:fill="FFFFFF"/>
          </w:tcPr>
          <w:p w14:paraId="13E83D09" w14:textId="77777777" w:rsidR="00F47CB2" w:rsidRDefault="00F47CB2" w:rsidP="002535D7">
            <w:pPr>
              <w:pStyle w:val="BodyText"/>
              <w:ind w:left="0"/>
              <w:rPr>
                <w:b/>
              </w:rPr>
            </w:pPr>
            <w:r>
              <w:rPr>
                <w:b/>
              </w:rPr>
              <w:t>Stakeholder</w:t>
            </w:r>
          </w:p>
        </w:tc>
      </w:tr>
      <w:tr w:rsidR="00F47CB2" w14:paraId="1DC5208F" w14:textId="77777777" w:rsidTr="00ED2B90">
        <w:trPr>
          <w:trHeight w:val="1335"/>
        </w:trPr>
        <w:tc>
          <w:tcPr>
            <w:tcW w:w="1260" w:type="dxa"/>
          </w:tcPr>
          <w:p w14:paraId="1ED14D89" w14:textId="7A7754A9" w:rsidR="00F47CB2" w:rsidRPr="00CD337E" w:rsidRDefault="00F47CB2" w:rsidP="002535D7">
            <w:pPr>
              <w:pStyle w:val="InfoBlue"/>
            </w:pPr>
            <w:r>
              <w:t>Group member</w:t>
            </w:r>
          </w:p>
        </w:tc>
        <w:tc>
          <w:tcPr>
            <w:tcW w:w="3150" w:type="dxa"/>
          </w:tcPr>
          <w:p w14:paraId="5E983D03" w14:textId="6EE136B3" w:rsidR="00F47CB2" w:rsidRPr="00CD337E" w:rsidRDefault="00F47CB2" w:rsidP="002535D7">
            <w:pPr>
              <w:pStyle w:val="InfoBlue"/>
            </w:pPr>
            <w:r>
              <w:t>Members of a group in the app.</w:t>
            </w:r>
          </w:p>
        </w:tc>
        <w:tc>
          <w:tcPr>
            <w:tcW w:w="3780" w:type="dxa"/>
          </w:tcPr>
          <w:p w14:paraId="1169776E" w14:textId="4D0475F4" w:rsidR="00F47CB2" w:rsidRPr="00E3414E" w:rsidRDefault="00F47CB2" w:rsidP="002535D7">
            <w:pPr>
              <w:pStyle w:val="InfoBlue"/>
            </w:pPr>
            <w:r>
              <w:t xml:space="preserve">This group </w:t>
            </w:r>
            <w:r w:rsidR="00ED2B90">
              <w:t xml:space="preserve">of users </w:t>
            </w:r>
            <w:r>
              <w:t>uses most of the basic functionalities of the app such as determining the locations of others in the group, setting up meeting points, calculating time until meet up, etc.</w:t>
            </w:r>
          </w:p>
        </w:tc>
        <w:tc>
          <w:tcPr>
            <w:tcW w:w="1458" w:type="dxa"/>
          </w:tcPr>
          <w:p w14:paraId="16177A8D" w14:textId="2B5961D2" w:rsidR="00F47CB2" w:rsidRDefault="00C40826" w:rsidP="002535D7">
            <w:pPr>
              <w:pStyle w:val="InfoBlue"/>
            </w:pPr>
            <w:r>
              <w:t>TA</w:t>
            </w:r>
          </w:p>
        </w:tc>
      </w:tr>
      <w:tr w:rsidR="00F47CB2" w14:paraId="4534CE64" w14:textId="77777777" w:rsidTr="00ED2B90">
        <w:trPr>
          <w:trHeight w:val="976"/>
        </w:trPr>
        <w:tc>
          <w:tcPr>
            <w:tcW w:w="1260" w:type="dxa"/>
          </w:tcPr>
          <w:p w14:paraId="2E7EBD4E" w14:textId="4EF7CB28" w:rsidR="00F47CB2" w:rsidRDefault="00F47CB2" w:rsidP="002535D7">
            <w:pPr>
              <w:pStyle w:val="InfoBlue"/>
            </w:pPr>
            <w:r>
              <w:t>Group leader</w:t>
            </w:r>
          </w:p>
        </w:tc>
        <w:tc>
          <w:tcPr>
            <w:tcW w:w="3150" w:type="dxa"/>
          </w:tcPr>
          <w:p w14:paraId="4F312B62" w14:textId="5AE06DCD" w:rsidR="00F47CB2" w:rsidRDefault="00F47CB2" w:rsidP="002535D7">
            <w:pPr>
              <w:pStyle w:val="InfoBlue"/>
            </w:pPr>
            <w:r>
              <w:t>Each group in the app has a group leader that manage the group.</w:t>
            </w:r>
          </w:p>
        </w:tc>
        <w:tc>
          <w:tcPr>
            <w:tcW w:w="3780" w:type="dxa"/>
          </w:tcPr>
          <w:p w14:paraId="2C5A2479" w14:textId="0DAFA0B0" w:rsidR="00F47CB2" w:rsidRPr="002B1BD8" w:rsidRDefault="00F47CB2" w:rsidP="002535D7">
            <w:pPr>
              <w:pStyle w:val="InfoBlue"/>
            </w:pPr>
            <w:r>
              <w:t xml:space="preserve">A group leader </w:t>
            </w:r>
            <w:r w:rsidR="00ED2B90">
              <w:t>uses special functionalities</w:t>
            </w:r>
            <w:r>
              <w:t xml:space="preserve"> to be able to effectively manage the group. For example, they </w:t>
            </w:r>
            <w:r w:rsidR="00ED2B90">
              <w:t>can quickly</w:t>
            </w:r>
            <w:r>
              <w:t xml:space="preserve"> </w:t>
            </w:r>
            <w:r w:rsidR="00ED2B90">
              <w:t>determine</w:t>
            </w:r>
            <w:r>
              <w:t xml:space="preserve"> how many members of the group are nearby and be alerted when a member goes too far from the group.</w:t>
            </w:r>
          </w:p>
        </w:tc>
        <w:tc>
          <w:tcPr>
            <w:tcW w:w="1458" w:type="dxa"/>
          </w:tcPr>
          <w:p w14:paraId="1935EF94" w14:textId="72725E8C" w:rsidR="00F47CB2" w:rsidRDefault="00C40826" w:rsidP="002535D7">
            <w:pPr>
              <w:pStyle w:val="InfoBlue"/>
            </w:pPr>
            <w:r>
              <w:t>TA</w:t>
            </w:r>
          </w:p>
        </w:tc>
      </w:tr>
      <w:tr w:rsidR="00F47CB2" w14:paraId="171190C1" w14:textId="77777777" w:rsidTr="00ED2B90">
        <w:trPr>
          <w:trHeight w:val="976"/>
        </w:trPr>
        <w:tc>
          <w:tcPr>
            <w:tcW w:w="1260" w:type="dxa"/>
          </w:tcPr>
          <w:p w14:paraId="15DEB310" w14:textId="1339AFCD" w:rsidR="00F47CB2" w:rsidRDefault="00F47CB2" w:rsidP="002535D7">
            <w:pPr>
              <w:pStyle w:val="InfoBlue"/>
            </w:pPr>
            <w:r>
              <w:t>Admin</w:t>
            </w:r>
          </w:p>
        </w:tc>
        <w:tc>
          <w:tcPr>
            <w:tcW w:w="3150" w:type="dxa"/>
          </w:tcPr>
          <w:p w14:paraId="1B883366" w14:textId="0CEF0EF4" w:rsidR="00F47CB2" w:rsidRDefault="00CA1775" w:rsidP="002535D7">
            <w:pPr>
              <w:pStyle w:val="InfoBlue"/>
            </w:pPr>
            <w:r>
              <w:t>System a</w:t>
            </w:r>
            <w:r w:rsidR="00F47CB2">
              <w:t xml:space="preserve">dministrators </w:t>
            </w:r>
            <w:r>
              <w:t>that manage the backend of the app.</w:t>
            </w:r>
          </w:p>
        </w:tc>
        <w:tc>
          <w:tcPr>
            <w:tcW w:w="3780" w:type="dxa"/>
          </w:tcPr>
          <w:p w14:paraId="53288793" w14:textId="160F6C16" w:rsidR="00F47CB2" w:rsidRPr="001259D8" w:rsidRDefault="00CA1775" w:rsidP="002535D7">
            <w:pPr>
              <w:pStyle w:val="InfoBlue"/>
            </w:pPr>
            <w:r>
              <w:t>Admins have special privileges such as the ability to reset password or delete user accounts, delete or view the members in each group, etc.</w:t>
            </w:r>
          </w:p>
        </w:tc>
        <w:tc>
          <w:tcPr>
            <w:tcW w:w="1458" w:type="dxa"/>
          </w:tcPr>
          <w:p w14:paraId="54E60318" w14:textId="6C37B2E0" w:rsidR="00F47CB2" w:rsidRDefault="00C40826" w:rsidP="002535D7">
            <w:pPr>
              <w:pStyle w:val="InfoBlue"/>
            </w:pPr>
            <w:r>
              <w:t>TA</w:t>
            </w:r>
          </w:p>
        </w:tc>
      </w:tr>
    </w:tbl>
    <w:p w14:paraId="35619669" w14:textId="77777777" w:rsidR="00F47CB2" w:rsidRDefault="00F47CB2" w:rsidP="00F47CB2">
      <w:pPr>
        <w:pStyle w:val="BodyText"/>
        <w:ind w:left="0"/>
      </w:pPr>
    </w:p>
    <w:p w14:paraId="790B03A6" w14:textId="77777777" w:rsidR="00F81399" w:rsidRDefault="000439F1">
      <w:pPr>
        <w:pStyle w:val="Heading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524313341"/>
      <w:r>
        <w:t>User Environment</w:t>
      </w:r>
      <w:bookmarkEnd w:id="33"/>
      <w:bookmarkEnd w:id="34"/>
      <w:bookmarkEnd w:id="35"/>
      <w:bookmarkEnd w:id="36"/>
      <w:bookmarkEnd w:id="37"/>
      <w:bookmarkEnd w:id="38"/>
      <w:bookmarkEnd w:id="39"/>
      <w:bookmarkEnd w:id="40"/>
    </w:p>
    <w:p w14:paraId="3AC77945" w14:textId="40F89D8B" w:rsidR="009E48DC" w:rsidRPr="009E48DC" w:rsidRDefault="00303709" w:rsidP="00221AA9">
      <w:pPr>
        <w:pStyle w:val="BodyText"/>
        <w:numPr>
          <w:ilvl w:val="0"/>
          <w:numId w:val="31"/>
        </w:numPr>
      </w:pPr>
      <w:r>
        <w:t>A user uses the app by joining a group of users, e.g. group of friends. The user gets real time location of other users in the group. The app is kept running for as long as the users need to keep track of the location of each other.</w:t>
      </w:r>
    </w:p>
    <w:p w14:paraId="57CF108E" w14:textId="3654CADD" w:rsidR="00D85A93" w:rsidRDefault="009E48DC" w:rsidP="00221AA9">
      <w:pPr>
        <w:pStyle w:val="BodyText"/>
        <w:numPr>
          <w:ilvl w:val="0"/>
          <w:numId w:val="31"/>
        </w:numPr>
      </w:pPr>
      <w:r>
        <w:t xml:space="preserve">A user of the app is expected to have a mobile device, running a </w:t>
      </w:r>
      <w:r w:rsidR="00ED2B90">
        <w:t>modern</w:t>
      </w:r>
      <w:r>
        <w:t xml:space="preserve"> version of iOS or Android. The device should be able to connect to both GPS and the Internet and when the app is running, there should be a steady connection to </w:t>
      </w:r>
      <w:proofErr w:type="gramStart"/>
      <w:r>
        <w:t>both of them</w:t>
      </w:r>
      <w:proofErr w:type="gramEnd"/>
      <w:r>
        <w:t>. This suggests that the app should be used where there is strong 3G signal and where there the device can be connected to GPS, likely outdoor.</w:t>
      </w:r>
    </w:p>
    <w:p w14:paraId="1F9097B6" w14:textId="589CF34E" w:rsidR="00303709" w:rsidRPr="00D85A93" w:rsidRDefault="00303709" w:rsidP="00221AA9">
      <w:pPr>
        <w:pStyle w:val="BodyText"/>
        <w:numPr>
          <w:ilvl w:val="0"/>
          <w:numId w:val="31"/>
        </w:numPr>
      </w:pPr>
      <w:r>
        <w:t>The app does not need to be run alongside any other application</w:t>
      </w:r>
      <w:r w:rsidR="00CF2C72">
        <w:t>s</w:t>
      </w:r>
      <w:r>
        <w:t>.</w:t>
      </w:r>
    </w:p>
    <w:p w14:paraId="01DDFC51" w14:textId="04479A43" w:rsidR="00221AA9" w:rsidRPr="00221AA9" w:rsidRDefault="000439F1" w:rsidP="00221AA9">
      <w:pPr>
        <w:pStyle w:val="Heading2"/>
      </w:pPr>
      <w:bookmarkStart w:id="41" w:name="_Toc452813588"/>
      <w:bookmarkStart w:id="42" w:name="_Toc512930913"/>
      <w:bookmarkStart w:id="43" w:name="_Toc524313342"/>
      <w:r>
        <w:t>Summary of Key Stakeholder or User Needs</w:t>
      </w:r>
      <w:bookmarkEnd w:id="41"/>
      <w:bookmarkEnd w:id="42"/>
      <w:bookmarkEnd w:id="43"/>
    </w:p>
    <w:p w14:paraId="05F2647D" w14:textId="050FC5CC" w:rsidR="00F81399" w:rsidRDefault="00F81399">
      <w:pPr>
        <w:pStyle w:val="Body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8"/>
        <w:gridCol w:w="900"/>
        <w:gridCol w:w="1350"/>
        <w:gridCol w:w="2610"/>
        <w:gridCol w:w="2700"/>
      </w:tblGrid>
      <w:tr w:rsidR="00873D14" w14:paraId="53D60197" w14:textId="77777777" w:rsidTr="00482BFB">
        <w:tc>
          <w:tcPr>
            <w:tcW w:w="1908" w:type="dxa"/>
            <w:shd w:val="solid" w:color="000000" w:fill="FFFFFF"/>
          </w:tcPr>
          <w:p w14:paraId="006B0B11" w14:textId="77777777" w:rsidR="00873D14" w:rsidRDefault="00873D14" w:rsidP="002535D7">
            <w:pPr>
              <w:pStyle w:val="BodyText"/>
              <w:ind w:left="0"/>
              <w:rPr>
                <w:b/>
              </w:rPr>
            </w:pPr>
            <w:r>
              <w:rPr>
                <w:b/>
              </w:rPr>
              <w:t>Need</w:t>
            </w:r>
          </w:p>
        </w:tc>
        <w:tc>
          <w:tcPr>
            <w:tcW w:w="900" w:type="dxa"/>
            <w:shd w:val="solid" w:color="000000" w:fill="FFFFFF"/>
          </w:tcPr>
          <w:p w14:paraId="25943FED" w14:textId="77777777" w:rsidR="00873D14" w:rsidRDefault="00873D14" w:rsidP="002535D7">
            <w:pPr>
              <w:pStyle w:val="BodyText"/>
              <w:ind w:left="0"/>
              <w:rPr>
                <w:b/>
              </w:rPr>
            </w:pPr>
            <w:r>
              <w:rPr>
                <w:b/>
              </w:rPr>
              <w:t>Priority</w:t>
            </w:r>
          </w:p>
        </w:tc>
        <w:tc>
          <w:tcPr>
            <w:tcW w:w="1350" w:type="dxa"/>
            <w:shd w:val="solid" w:color="000000" w:fill="FFFFFF"/>
          </w:tcPr>
          <w:p w14:paraId="43653C24" w14:textId="77777777" w:rsidR="00873D14" w:rsidRDefault="00873D14" w:rsidP="002535D7">
            <w:pPr>
              <w:pStyle w:val="BodyText"/>
              <w:ind w:left="0"/>
              <w:rPr>
                <w:b/>
              </w:rPr>
            </w:pPr>
            <w:r>
              <w:rPr>
                <w:b/>
              </w:rPr>
              <w:t>Concerns</w:t>
            </w:r>
          </w:p>
        </w:tc>
        <w:tc>
          <w:tcPr>
            <w:tcW w:w="2610" w:type="dxa"/>
            <w:shd w:val="solid" w:color="000000" w:fill="FFFFFF"/>
          </w:tcPr>
          <w:p w14:paraId="1DC11CA4" w14:textId="77777777" w:rsidR="00873D14" w:rsidRDefault="00873D14" w:rsidP="002535D7">
            <w:pPr>
              <w:pStyle w:val="BodyText"/>
              <w:ind w:left="0"/>
              <w:rPr>
                <w:b/>
              </w:rPr>
            </w:pPr>
            <w:r>
              <w:rPr>
                <w:b/>
              </w:rPr>
              <w:t>Current Solution</w:t>
            </w:r>
          </w:p>
        </w:tc>
        <w:tc>
          <w:tcPr>
            <w:tcW w:w="2700" w:type="dxa"/>
            <w:shd w:val="solid" w:color="000000" w:fill="FFFFFF"/>
          </w:tcPr>
          <w:p w14:paraId="14747C6C" w14:textId="77777777" w:rsidR="00873D14" w:rsidRDefault="00873D14" w:rsidP="002535D7">
            <w:pPr>
              <w:pStyle w:val="BodyText"/>
              <w:ind w:left="0"/>
              <w:rPr>
                <w:b/>
              </w:rPr>
            </w:pPr>
            <w:r>
              <w:rPr>
                <w:b/>
              </w:rPr>
              <w:t>Proposed Solutions</w:t>
            </w:r>
          </w:p>
        </w:tc>
      </w:tr>
      <w:tr w:rsidR="00873D14" w14:paraId="62A65F17" w14:textId="77777777" w:rsidTr="00482BFB">
        <w:tc>
          <w:tcPr>
            <w:tcW w:w="1908" w:type="dxa"/>
          </w:tcPr>
          <w:p w14:paraId="5407ED33" w14:textId="77777777" w:rsidR="00873D14" w:rsidRDefault="00873D14" w:rsidP="002535D7">
            <w:pPr>
              <w:pStyle w:val="BodyText"/>
              <w:ind w:left="0"/>
            </w:pPr>
            <w:r>
              <w:t>Know the location of others</w:t>
            </w:r>
          </w:p>
        </w:tc>
        <w:tc>
          <w:tcPr>
            <w:tcW w:w="900" w:type="dxa"/>
          </w:tcPr>
          <w:p w14:paraId="4F239438" w14:textId="77777777" w:rsidR="00873D14" w:rsidRDefault="00873D14" w:rsidP="002535D7">
            <w:pPr>
              <w:pStyle w:val="BodyText"/>
              <w:ind w:left="0"/>
            </w:pPr>
            <w:r>
              <w:t>High</w:t>
            </w:r>
          </w:p>
        </w:tc>
        <w:tc>
          <w:tcPr>
            <w:tcW w:w="1350" w:type="dxa"/>
          </w:tcPr>
          <w:p w14:paraId="22FA0841" w14:textId="5F75ABF6" w:rsidR="00873D14" w:rsidRDefault="00873D14" w:rsidP="002535D7">
            <w:pPr>
              <w:pStyle w:val="BodyText"/>
              <w:ind w:left="0"/>
            </w:pPr>
            <w:r>
              <w:t>Convenience, accuracy</w:t>
            </w:r>
          </w:p>
        </w:tc>
        <w:tc>
          <w:tcPr>
            <w:tcW w:w="2610" w:type="dxa"/>
          </w:tcPr>
          <w:p w14:paraId="6D1B6C45" w14:textId="536056FF" w:rsidR="00873D14" w:rsidRDefault="00873D14" w:rsidP="002535D7">
            <w:pPr>
              <w:pStyle w:val="BodyText"/>
              <w:ind w:left="0"/>
            </w:pPr>
            <w:proofErr w:type="gramStart"/>
            <w:r>
              <w:t>Have to</w:t>
            </w:r>
            <w:proofErr w:type="gramEnd"/>
            <w:r>
              <w:t xml:space="preserve"> call or text to only know the general location</w:t>
            </w:r>
          </w:p>
        </w:tc>
        <w:tc>
          <w:tcPr>
            <w:tcW w:w="2700" w:type="dxa"/>
          </w:tcPr>
          <w:p w14:paraId="501577EB" w14:textId="6E0ED3EB" w:rsidR="00873D14" w:rsidRDefault="00873D14" w:rsidP="002535D7">
            <w:pPr>
              <w:pStyle w:val="BodyText"/>
              <w:ind w:left="0"/>
            </w:pPr>
            <w:r>
              <w:t>Display the real time locations of all group members on the map</w:t>
            </w:r>
          </w:p>
        </w:tc>
      </w:tr>
      <w:tr w:rsidR="00873D14" w14:paraId="34778071" w14:textId="77777777" w:rsidTr="00482BFB">
        <w:tc>
          <w:tcPr>
            <w:tcW w:w="1908" w:type="dxa"/>
          </w:tcPr>
          <w:p w14:paraId="239AE4B3" w14:textId="0B2DFEDB" w:rsidR="00873D14" w:rsidRDefault="00482BFB" w:rsidP="002535D7">
            <w:pPr>
              <w:pStyle w:val="BodyText"/>
              <w:ind w:left="0"/>
            </w:pPr>
            <w:r>
              <w:t>Specify a meeting point</w:t>
            </w:r>
          </w:p>
        </w:tc>
        <w:tc>
          <w:tcPr>
            <w:tcW w:w="900" w:type="dxa"/>
          </w:tcPr>
          <w:p w14:paraId="08447DB9" w14:textId="77777777" w:rsidR="00873D14" w:rsidRDefault="00873D14" w:rsidP="002535D7">
            <w:pPr>
              <w:pStyle w:val="BodyText"/>
              <w:ind w:left="0"/>
            </w:pPr>
            <w:r>
              <w:t>High</w:t>
            </w:r>
          </w:p>
        </w:tc>
        <w:tc>
          <w:tcPr>
            <w:tcW w:w="1350" w:type="dxa"/>
          </w:tcPr>
          <w:p w14:paraId="4697DBC0" w14:textId="6B1F2ADA" w:rsidR="00873D14" w:rsidRDefault="00482BFB" w:rsidP="002535D7">
            <w:pPr>
              <w:pStyle w:val="BodyText"/>
              <w:ind w:left="0"/>
            </w:pPr>
            <w:r>
              <w:t>Accuracy</w:t>
            </w:r>
          </w:p>
        </w:tc>
        <w:tc>
          <w:tcPr>
            <w:tcW w:w="2610" w:type="dxa"/>
          </w:tcPr>
          <w:p w14:paraId="4AD641C5" w14:textId="148C6C74" w:rsidR="00873D14" w:rsidRDefault="00482BFB" w:rsidP="002535D7">
            <w:pPr>
              <w:pStyle w:val="BodyText"/>
              <w:ind w:left="0"/>
            </w:pPr>
            <w:r>
              <w:t>Describe the location using address, which may be hard to locate or lead to misunderstanding</w:t>
            </w:r>
          </w:p>
        </w:tc>
        <w:tc>
          <w:tcPr>
            <w:tcW w:w="2700" w:type="dxa"/>
          </w:tcPr>
          <w:p w14:paraId="18A6076C" w14:textId="768D32C0" w:rsidR="00873D14" w:rsidRDefault="00482BFB" w:rsidP="002535D7">
            <w:pPr>
              <w:pStyle w:val="BodyText"/>
              <w:ind w:left="0"/>
            </w:pPr>
            <w:r>
              <w:t>Place a flag on the map and every member know exactly where they need to go</w:t>
            </w:r>
          </w:p>
        </w:tc>
      </w:tr>
      <w:tr w:rsidR="00873D14" w14:paraId="0E7245A3" w14:textId="77777777" w:rsidTr="00482BFB">
        <w:tc>
          <w:tcPr>
            <w:tcW w:w="1908" w:type="dxa"/>
          </w:tcPr>
          <w:p w14:paraId="67875075" w14:textId="52A173C4" w:rsidR="00873D14" w:rsidRDefault="00482BFB" w:rsidP="002535D7">
            <w:pPr>
              <w:pStyle w:val="BodyText"/>
              <w:ind w:left="0"/>
            </w:pPr>
            <w:r>
              <w:lastRenderedPageBreak/>
              <w:t>Change meeting point</w:t>
            </w:r>
          </w:p>
        </w:tc>
        <w:tc>
          <w:tcPr>
            <w:tcW w:w="900" w:type="dxa"/>
          </w:tcPr>
          <w:p w14:paraId="4D267770" w14:textId="6E320ADD" w:rsidR="00873D14" w:rsidRDefault="00F30F45" w:rsidP="002535D7">
            <w:pPr>
              <w:pStyle w:val="BodyText"/>
              <w:ind w:left="0"/>
            </w:pPr>
            <w:r>
              <w:t>Medium</w:t>
            </w:r>
          </w:p>
        </w:tc>
        <w:tc>
          <w:tcPr>
            <w:tcW w:w="1350" w:type="dxa"/>
          </w:tcPr>
          <w:p w14:paraId="57C0E2D8" w14:textId="7969C7BD" w:rsidR="00873D14" w:rsidRDefault="00482BFB" w:rsidP="002535D7">
            <w:pPr>
              <w:pStyle w:val="BodyText"/>
              <w:ind w:left="0"/>
            </w:pPr>
            <w:r>
              <w:t>Convenience</w:t>
            </w:r>
          </w:p>
        </w:tc>
        <w:tc>
          <w:tcPr>
            <w:tcW w:w="2610" w:type="dxa"/>
          </w:tcPr>
          <w:p w14:paraId="1DCB6C89" w14:textId="06B9DDC9" w:rsidR="00873D14" w:rsidRDefault="00482BFB" w:rsidP="002535D7">
            <w:pPr>
              <w:pStyle w:val="BodyText"/>
              <w:ind w:left="0"/>
            </w:pPr>
            <w:proofErr w:type="gramStart"/>
            <w:r>
              <w:t>Have to</w:t>
            </w:r>
            <w:proofErr w:type="gramEnd"/>
            <w:r>
              <w:t xml:space="preserve"> inform each member using phone calls or text messages, while they are already on the road</w:t>
            </w:r>
          </w:p>
        </w:tc>
        <w:tc>
          <w:tcPr>
            <w:tcW w:w="2700" w:type="dxa"/>
          </w:tcPr>
          <w:p w14:paraId="200F851C" w14:textId="04020F27" w:rsidR="00873D14" w:rsidRDefault="00482BFB" w:rsidP="002535D7">
            <w:pPr>
              <w:pStyle w:val="BodyText"/>
              <w:ind w:left="0"/>
            </w:pPr>
            <w:r>
              <w:t>Simply move the flag and every group member is automatically notified</w:t>
            </w:r>
          </w:p>
        </w:tc>
      </w:tr>
      <w:tr w:rsidR="00482BFB" w14:paraId="5BD9C007" w14:textId="77777777" w:rsidTr="00482BFB">
        <w:tc>
          <w:tcPr>
            <w:tcW w:w="1908" w:type="dxa"/>
          </w:tcPr>
          <w:p w14:paraId="45550225" w14:textId="036F7BCA" w:rsidR="00482BFB" w:rsidRDefault="00482BFB" w:rsidP="002535D7">
            <w:pPr>
              <w:pStyle w:val="BodyText"/>
              <w:ind w:left="0"/>
            </w:pPr>
            <w:r>
              <w:t>Know how long until other people arrive at meeting point</w:t>
            </w:r>
          </w:p>
        </w:tc>
        <w:tc>
          <w:tcPr>
            <w:tcW w:w="900" w:type="dxa"/>
          </w:tcPr>
          <w:p w14:paraId="69401B88" w14:textId="00F27513" w:rsidR="00482BFB" w:rsidRDefault="00F30F45" w:rsidP="002535D7">
            <w:pPr>
              <w:pStyle w:val="BodyText"/>
              <w:ind w:left="0"/>
            </w:pPr>
            <w:r>
              <w:t>Medium</w:t>
            </w:r>
          </w:p>
        </w:tc>
        <w:tc>
          <w:tcPr>
            <w:tcW w:w="1350" w:type="dxa"/>
          </w:tcPr>
          <w:p w14:paraId="5B6D254B" w14:textId="2869AEF5" w:rsidR="00482BFB" w:rsidRDefault="00482BFB" w:rsidP="002535D7">
            <w:pPr>
              <w:pStyle w:val="BodyText"/>
              <w:ind w:left="0"/>
            </w:pPr>
            <w:r>
              <w:t>Convenience</w:t>
            </w:r>
          </w:p>
        </w:tc>
        <w:tc>
          <w:tcPr>
            <w:tcW w:w="2610" w:type="dxa"/>
          </w:tcPr>
          <w:p w14:paraId="053C95E0" w14:textId="7DD7B300" w:rsidR="00482BFB" w:rsidRDefault="00482BFB" w:rsidP="002535D7">
            <w:pPr>
              <w:pStyle w:val="BodyText"/>
              <w:ind w:left="0"/>
            </w:pPr>
            <w:proofErr w:type="gramStart"/>
            <w:r>
              <w:t>Have to</w:t>
            </w:r>
            <w:proofErr w:type="gramEnd"/>
            <w:r>
              <w:t xml:space="preserve"> call or text</w:t>
            </w:r>
          </w:p>
        </w:tc>
        <w:tc>
          <w:tcPr>
            <w:tcW w:w="2700" w:type="dxa"/>
          </w:tcPr>
          <w:p w14:paraId="004E6DDF" w14:textId="68E44E37" w:rsidR="00482BFB" w:rsidRDefault="00482BFB" w:rsidP="002535D7">
            <w:pPr>
              <w:pStyle w:val="BodyText"/>
              <w:ind w:left="0"/>
            </w:pPr>
            <w:r>
              <w:t>The app calculates and displays the distances between members and meeting point</w:t>
            </w:r>
          </w:p>
        </w:tc>
      </w:tr>
    </w:tbl>
    <w:p w14:paraId="12FBCECB" w14:textId="77777777" w:rsidR="00873D14" w:rsidRDefault="00873D14" w:rsidP="00873D14">
      <w:pPr>
        <w:pStyle w:val="BodyText"/>
        <w:ind w:left="0"/>
      </w:pPr>
    </w:p>
    <w:p w14:paraId="25103308" w14:textId="074FF84F" w:rsidR="00F30F45" w:rsidRDefault="000439F1" w:rsidP="00C40826">
      <w:pPr>
        <w:pStyle w:val="Heading2"/>
      </w:pPr>
      <w:bookmarkStart w:id="44" w:name="_Toc452813589"/>
      <w:bookmarkStart w:id="45" w:name="_Toc512930914"/>
      <w:bookmarkStart w:id="46" w:name="_Toc524313343"/>
      <w:r>
        <w:t>Alternatives and Competition</w:t>
      </w:r>
      <w:bookmarkEnd w:id="44"/>
      <w:bookmarkEnd w:id="45"/>
      <w:bookmarkEnd w:id="46"/>
    </w:p>
    <w:p w14:paraId="24F5CD94" w14:textId="22DB8A5A" w:rsidR="00F30F45" w:rsidRPr="00F30F45" w:rsidRDefault="00F30F45" w:rsidP="00F30F45">
      <w:pPr>
        <w:pStyle w:val="BodyText"/>
      </w:pPr>
      <w:r>
        <w:t xml:space="preserve">Currently, the best way to coordinate locations when hanging out is by using a combination of text messages, phone calls, and online maps. This method does not always work. From time to time, people would still arrive at the wrong destination </w:t>
      </w:r>
      <w:r w:rsidR="00C40826">
        <w:t>or get lost. It is also not very convenient to communicate using text messages or phone calls while on the road. Our application provides a reasonable improvement to the current situation.</w:t>
      </w:r>
    </w:p>
    <w:p w14:paraId="7E9CFAC4" w14:textId="722ECE3F" w:rsidR="00F81399" w:rsidRDefault="000439F1">
      <w:pPr>
        <w:pStyle w:val="Heading1"/>
      </w:pPr>
      <w:bookmarkStart w:id="47" w:name="_Toc436203387"/>
      <w:bookmarkStart w:id="48" w:name="_Toc452813590"/>
      <w:bookmarkStart w:id="49" w:name="_Toc512930915"/>
      <w:bookmarkStart w:id="50" w:name="_Toc524313344"/>
      <w:bookmarkEnd w:id="26"/>
      <w:r>
        <w:t>Product Overview</w:t>
      </w:r>
      <w:bookmarkEnd w:id="47"/>
      <w:bookmarkEnd w:id="48"/>
      <w:bookmarkEnd w:id="49"/>
      <w:bookmarkEnd w:id="50"/>
    </w:p>
    <w:p w14:paraId="359F0D1D" w14:textId="1C4EB4BD" w:rsidR="00F81399" w:rsidRDefault="000439F1">
      <w:pPr>
        <w:pStyle w:val="Heading2"/>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524313345"/>
      <w:r>
        <w:t>Product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1CCFE6CC" w14:textId="73985025" w:rsidR="002D60BF" w:rsidRPr="002D60BF" w:rsidRDefault="00222F17" w:rsidP="002D60BF">
      <w:pPr>
        <w:pStyle w:val="BodyText"/>
      </w:pPr>
      <w:r>
        <w:t>The app is self-contained and is not part of a larger system</w:t>
      </w:r>
    </w:p>
    <w:p w14:paraId="35100CC4" w14:textId="756C0CA1" w:rsidR="00F81399" w:rsidRDefault="000439F1">
      <w:pPr>
        <w:pStyle w:val="Heading2"/>
      </w:pPr>
      <w:bookmarkStart w:id="65" w:name="_Toc425054394"/>
      <w:bookmarkStart w:id="66" w:name="_Toc318089002"/>
      <w:bookmarkStart w:id="67" w:name="_Toc320274637"/>
      <w:bookmarkStart w:id="68" w:name="_Toc320279510"/>
      <w:bookmarkStart w:id="69" w:name="_Toc323533379"/>
      <w:bookmarkStart w:id="70" w:name="_Toc339783689"/>
      <w:bookmarkStart w:id="71" w:name="_Toc339784278"/>
      <w:bookmarkStart w:id="72" w:name="_Toc342757869"/>
      <w:bookmarkStart w:id="73" w:name="_Toc346297780"/>
      <w:bookmarkStart w:id="74" w:name="_Toc422186487"/>
      <w:bookmarkStart w:id="75" w:name="_Toc436203390"/>
      <w:bookmarkStart w:id="76" w:name="_Toc452813593"/>
      <w:bookmarkStart w:id="77" w:name="_Toc512930917"/>
      <w:bookmarkStart w:id="78" w:name="_Toc524313346"/>
      <w:r>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135C6675" w14:textId="6EE1EB75" w:rsidR="00222F17" w:rsidRPr="00222F17" w:rsidRDefault="00222F17" w:rsidP="00222F17">
      <w:pPr>
        <w:pStyle w:val="BodyText"/>
      </w:pPr>
      <w:r>
        <w:t xml:space="preserve">It is assumed that a user of the app has a mobile device running a </w:t>
      </w:r>
      <w:r w:rsidR="00ED2B90">
        <w:t>modern</w:t>
      </w:r>
      <w:r>
        <w:t xml:space="preserve"> version of iOS or Android. The device needs to be connected to both GPS and the Internet when the app is running.</w:t>
      </w:r>
    </w:p>
    <w:p w14:paraId="33F1BCF0" w14:textId="10BD78B8" w:rsidR="00F81399" w:rsidRDefault="000439F1">
      <w:pPr>
        <w:pStyle w:val="Heading1"/>
      </w:pPr>
      <w:bookmarkStart w:id="79" w:name="_Toc436203402"/>
      <w:bookmarkStart w:id="80" w:name="_Toc452813596"/>
      <w:bookmarkStart w:id="81" w:name="_Toc512930918"/>
      <w:bookmarkStart w:id="82" w:name="_Toc524313347"/>
      <w:r>
        <w:t>Product Features</w:t>
      </w:r>
      <w:bookmarkEnd w:id="79"/>
      <w:bookmarkEnd w:id="80"/>
      <w:bookmarkEnd w:id="81"/>
      <w:bookmarkEnd w:id="82"/>
    </w:p>
    <w:p w14:paraId="5380FBE8" w14:textId="303DEE06" w:rsidR="00857E25" w:rsidRDefault="00857E25" w:rsidP="00857E25">
      <w:pPr>
        <w:pStyle w:val="BodyText"/>
        <w:numPr>
          <w:ilvl w:val="0"/>
          <w:numId w:val="30"/>
        </w:numPr>
      </w:pPr>
      <w:r>
        <w:t xml:space="preserve">Users can create, sign in to, and sign out of user accounts. A user needs to be signed </w:t>
      </w:r>
      <w:proofErr w:type="gramStart"/>
      <w:r>
        <w:t>in to</w:t>
      </w:r>
      <w:proofErr w:type="gramEnd"/>
      <w:r>
        <w:t xml:space="preserve"> an account in order to use the app.</w:t>
      </w:r>
    </w:p>
    <w:p w14:paraId="6832CE85" w14:textId="7CE6C82C" w:rsidR="00857E25" w:rsidRDefault="00857E25" w:rsidP="00857E25">
      <w:pPr>
        <w:pStyle w:val="BodyText"/>
        <w:numPr>
          <w:ilvl w:val="0"/>
          <w:numId w:val="30"/>
        </w:numPr>
      </w:pPr>
      <w:r>
        <w:t>Users can create, join, and exit groups.</w:t>
      </w:r>
    </w:p>
    <w:p w14:paraId="60B67953" w14:textId="347F4DA5" w:rsidR="00857E25" w:rsidRDefault="00857E25" w:rsidP="00857E25">
      <w:pPr>
        <w:pStyle w:val="BodyText"/>
        <w:numPr>
          <w:ilvl w:val="0"/>
          <w:numId w:val="30"/>
        </w:numPr>
      </w:pPr>
      <w:r>
        <w:t>Users in a group can see the real time location</w:t>
      </w:r>
      <w:r w:rsidR="00667065">
        <w:t>s</w:t>
      </w:r>
      <w:r>
        <w:t xml:space="preserve"> of each other, displayed on a map.</w:t>
      </w:r>
    </w:p>
    <w:p w14:paraId="745D78AD" w14:textId="49BF3465" w:rsidR="00667065" w:rsidRDefault="00667065" w:rsidP="00667065">
      <w:pPr>
        <w:pStyle w:val="BodyText"/>
        <w:numPr>
          <w:ilvl w:val="0"/>
          <w:numId w:val="30"/>
        </w:numPr>
      </w:pPr>
      <w:r>
        <w:t xml:space="preserve">Users can choose a common meeting point for </w:t>
      </w:r>
      <w:proofErr w:type="gramStart"/>
      <w:r>
        <w:t>all of</w:t>
      </w:r>
      <w:proofErr w:type="gramEnd"/>
      <w:r>
        <w:t xml:space="preserve"> the group to head to.</w:t>
      </w:r>
    </w:p>
    <w:p w14:paraId="40EB7697" w14:textId="12D275A1" w:rsidR="00667065" w:rsidRDefault="00667065" w:rsidP="00667065">
      <w:pPr>
        <w:pStyle w:val="BodyText"/>
        <w:numPr>
          <w:ilvl w:val="0"/>
          <w:numId w:val="30"/>
        </w:numPr>
      </w:pPr>
      <w:r>
        <w:t>Users can choose members in a group that they want to focus on, such as the group leader.</w:t>
      </w:r>
    </w:p>
    <w:p w14:paraId="2EF76E4B" w14:textId="1FF7A540" w:rsidR="00667065" w:rsidRDefault="00667065" w:rsidP="00667065">
      <w:pPr>
        <w:pStyle w:val="BodyText"/>
        <w:numPr>
          <w:ilvl w:val="0"/>
          <w:numId w:val="30"/>
        </w:numPr>
      </w:pPr>
      <w:r>
        <w:t>The app can display the distance between each user.</w:t>
      </w:r>
    </w:p>
    <w:p w14:paraId="289E87D0" w14:textId="56D0FD1E" w:rsidR="00667065" w:rsidRDefault="00667065" w:rsidP="00667065">
      <w:pPr>
        <w:pStyle w:val="BodyText"/>
        <w:numPr>
          <w:ilvl w:val="0"/>
          <w:numId w:val="30"/>
        </w:numPr>
      </w:pPr>
      <w:r>
        <w:t>The app alerts when a user goes too far from the group.</w:t>
      </w:r>
    </w:p>
    <w:p w14:paraId="24314E82" w14:textId="53A8A4C9" w:rsidR="00667065" w:rsidRDefault="00667065" w:rsidP="00667065">
      <w:pPr>
        <w:pStyle w:val="BodyText"/>
        <w:numPr>
          <w:ilvl w:val="0"/>
          <w:numId w:val="30"/>
        </w:numPr>
      </w:pPr>
      <w:r>
        <w:t>Users can communicate through text messages, either through a group thread or private threads.</w:t>
      </w:r>
    </w:p>
    <w:p w14:paraId="07C68C1D" w14:textId="7A8B53D9" w:rsidR="00667065" w:rsidRDefault="00667065" w:rsidP="00667065">
      <w:pPr>
        <w:pStyle w:val="BodyText"/>
        <w:numPr>
          <w:ilvl w:val="0"/>
          <w:numId w:val="30"/>
        </w:numPr>
      </w:pPr>
      <w:r>
        <w:t>Users can call each other.</w:t>
      </w:r>
    </w:p>
    <w:p w14:paraId="4E1CB699" w14:textId="6C12DFFC" w:rsidR="00667065" w:rsidRDefault="00667065" w:rsidP="00667065">
      <w:pPr>
        <w:pStyle w:val="BodyText"/>
        <w:numPr>
          <w:ilvl w:val="0"/>
          <w:numId w:val="30"/>
        </w:numPr>
      </w:pPr>
      <w:r>
        <w:t>Group leaders are automatically highlighted on the map.</w:t>
      </w:r>
    </w:p>
    <w:p w14:paraId="2B27C9BF" w14:textId="269A83CD" w:rsidR="00ED2B90" w:rsidRDefault="00ED2B90" w:rsidP="00667065">
      <w:pPr>
        <w:pStyle w:val="BodyText"/>
        <w:numPr>
          <w:ilvl w:val="0"/>
          <w:numId w:val="30"/>
        </w:numPr>
      </w:pPr>
      <w:r>
        <w:t>Group leaders are provided the number of users nearby, and which user is not nearby.</w:t>
      </w:r>
    </w:p>
    <w:p w14:paraId="54AD873F" w14:textId="5BAE8D84" w:rsidR="00667065" w:rsidRDefault="00667065" w:rsidP="00667065">
      <w:pPr>
        <w:pStyle w:val="BodyText"/>
        <w:numPr>
          <w:ilvl w:val="0"/>
          <w:numId w:val="30"/>
        </w:numPr>
      </w:pPr>
      <w:r>
        <w:t>Administrators can perform various management activities such as viewing and deleting accounts, viewing and deleting groups.</w:t>
      </w:r>
    </w:p>
    <w:p w14:paraId="2D5013AD" w14:textId="45058B96" w:rsidR="00F81399" w:rsidRDefault="00396EAE">
      <w:pPr>
        <w:pStyle w:val="Heading1"/>
      </w:pPr>
      <w:bookmarkStart w:id="83" w:name="_Toc436203408"/>
      <w:bookmarkStart w:id="84" w:name="_Toc452813602"/>
      <w:bookmarkStart w:id="85" w:name="_Toc512930919"/>
      <w:bookmarkStart w:id="86" w:name="_Toc524313348"/>
      <w:r>
        <w:t>Non-Functional</w:t>
      </w:r>
      <w:r w:rsidR="000439F1">
        <w:t xml:space="preserve"> Requirements</w:t>
      </w:r>
      <w:bookmarkEnd w:id="83"/>
      <w:bookmarkEnd w:id="84"/>
      <w:bookmarkEnd w:id="85"/>
      <w:bookmarkEnd w:id="86"/>
    </w:p>
    <w:p w14:paraId="2B6CA56F" w14:textId="7BE325A6" w:rsidR="00857E25" w:rsidRDefault="00A051FC" w:rsidP="00857E25">
      <w:pPr>
        <w:pStyle w:val="BodyText"/>
        <w:numPr>
          <w:ilvl w:val="0"/>
          <w:numId w:val="30"/>
        </w:numPr>
      </w:pPr>
      <w:r>
        <w:t>The app should implement standards complying security, in order to protect the accounts of the users.</w:t>
      </w:r>
    </w:p>
    <w:p w14:paraId="54283C00" w14:textId="3798D761" w:rsidR="00A051FC" w:rsidRDefault="00A051FC" w:rsidP="00857E25">
      <w:pPr>
        <w:pStyle w:val="BodyText"/>
        <w:numPr>
          <w:ilvl w:val="0"/>
          <w:numId w:val="30"/>
        </w:numPr>
      </w:pPr>
      <w:r>
        <w:t xml:space="preserve">The app should be able to support </w:t>
      </w:r>
      <w:r w:rsidR="00721EBB">
        <w:t xml:space="preserve">at least </w:t>
      </w:r>
      <w:r>
        <w:t xml:space="preserve">10 different groups at the same time, with </w:t>
      </w:r>
      <w:r w:rsidR="00721EBB">
        <w:t>at least</w:t>
      </w:r>
      <w:r>
        <w:t xml:space="preserve"> 20 </w:t>
      </w:r>
      <w:r w:rsidR="00721EBB">
        <w:t>users</w:t>
      </w:r>
      <w:r>
        <w:t xml:space="preserve"> per group.</w:t>
      </w:r>
    </w:p>
    <w:p w14:paraId="00F99F19" w14:textId="14EBE991" w:rsidR="00A051FC" w:rsidRDefault="00A051FC" w:rsidP="00857E25">
      <w:pPr>
        <w:pStyle w:val="BodyText"/>
        <w:numPr>
          <w:ilvl w:val="0"/>
          <w:numId w:val="30"/>
        </w:numPr>
      </w:pPr>
      <w:r>
        <w:lastRenderedPageBreak/>
        <w:t>There should be at most 5 seconds of lag between when a user moves and when the location of that user is updated in the app.</w:t>
      </w:r>
    </w:p>
    <w:p w14:paraId="396C2B81" w14:textId="4D114C51" w:rsidR="00051CBF" w:rsidRDefault="00051CBF" w:rsidP="00857E25">
      <w:pPr>
        <w:pStyle w:val="BodyText"/>
        <w:numPr>
          <w:ilvl w:val="0"/>
          <w:numId w:val="30"/>
        </w:numPr>
      </w:pPr>
      <w:r>
        <w:t>The locations of the users should have an error of at most 50 meters.</w:t>
      </w:r>
    </w:p>
    <w:p w14:paraId="481447BF" w14:textId="4B5B1A33" w:rsidR="00051CBF" w:rsidRDefault="00051CBF" w:rsidP="00857E25">
      <w:pPr>
        <w:pStyle w:val="BodyText"/>
        <w:numPr>
          <w:ilvl w:val="0"/>
          <w:numId w:val="30"/>
        </w:numPr>
      </w:pPr>
      <w:r>
        <w:t>The app should work properly in a region with decent GPS and Internet signals.</w:t>
      </w:r>
    </w:p>
    <w:p w14:paraId="0108E582" w14:textId="611A01ED" w:rsidR="00051CBF" w:rsidRDefault="00051CBF" w:rsidP="00857E25">
      <w:pPr>
        <w:pStyle w:val="BodyText"/>
        <w:numPr>
          <w:ilvl w:val="0"/>
          <w:numId w:val="30"/>
        </w:numPr>
      </w:pPr>
      <w:r>
        <w:t xml:space="preserve">The app should work on a mobile device running a </w:t>
      </w:r>
      <w:r w:rsidR="00ED2B90">
        <w:t>modern</w:t>
      </w:r>
      <w:r>
        <w:t xml:space="preserve"> version of iOS or Android.</w:t>
      </w:r>
    </w:p>
    <w:p w14:paraId="7E85F99E" w14:textId="2382B2A9" w:rsidR="00721EBB" w:rsidRDefault="00721EBB" w:rsidP="00857E25">
      <w:pPr>
        <w:pStyle w:val="BodyText"/>
        <w:numPr>
          <w:ilvl w:val="0"/>
          <w:numId w:val="30"/>
        </w:numPr>
      </w:pPr>
      <w:r>
        <w:t>The basic features of the app – showing the locations of other users – should be very quick and simple to use.</w:t>
      </w:r>
    </w:p>
    <w:p w14:paraId="680CBD15" w14:textId="29C9A4C0" w:rsidR="00721EBB" w:rsidRPr="00857E25" w:rsidRDefault="00721EBB" w:rsidP="00857E25">
      <w:pPr>
        <w:pStyle w:val="BodyText"/>
        <w:numPr>
          <w:ilvl w:val="0"/>
          <w:numId w:val="30"/>
        </w:numPr>
      </w:pPr>
      <w:r>
        <w:t>The app must be finished by the end of the first semester of the 2019-2020 school year.</w:t>
      </w:r>
      <w:bookmarkStart w:id="87" w:name="_GoBack"/>
      <w:bookmarkEnd w:id="87"/>
    </w:p>
    <w:sectPr w:rsidR="00721EBB" w:rsidRPr="00857E2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BF4BB" w14:textId="77777777" w:rsidR="00457D2B" w:rsidRDefault="00457D2B">
      <w:pPr>
        <w:spacing w:line="240" w:lineRule="auto"/>
      </w:pPr>
      <w:r>
        <w:separator/>
      </w:r>
    </w:p>
  </w:endnote>
  <w:endnote w:type="continuationSeparator" w:id="0">
    <w:p w14:paraId="4FD0B85A" w14:textId="77777777" w:rsidR="00457D2B" w:rsidRDefault="00457D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D11FD" w14:paraId="5F526C6F" w14:textId="77777777">
      <w:tc>
        <w:tcPr>
          <w:tcW w:w="3162" w:type="dxa"/>
          <w:tcBorders>
            <w:top w:val="nil"/>
            <w:left w:val="nil"/>
            <w:bottom w:val="nil"/>
            <w:right w:val="nil"/>
          </w:tcBorders>
        </w:tcPr>
        <w:p w14:paraId="75A00C84" w14:textId="77777777" w:rsidR="003D11FD" w:rsidRDefault="003D11FD">
          <w:pPr>
            <w:ind w:right="360"/>
          </w:pPr>
          <w:r>
            <w:t>Confidential</w:t>
          </w:r>
        </w:p>
      </w:tc>
      <w:tc>
        <w:tcPr>
          <w:tcW w:w="3162" w:type="dxa"/>
          <w:tcBorders>
            <w:top w:val="nil"/>
            <w:left w:val="nil"/>
            <w:bottom w:val="nil"/>
            <w:right w:val="nil"/>
          </w:tcBorders>
        </w:tcPr>
        <w:p w14:paraId="180D14CC" w14:textId="4EE012E7" w:rsidR="003D11FD" w:rsidRDefault="003D11FD" w:rsidP="0006309C">
          <w:pPr>
            <w:jc w:val="center"/>
          </w:pPr>
          <w:r>
            <w:sym w:font="Symbol" w:char="F0D3"/>
          </w:r>
          <w:r w:rsidR="00221AA9">
            <w:t>Group 05</w:t>
          </w:r>
          <w:r>
            <w:t xml:space="preserve">, </w:t>
          </w:r>
          <w:r>
            <w:fldChar w:fldCharType="begin"/>
          </w:r>
          <w:r>
            <w:instrText xml:space="preserve"> DATE \@ "yyyy" </w:instrText>
          </w:r>
          <w:r>
            <w:fldChar w:fldCharType="separate"/>
          </w:r>
          <w:r w:rsidR="00ED2B90">
            <w:rPr>
              <w:noProof/>
            </w:rPr>
            <w:t>2019</w:t>
          </w:r>
          <w:r>
            <w:fldChar w:fldCharType="end"/>
          </w:r>
        </w:p>
      </w:tc>
      <w:tc>
        <w:tcPr>
          <w:tcW w:w="3162" w:type="dxa"/>
          <w:tcBorders>
            <w:top w:val="nil"/>
            <w:left w:val="nil"/>
            <w:bottom w:val="nil"/>
            <w:right w:val="nil"/>
          </w:tcBorders>
        </w:tcPr>
        <w:p w14:paraId="48E39EDD" w14:textId="77777777" w:rsidR="003D11FD" w:rsidRDefault="003D11F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7816CA98" w14:textId="77777777" w:rsidR="003D11FD" w:rsidRDefault="003D1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86931" w14:textId="77777777" w:rsidR="00457D2B" w:rsidRDefault="00457D2B">
      <w:pPr>
        <w:spacing w:line="240" w:lineRule="auto"/>
      </w:pPr>
      <w:r>
        <w:separator/>
      </w:r>
    </w:p>
  </w:footnote>
  <w:footnote w:type="continuationSeparator" w:id="0">
    <w:p w14:paraId="6D46BA02" w14:textId="77777777" w:rsidR="00457D2B" w:rsidRDefault="00457D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B7B6" w14:textId="77777777" w:rsidR="003D11FD" w:rsidRDefault="003D11FD">
    <w:pPr>
      <w:rPr>
        <w:sz w:val="24"/>
      </w:rPr>
    </w:pPr>
  </w:p>
  <w:p w14:paraId="2792B8DB" w14:textId="77777777" w:rsidR="003D11FD" w:rsidRDefault="003D11FD">
    <w:pPr>
      <w:pBdr>
        <w:top w:val="single" w:sz="6" w:space="1" w:color="auto"/>
      </w:pBdr>
      <w:rPr>
        <w:sz w:val="24"/>
      </w:rPr>
    </w:pPr>
  </w:p>
  <w:p w14:paraId="42CA6713" w14:textId="52219E95" w:rsidR="003D11FD" w:rsidRDefault="00221AA9">
    <w:pPr>
      <w:pBdr>
        <w:bottom w:val="single" w:sz="6" w:space="1" w:color="auto"/>
      </w:pBdr>
      <w:jc w:val="right"/>
      <w:rPr>
        <w:rFonts w:ascii="Arial" w:hAnsi="Arial"/>
        <w:b/>
        <w:sz w:val="36"/>
      </w:rPr>
    </w:pPr>
    <w:r>
      <w:rPr>
        <w:rFonts w:ascii="Arial" w:hAnsi="Arial"/>
        <w:b/>
        <w:sz w:val="36"/>
      </w:rPr>
      <w:t>Group 05</w:t>
    </w:r>
  </w:p>
  <w:p w14:paraId="69E1229C" w14:textId="77777777" w:rsidR="003D11FD" w:rsidRDefault="003D11FD">
    <w:pPr>
      <w:pBdr>
        <w:bottom w:val="single" w:sz="6" w:space="1" w:color="auto"/>
      </w:pBdr>
      <w:jc w:val="right"/>
      <w:rPr>
        <w:sz w:val="24"/>
      </w:rPr>
    </w:pPr>
  </w:p>
  <w:p w14:paraId="7CF9AB49" w14:textId="77777777" w:rsidR="003D11FD" w:rsidRDefault="003D11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D11FD" w14:paraId="6843D69A" w14:textId="77777777">
      <w:tc>
        <w:tcPr>
          <w:tcW w:w="6379" w:type="dxa"/>
        </w:tcPr>
        <w:p w14:paraId="08C99DA5" w14:textId="38F4FD7C" w:rsidR="003D11FD" w:rsidRPr="00221AA9" w:rsidRDefault="00C30171">
          <w:pPr>
            <w:rPr>
              <w:bCs/>
            </w:rPr>
          </w:pPr>
          <w:proofErr w:type="spellStart"/>
          <w:r>
            <w:rPr>
              <w:bCs/>
            </w:rPr>
            <w:t>GLocate</w:t>
          </w:r>
          <w:proofErr w:type="spellEnd"/>
        </w:p>
      </w:tc>
      <w:tc>
        <w:tcPr>
          <w:tcW w:w="3179" w:type="dxa"/>
        </w:tcPr>
        <w:p w14:paraId="39B1778B" w14:textId="75275412" w:rsidR="003D11FD" w:rsidRDefault="003D11FD">
          <w:pPr>
            <w:tabs>
              <w:tab w:val="left" w:pos="1135"/>
            </w:tabs>
            <w:spacing w:before="40"/>
            <w:ind w:right="68"/>
          </w:pPr>
          <w:r>
            <w:t xml:space="preserve">  Version:           </w:t>
          </w:r>
          <w:r w:rsidR="00221AA9">
            <w:t>1.</w:t>
          </w:r>
          <w:r w:rsidR="00A873C5">
            <w:t>1</w:t>
          </w:r>
        </w:p>
      </w:tc>
    </w:tr>
    <w:tr w:rsidR="003D11FD" w14:paraId="0F27A797" w14:textId="77777777">
      <w:tc>
        <w:tcPr>
          <w:tcW w:w="6379" w:type="dxa"/>
        </w:tcPr>
        <w:p w14:paraId="0D8CBA40" w14:textId="77777777" w:rsidR="003D11FD" w:rsidRDefault="000778A9" w:rsidP="00B243D1">
          <w:fldSimple w:instr=" TITLE  \* MERGEFORMAT ">
            <w:r w:rsidR="003D11FD">
              <w:t>Vision Document</w:t>
            </w:r>
          </w:fldSimple>
        </w:p>
      </w:tc>
      <w:tc>
        <w:tcPr>
          <w:tcW w:w="3179" w:type="dxa"/>
        </w:tcPr>
        <w:p w14:paraId="6AD1D6BB" w14:textId="15455E30" w:rsidR="003D11FD" w:rsidRDefault="003D11FD">
          <w:r>
            <w:t xml:space="preserve">  Date:  </w:t>
          </w:r>
          <w:r w:rsidR="00A873C5">
            <w:t>11</w:t>
          </w:r>
          <w:r w:rsidR="00221AA9">
            <w:t>/11/2019</w:t>
          </w:r>
        </w:p>
      </w:tc>
    </w:tr>
    <w:tr w:rsidR="003D11FD" w14:paraId="7E328AC0" w14:textId="77777777">
      <w:tc>
        <w:tcPr>
          <w:tcW w:w="9558" w:type="dxa"/>
          <w:gridSpan w:val="2"/>
        </w:tcPr>
        <w:p w14:paraId="7F5515CE" w14:textId="16E0D9EB" w:rsidR="003D11FD" w:rsidRDefault="003D11FD"/>
      </w:tc>
    </w:tr>
  </w:tbl>
  <w:p w14:paraId="7401DEF5" w14:textId="77777777" w:rsidR="003D11FD" w:rsidRDefault="003D1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C02554"/>
    <w:multiLevelType w:val="hybridMultilevel"/>
    <w:tmpl w:val="C0169A8E"/>
    <w:lvl w:ilvl="0" w:tplc="0122B8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E0213E"/>
    <w:multiLevelType w:val="hybridMultilevel"/>
    <w:tmpl w:val="12FA685C"/>
    <w:lvl w:ilvl="0" w:tplc="7CF8ACF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4"/>
  </w:num>
  <w:num w:numId="12">
    <w:abstractNumId w:val="15"/>
  </w:num>
  <w:num w:numId="13">
    <w:abstractNumId w:val="13"/>
  </w:num>
  <w:num w:numId="14">
    <w:abstractNumId w:val="26"/>
  </w:num>
  <w:num w:numId="15">
    <w:abstractNumId w:val="12"/>
  </w:num>
  <w:num w:numId="16">
    <w:abstractNumId w:val="5"/>
  </w:num>
  <w:num w:numId="17">
    <w:abstractNumId w:val="25"/>
  </w:num>
  <w:num w:numId="18">
    <w:abstractNumId w:val="18"/>
  </w:num>
  <w:num w:numId="19">
    <w:abstractNumId w:val="7"/>
  </w:num>
  <w:num w:numId="20">
    <w:abstractNumId w:val="17"/>
  </w:num>
  <w:num w:numId="21">
    <w:abstractNumId w:val="11"/>
  </w:num>
  <w:num w:numId="22">
    <w:abstractNumId w:val="24"/>
  </w:num>
  <w:num w:numId="23">
    <w:abstractNumId w:val="10"/>
  </w:num>
  <w:num w:numId="24">
    <w:abstractNumId w:val="9"/>
  </w:num>
  <w:num w:numId="25">
    <w:abstractNumId w:val="8"/>
  </w:num>
  <w:num w:numId="26">
    <w:abstractNumId w:val="22"/>
  </w:num>
  <w:num w:numId="27">
    <w:abstractNumId w:val="23"/>
  </w:num>
  <w:num w:numId="28">
    <w:abstractNumId w:val="29"/>
  </w:num>
  <w:num w:numId="29">
    <w:abstractNumId w:val="16"/>
  </w:num>
  <w:num w:numId="30">
    <w:abstractNumId w:val="2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439F1"/>
    <w:rsid w:val="00051CBF"/>
    <w:rsid w:val="0006309C"/>
    <w:rsid w:val="000778A9"/>
    <w:rsid w:val="001259D8"/>
    <w:rsid w:val="0013390B"/>
    <w:rsid w:val="001631D9"/>
    <w:rsid w:val="00183207"/>
    <w:rsid w:val="00221AA9"/>
    <w:rsid w:val="00222F17"/>
    <w:rsid w:val="00244BDC"/>
    <w:rsid w:val="002B1BD8"/>
    <w:rsid w:val="002B6640"/>
    <w:rsid w:val="002D60BF"/>
    <w:rsid w:val="002E4E87"/>
    <w:rsid w:val="00303709"/>
    <w:rsid w:val="00372827"/>
    <w:rsid w:val="00387703"/>
    <w:rsid w:val="00396EAE"/>
    <w:rsid w:val="003B7393"/>
    <w:rsid w:val="003D11FD"/>
    <w:rsid w:val="003F7AB9"/>
    <w:rsid w:val="00457D2B"/>
    <w:rsid w:val="00461F5F"/>
    <w:rsid w:val="0048207A"/>
    <w:rsid w:val="00482BFB"/>
    <w:rsid w:val="00490B30"/>
    <w:rsid w:val="00491386"/>
    <w:rsid w:val="004B62AD"/>
    <w:rsid w:val="00667065"/>
    <w:rsid w:val="00721EBB"/>
    <w:rsid w:val="00727E8B"/>
    <w:rsid w:val="00742DDA"/>
    <w:rsid w:val="00817AB5"/>
    <w:rsid w:val="00857E25"/>
    <w:rsid w:val="00873D14"/>
    <w:rsid w:val="00916188"/>
    <w:rsid w:val="00961FB1"/>
    <w:rsid w:val="009A0938"/>
    <w:rsid w:val="009A3990"/>
    <w:rsid w:val="009E48DC"/>
    <w:rsid w:val="00A051FC"/>
    <w:rsid w:val="00A240EE"/>
    <w:rsid w:val="00A873C5"/>
    <w:rsid w:val="00AF1794"/>
    <w:rsid w:val="00B004F6"/>
    <w:rsid w:val="00B243D1"/>
    <w:rsid w:val="00C30171"/>
    <w:rsid w:val="00C40826"/>
    <w:rsid w:val="00C42860"/>
    <w:rsid w:val="00CA1775"/>
    <w:rsid w:val="00CA205B"/>
    <w:rsid w:val="00CD337E"/>
    <w:rsid w:val="00CF2C72"/>
    <w:rsid w:val="00D85A93"/>
    <w:rsid w:val="00DA1741"/>
    <w:rsid w:val="00DC62B7"/>
    <w:rsid w:val="00DF728F"/>
    <w:rsid w:val="00E04625"/>
    <w:rsid w:val="00E3414E"/>
    <w:rsid w:val="00E36798"/>
    <w:rsid w:val="00E71F4D"/>
    <w:rsid w:val="00ED2B90"/>
    <w:rsid w:val="00F30F45"/>
    <w:rsid w:val="00F47CB2"/>
    <w:rsid w:val="00F813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30171"/>
    <w:pPr>
      <w:widowControl/>
      <w:tabs>
        <w:tab w:val="left" w:pos="540"/>
        <w:tab w:val="left" w:pos="1260"/>
      </w:tabs>
      <w:spacing w:after="120"/>
    </w:pPr>
    <w:rPr>
      <w:iCs/>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2E4E87"/>
    <w:rPr>
      <w:sz w:val="18"/>
      <w:szCs w:val="18"/>
    </w:rPr>
  </w:style>
  <w:style w:type="paragraph" w:styleId="CommentText">
    <w:name w:val="annotation text"/>
    <w:basedOn w:val="Normal"/>
    <w:link w:val="CommentTextChar"/>
    <w:uiPriority w:val="99"/>
    <w:semiHidden/>
    <w:unhideWhenUsed/>
    <w:rsid w:val="002E4E87"/>
    <w:pPr>
      <w:spacing w:line="240" w:lineRule="auto"/>
    </w:pPr>
    <w:rPr>
      <w:sz w:val="24"/>
      <w:szCs w:val="24"/>
    </w:rPr>
  </w:style>
  <w:style w:type="character" w:customStyle="1" w:styleId="CommentTextChar">
    <w:name w:val="Comment Text Char"/>
    <w:basedOn w:val="DefaultParagraphFont"/>
    <w:link w:val="CommentText"/>
    <w:uiPriority w:val="99"/>
    <w:semiHidden/>
    <w:rsid w:val="002E4E87"/>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4E87"/>
    <w:rPr>
      <w:b/>
      <w:bCs/>
      <w:sz w:val="20"/>
      <w:szCs w:val="20"/>
    </w:rPr>
  </w:style>
  <w:style w:type="character" w:customStyle="1" w:styleId="CommentSubjectChar">
    <w:name w:val="Comment Subject Char"/>
    <w:basedOn w:val="CommentTextChar"/>
    <w:link w:val="CommentSubject"/>
    <w:uiPriority w:val="99"/>
    <w:semiHidden/>
    <w:rsid w:val="002E4E87"/>
    <w:rPr>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Template>
  <TotalTime>1071</TotalTime>
  <Pages>7</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HP</cp:lastModifiedBy>
  <cp:revision>17</cp:revision>
  <cp:lastPrinted>2001-03-15T07:26:00Z</cp:lastPrinted>
  <dcterms:created xsi:type="dcterms:W3CDTF">2014-09-19T12:16:00Z</dcterms:created>
  <dcterms:modified xsi:type="dcterms:W3CDTF">2019-11-11T16:20:00Z</dcterms:modified>
</cp:coreProperties>
</file>