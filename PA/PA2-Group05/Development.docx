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30625" w14:textId="124A0C35" w:rsidR="007C47A5" w:rsidRDefault="00CD3997">
      <w:pPr>
        <w:pStyle w:val="Title"/>
        <w:jc w:val="right"/>
      </w:pPr>
      <w:r>
        <w:t>GLocate</w:t>
      </w:r>
    </w:p>
    <w:p w14:paraId="6ACF6A4B" w14:textId="77777777" w:rsidR="007C47A5" w:rsidRDefault="00922A96">
      <w:pPr>
        <w:pStyle w:val="Title"/>
        <w:jc w:val="right"/>
      </w:pPr>
      <w:fldSimple w:instr=" TITLE  \* MERGEFORMAT ">
        <w:r w:rsidR="003300ED">
          <w:t>Software Development Plan (Small Project)</w:t>
        </w:r>
      </w:fldSimple>
    </w:p>
    <w:p w14:paraId="322DA992" w14:textId="56D7701A" w:rsidR="007C47A5" w:rsidRDefault="007C47A5">
      <w:pPr>
        <w:pStyle w:val="Title"/>
        <w:jc w:val="right"/>
        <w:rPr>
          <w:sz w:val="28"/>
        </w:rPr>
      </w:pPr>
      <w:r>
        <w:rPr>
          <w:sz w:val="28"/>
        </w:rPr>
        <w:t xml:space="preserve">Version </w:t>
      </w:r>
      <w:r w:rsidR="008210B9">
        <w:rPr>
          <w:sz w:val="28"/>
        </w:rPr>
        <w:t>2.0</w:t>
      </w:r>
    </w:p>
    <w:p w14:paraId="3D524048" w14:textId="77777777"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14:paraId="1778E173"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78792900" w14:textId="77777777">
        <w:tc>
          <w:tcPr>
            <w:tcW w:w="2304" w:type="dxa"/>
          </w:tcPr>
          <w:p w14:paraId="136DC3B5" w14:textId="77777777" w:rsidR="007C47A5" w:rsidRDefault="007C47A5">
            <w:pPr>
              <w:pStyle w:val="Tabletext"/>
              <w:jc w:val="center"/>
              <w:rPr>
                <w:b/>
              </w:rPr>
            </w:pPr>
            <w:r>
              <w:rPr>
                <w:b/>
              </w:rPr>
              <w:t>Date</w:t>
            </w:r>
          </w:p>
        </w:tc>
        <w:tc>
          <w:tcPr>
            <w:tcW w:w="1152" w:type="dxa"/>
          </w:tcPr>
          <w:p w14:paraId="74F9C2CE" w14:textId="77777777" w:rsidR="007C47A5" w:rsidRDefault="007C47A5">
            <w:pPr>
              <w:pStyle w:val="Tabletext"/>
              <w:jc w:val="center"/>
              <w:rPr>
                <w:b/>
              </w:rPr>
            </w:pPr>
            <w:r>
              <w:rPr>
                <w:b/>
              </w:rPr>
              <w:t>Version</w:t>
            </w:r>
          </w:p>
        </w:tc>
        <w:tc>
          <w:tcPr>
            <w:tcW w:w="3744" w:type="dxa"/>
          </w:tcPr>
          <w:p w14:paraId="2CB340B0" w14:textId="77777777" w:rsidR="007C47A5" w:rsidRDefault="007C47A5">
            <w:pPr>
              <w:pStyle w:val="Tabletext"/>
              <w:jc w:val="center"/>
              <w:rPr>
                <w:b/>
              </w:rPr>
            </w:pPr>
            <w:r>
              <w:rPr>
                <w:b/>
              </w:rPr>
              <w:t>Description</w:t>
            </w:r>
          </w:p>
        </w:tc>
        <w:tc>
          <w:tcPr>
            <w:tcW w:w="2304" w:type="dxa"/>
          </w:tcPr>
          <w:p w14:paraId="73C5707C" w14:textId="77777777" w:rsidR="007C47A5" w:rsidRDefault="007C47A5">
            <w:pPr>
              <w:pStyle w:val="Tabletext"/>
              <w:jc w:val="center"/>
              <w:rPr>
                <w:b/>
              </w:rPr>
            </w:pPr>
            <w:r>
              <w:rPr>
                <w:b/>
              </w:rPr>
              <w:t>Author</w:t>
            </w:r>
          </w:p>
        </w:tc>
      </w:tr>
      <w:tr w:rsidR="007C47A5" w14:paraId="37F74836" w14:textId="77777777">
        <w:tc>
          <w:tcPr>
            <w:tcW w:w="2304" w:type="dxa"/>
          </w:tcPr>
          <w:p w14:paraId="5B26CAD4" w14:textId="12A4C1DC" w:rsidR="007C47A5" w:rsidRDefault="00F92E17">
            <w:pPr>
              <w:pStyle w:val="Tabletext"/>
            </w:pPr>
            <w:r>
              <w:t>07/11/2019</w:t>
            </w:r>
          </w:p>
        </w:tc>
        <w:tc>
          <w:tcPr>
            <w:tcW w:w="1152" w:type="dxa"/>
          </w:tcPr>
          <w:p w14:paraId="7A3FFB28" w14:textId="0EF2D9D6" w:rsidR="007C47A5" w:rsidRDefault="00F92E17">
            <w:pPr>
              <w:pStyle w:val="Tabletext"/>
            </w:pPr>
            <w:r>
              <w:t>1.0</w:t>
            </w:r>
          </w:p>
        </w:tc>
        <w:tc>
          <w:tcPr>
            <w:tcW w:w="3744" w:type="dxa"/>
          </w:tcPr>
          <w:p w14:paraId="03932D10" w14:textId="2159C184" w:rsidR="007C47A5" w:rsidRDefault="00F92E17">
            <w:pPr>
              <w:pStyle w:val="Tabletext"/>
            </w:pPr>
            <w:r>
              <w:t>First version</w:t>
            </w:r>
          </w:p>
        </w:tc>
        <w:tc>
          <w:tcPr>
            <w:tcW w:w="2304" w:type="dxa"/>
          </w:tcPr>
          <w:p w14:paraId="40347848" w14:textId="72A79FE6" w:rsidR="007C47A5" w:rsidRDefault="00F92E17">
            <w:pPr>
              <w:pStyle w:val="Tabletext"/>
            </w:pPr>
            <w:r>
              <w:t>Hồ Minh Trí</w:t>
            </w:r>
          </w:p>
        </w:tc>
      </w:tr>
      <w:tr w:rsidR="007C47A5" w14:paraId="5CBC5DD4" w14:textId="77777777">
        <w:tc>
          <w:tcPr>
            <w:tcW w:w="2304" w:type="dxa"/>
          </w:tcPr>
          <w:p w14:paraId="249A023B" w14:textId="45FC8E55" w:rsidR="007C47A5" w:rsidRDefault="001F298A">
            <w:pPr>
              <w:pStyle w:val="Tabletext"/>
            </w:pPr>
            <w:r>
              <w:t>11/11/2019</w:t>
            </w:r>
          </w:p>
        </w:tc>
        <w:tc>
          <w:tcPr>
            <w:tcW w:w="1152" w:type="dxa"/>
          </w:tcPr>
          <w:p w14:paraId="43545744" w14:textId="340243BA" w:rsidR="007C47A5" w:rsidRDefault="001F298A">
            <w:pPr>
              <w:pStyle w:val="Tabletext"/>
            </w:pPr>
            <w:r>
              <w:t>1.1</w:t>
            </w:r>
          </w:p>
        </w:tc>
        <w:tc>
          <w:tcPr>
            <w:tcW w:w="3744" w:type="dxa"/>
          </w:tcPr>
          <w:p w14:paraId="15A4B0A2" w14:textId="277575CF" w:rsidR="007C47A5" w:rsidRDefault="001F298A">
            <w:pPr>
              <w:pStyle w:val="Tabletext"/>
            </w:pPr>
            <w:r>
              <w:t>Added organizational structure, updated project purpose and project schedule</w:t>
            </w:r>
          </w:p>
        </w:tc>
        <w:tc>
          <w:tcPr>
            <w:tcW w:w="2304" w:type="dxa"/>
          </w:tcPr>
          <w:p w14:paraId="6A190407" w14:textId="2F01FC72" w:rsidR="007C47A5" w:rsidRDefault="001F298A">
            <w:pPr>
              <w:pStyle w:val="Tabletext"/>
            </w:pPr>
            <w:r>
              <w:t>Hồ Minh Trí</w:t>
            </w:r>
          </w:p>
        </w:tc>
      </w:tr>
      <w:tr w:rsidR="007C47A5" w14:paraId="5D179F80" w14:textId="77777777">
        <w:tc>
          <w:tcPr>
            <w:tcW w:w="2304" w:type="dxa"/>
          </w:tcPr>
          <w:p w14:paraId="41686D53" w14:textId="4A15228F" w:rsidR="007C47A5" w:rsidRDefault="008210B9">
            <w:pPr>
              <w:pStyle w:val="Tabletext"/>
            </w:pPr>
            <w:r>
              <w:t>18/11/2019</w:t>
            </w:r>
          </w:p>
        </w:tc>
        <w:tc>
          <w:tcPr>
            <w:tcW w:w="1152" w:type="dxa"/>
          </w:tcPr>
          <w:p w14:paraId="5E36E4CA" w14:textId="4DC35137" w:rsidR="007C47A5" w:rsidRDefault="008210B9">
            <w:pPr>
              <w:pStyle w:val="Tabletext"/>
            </w:pPr>
            <w:r>
              <w:t>2.0</w:t>
            </w:r>
          </w:p>
        </w:tc>
        <w:tc>
          <w:tcPr>
            <w:tcW w:w="3744" w:type="dxa"/>
          </w:tcPr>
          <w:p w14:paraId="7AF3F8D7" w14:textId="57A909A7" w:rsidR="007C47A5" w:rsidRDefault="008210B9">
            <w:pPr>
              <w:pStyle w:val="Tabletext"/>
            </w:pPr>
            <w:r>
              <w:t>Updated project schedule and configuration management</w:t>
            </w:r>
          </w:p>
        </w:tc>
        <w:tc>
          <w:tcPr>
            <w:tcW w:w="2304" w:type="dxa"/>
          </w:tcPr>
          <w:p w14:paraId="7C9E39AD" w14:textId="56AB2BE5" w:rsidR="007C47A5" w:rsidRDefault="008210B9">
            <w:pPr>
              <w:pStyle w:val="Tabletext"/>
            </w:pPr>
            <w:r>
              <w:t>Hồ Minh Trí</w:t>
            </w:r>
          </w:p>
        </w:tc>
      </w:tr>
      <w:tr w:rsidR="007C47A5" w14:paraId="42207B97" w14:textId="77777777">
        <w:tc>
          <w:tcPr>
            <w:tcW w:w="2304" w:type="dxa"/>
          </w:tcPr>
          <w:p w14:paraId="6E4EE2DD" w14:textId="77777777" w:rsidR="007C47A5" w:rsidRDefault="007C47A5">
            <w:pPr>
              <w:pStyle w:val="Tabletext"/>
            </w:pPr>
          </w:p>
        </w:tc>
        <w:tc>
          <w:tcPr>
            <w:tcW w:w="1152" w:type="dxa"/>
          </w:tcPr>
          <w:p w14:paraId="636231AB" w14:textId="77777777" w:rsidR="007C47A5" w:rsidRDefault="007C47A5">
            <w:pPr>
              <w:pStyle w:val="Tabletext"/>
            </w:pPr>
          </w:p>
        </w:tc>
        <w:tc>
          <w:tcPr>
            <w:tcW w:w="3744" w:type="dxa"/>
          </w:tcPr>
          <w:p w14:paraId="491850DA" w14:textId="77777777" w:rsidR="007C47A5" w:rsidRDefault="007C47A5">
            <w:pPr>
              <w:pStyle w:val="Tabletext"/>
            </w:pPr>
          </w:p>
        </w:tc>
        <w:tc>
          <w:tcPr>
            <w:tcW w:w="2304" w:type="dxa"/>
          </w:tcPr>
          <w:p w14:paraId="44E28BF8" w14:textId="77777777" w:rsidR="007C47A5" w:rsidRDefault="007C47A5">
            <w:pPr>
              <w:pStyle w:val="Tabletext"/>
            </w:pPr>
          </w:p>
        </w:tc>
      </w:tr>
    </w:tbl>
    <w:p w14:paraId="7332292B" w14:textId="77777777" w:rsidR="007C47A5" w:rsidRDefault="007C47A5"/>
    <w:p w14:paraId="6662443D" w14:textId="77777777" w:rsidR="007C47A5" w:rsidRDefault="007C47A5">
      <w:pPr>
        <w:pStyle w:val="Title"/>
      </w:pPr>
      <w:r>
        <w:br w:type="page"/>
      </w:r>
      <w:r>
        <w:lastRenderedPageBreak/>
        <w:t>Table of Contents</w:t>
      </w:r>
    </w:p>
    <w:p w14:paraId="62E0CE78" w14:textId="59CE575C"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hyperlink>
    </w:p>
    <w:p w14:paraId="655DCA87" w14:textId="5BFA5676" w:rsidR="00694855" w:rsidRDefault="003A126A">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hyperlink>
    </w:p>
    <w:p w14:paraId="5A2F7D53" w14:textId="2DD3D83E" w:rsidR="00694855" w:rsidRDefault="003A126A">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hyperlink>
    </w:p>
    <w:p w14:paraId="6AE7C2A6" w14:textId="331B812A" w:rsidR="00694855" w:rsidRDefault="003A126A">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hyperlink>
    </w:p>
    <w:p w14:paraId="582350EA" w14:textId="4136FC67" w:rsidR="00694855" w:rsidRDefault="003A126A">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hyperlink>
    </w:p>
    <w:p w14:paraId="5DE40F87" w14:textId="757DD494" w:rsidR="00694855" w:rsidRDefault="003A126A">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hyperlink>
    </w:p>
    <w:p w14:paraId="113484D0" w14:textId="775137CF" w:rsidR="00694855" w:rsidRDefault="003A126A">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hyperlink>
    </w:p>
    <w:p w14:paraId="26D7E014" w14:textId="01D6FEC2" w:rsidR="00694855" w:rsidRDefault="003A126A">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hyperlink>
    </w:p>
    <w:p w14:paraId="42BC21CD" w14:textId="2FF80403" w:rsidR="00694855" w:rsidRDefault="003A126A">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hyperlink>
    </w:p>
    <w:p w14:paraId="46699AB3" w14:textId="58BEAF06" w:rsidR="00694855" w:rsidRDefault="003A126A">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hyperlink>
    </w:p>
    <w:p w14:paraId="5C60AE13" w14:textId="264D520C" w:rsidR="00694855" w:rsidRDefault="003A126A">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hyperlink>
    </w:p>
    <w:p w14:paraId="04030212" w14:textId="7F515A2A" w:rsidR="00694855" w:rsidRDefault="003A126A">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hyperlink>
    </w:p>
    <w:p w14:paraId="027326FD" w14:textId="6EFD0C38" w:rsidR="00694855" w:rsidRDefault="003A126A">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hyperlink>
    </w:p>
    <w:p w14:paraId="16AB5F1A" w14:textId="7CCAB00F" w:rsidR="00694855" w:rsidRDefault="003A126A">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hyperlink>
    </w:p>
    <w:p w14:paraId="1975358B" w14:textId="496765A8" w:rsidR="00694855" w:rsidRDefault="003A126A" w:rsidP="001F298A">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hyperlink>
      <w:r w:rsidR="001F298A">
        <w:rPr>
          <w:noProof/>
          <w:sz w:val="24"/>
        </w:rPr>
        <w:t xml:space="preserve"> </w:t>
      </w:r>
    </w:p>
    <w:p w14:paraId="4093C394" w14:textId="7048702E" w:rsidR="00694855" w:rsidRDefault="003A126A">
      <w:pPr>
        <w:pStyle w:val="TOC3"/>
        <w:tabs>
          <w:tab w:val="left" w:pos="1200"/>
          <w:tab w:val="right" w:pos="9350"/>
        </w:tabs>
        <w:rPr>
          <w:noProof/>
          <w:sz w:val="24"/>
        </w:rPr>
      </w:pPr>
      <w:hyperlink w:anchor="_Toc307271027" w:history="1">
        <w:r w:rsidR="00694855" w:rsidRPr="00382B32">
          <w:rPr>
            <w:rStyle w:val="Hyperlink"/>
            <w:noProof/>
          </w:rPr>
          <w:t>4.2.</w:t>
        </w:r>
        <w:r w:rsidR="001F298A">
          <w:rPr>
            <w:rStyle w:val="Hyperlink"/>
            <w:noProof/>
          </w:rPr>
          <w:t>2</w:t>
        </w:r>
        <w:r w:rsidR="00694855">
          <w:rPr>
            <w:noProof/>
            <w:sz w:val="24"/>
          </w:rPr>
          <w:tab/>
        </w:r>
        <w:r w:rsidR="00694855" w:rsidRPr="00382B32">
          <w:rPr>
            <w:rStyle w:val="Hyperlink"/>
            <w:noProof/>
          </w:rPr>
          <w:t>Releases</w:t>
        </w:r>
      </w:hyperlink>
    </w:p>
    <w:p w14:paraId="7FC2D370" w14:textId="176D36CB" w:rsidR="00694855" w:rsidRDefault="003A126A">
      <w:pPr>
        <w:pStyle w:val="TOC3"/>
        <w:tabs>
          <w:tab w:val="left" w:pos="1200"/>
          <w:tab w:val="right" w:pos="9350"/>
        </w:tabs>
        <w:rPr>
          <w:noProof/>
          <w:sz w:val="24"/>
        </w:rPr>
      </w:pPr>
      <w:hyperlink w:anchor="_Toc307271028" w:history="1">
        <w:r w:rsidR="00694855" w:rsidRPr="00382B32">
          <w:rPr>
            <w:rStyle w:val="Hyperlink"/>
            <w:noProof/>
          </w:rPr>
          <w:t>4.2.</w:t>
        </w:r>
        <w:r w:rsidR="001F298A">
          <w:rPr>
            <w:rStyle w:val="Hyperlink"/>
            <w:noProof/>
          </w:rPr>
          <w:t>3</w:t>
        </w:r>
        <w:r w:rsidR="00694855">
          <w:rPr>
            <w:noProof/>
            <w:sz w:val="24"/>
          </w:rPr>
          <w:tab/>
        </w:r>
        <w:r w:rsidR="00694855" w:rsidRPr="00382B32">
          <w:rPr>
            <w:rStyle w:val="Hyperlink"/>
            <w:noProof/>
          </w:rPr>
          <w:t>Project Schedule</w:t>
        </w:r>
      </w:hyperlink>
    </w:p>
    <w:p w14:paraId="71D721F0" w14:textId="39FF8E37" w:rsidR="00694855" w:rsidRDefault="003A126A">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hyperlink>
    </w:p>
    <w:p w14:paraId="653DDE5C" w14:textId="0F088F59" w:rsidR="00694855" w:rsidRDefault="003A126A">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hyperlink>
    </w:p>
    <w:p w14:paraId="1188581A" w14:textId="566FF085" w:rsidR="00694855" w:rsidRDefault="003A126A">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hyperlink>
    </w:p>
    <w:p w14:paraId="36A88768" w14:textId="1F6AF815" w:rsidR="00694855" w:rsidRDefault="003A126A">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hyperlink>
    </w:p>
    <w:p w14:paraId="7A5F6FD4" w14:textId="65BC0855" w:rsidR="00694855" w:rsidRDefault="003A126A">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hyperlink>
    </w:p>
    <w:p w14:paraId="3A520A0F" w14:textId="77777777" w:rsidR="007C47A5" w:rsidRDefault="007C47A5">
      <w:pPr>
        <w:pStyle w:val="Title"/>
      </w:pPr>
      <w:r>
        <w:rPr>
          <w:rFonts w:ascii="Times New Roman" w:hAnsi="Times New Roman"/>
          <w:b w:val="0"/>
          <w:bCs/>
          <w:sz w:val="20"/>
          <w:szCs w:val="24"/>
        </w:rPr>
        <w:fldChar w:fldCharType="end"/>
      </w:r>
      <w:r>
        <w:br w:type="page"/>
      </w:r>
      <w:fldSimple w:instr=" TITLE  \* MERGEFORMAT ">
        <w:r w:rsidR="003300ED">
          <w:t>Software Development Plan (Small Project)</w:t>
        </w:r>
      </w:fldSimple>
    </w:p>
    <w:p w14:paraId="7858A69B" w14:textId="77777777" w:rsidR="007C47A5" w:rsidRDefault="007C47A5">
      <w:pPr>
        <w:pStyle w:val="Heading1"/>
        <w:numPr>
          <w:ilvl w:val="0"/>
          <w:numId w:val="0"/>
        </w:numPr>
      </w:pPr>
      <w:bookmarkStart w:id="0" w:name="_Toc447095880"/>
    </w:p>
    <w:p w14:paraId="2011124E" w14:textId="79988263" w:rsidR="007C47A5" w:rsidRDefault="007C47A5" w:rsidP="00F92E17">
      <w:pPr>
        <w:pStyle w:val="Heading1"/>
      </w:pPr>
      <w:bookmarkStart w:id="1" w:name="_Toc524312826"/>
      <w:bookmarkStart w:id="2" w:name="_Toc307271011"/>
      <w:bookmarkStart w:id="3" w:name="_Toc456598586"/>
      <w:bookmarkStart w:id="4" w:name="_Toc456600917"/>
      <w:r>
        <w:t>Introduction</w:t>
      </w:r>
      <w:bookmarkEnd w:id="1"/>
      <w:bookmarkEnd w:id="2"/>
    </w:p>
    <w:p w14:paraId="49F7FBE6" w14:textId="77777777" w:rsidR="007C47A5" w:rsidRDefault="007C47A5">
      <w:pPr>
        <w:pStyle w:val="Heading2"/>
      </w:pPr>
      <w:bookmarkStart w:id="5" w:name="_Toc524312827"/>
      <w:bookmarkStart w:id="6" w:name="_Toc307271012"/>
      <w:r>
        <w:t>Purpose</w:t>
      </w:r>
      <w:bookmarkEnd w:id="5"/>
      <w:bookmarkEnd w:id="6"/>
    </w:p>
    <w:p w14:paraId="6DF698A1" w14:textId="77777777" w:rsidR="007C47A5" w:rsidRDefault="007C47A5">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284A46C9" w14:textId="77777777" w:rsidR="007C47A5" w:rsidRDefault="007C47A5">
      <w:pPr>
        <w:pStyle w:val="BodyText"/>
      </w:pPr>
      <w:r>
        <w:t xml:space="preserve">The following people use the </w:t>
      </w:r>
      <w:r>
        <w:rPr>
          <w:i/>
          <w:iCs/>
        </w:rPr>
        <w:t>Software Development Plan</w:t>
      </w:r>
      <w:r>
        <w:t xml:space="preserve">: </w:t>
      </w:r>
    </w:p>
    <w:p w14:paraId="448A4EE2"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090100FB" w14:textId="77777777" w:rsidR="007C47A5" w:rsidRDefault="007C47A5">
      <w:pPr>
        <w:pStyle w:val="BodyText"/>
        <w:numPr>
          <w:ilvl w:val="0"/>
          <w:numId w:val="3"/>
        </w:numPr>
      </w:pPr>
      <w:r>
        <w:rPr>
          <w:rStyle w:val="Strong"/>
        </w:rPr>
        <w:t>Project team members</w:t>
      </w:r>
      <w:r>
        <w:t xml:space="preserve"> use it to understand what they need to do, when they need to do it, and what other activities they are dependent upon. </w:t>
      </w:r>
    </w:p>
    <w:p w14:paraId="068F5E9A" w14:textId="77777777" w:rsidR="007C47A5" w:rsidRDefault="007C47A5">
      <w:pPr>
        <w:pStyle w:val="Heading2"/>
      </w:pPr>
      <w:bookmarkStart w:id="7" w:name="_Toc524312828"/>
      <w:bookmarkStart w:id="8" w:name="_Toc307271013"/>
      <w:r>
        <w:t>Scope</w:t>
      </w:r>
      <w:bookmarkEnd w:id="7"/>
      <w:bookmarkEnd w:id="8"/>
    </w:p>
    <w:p w14:paraId="6527963A" w14:textId="0BC10CB3" w:rsidR="007C47A5" w:rsidRDefault="007C47A5">
      <w:pPr>
        <w:pStyle w:val="BodyText"/>
      </w:pPr>
      <w:r>
        <w:t xml:space="preserve">This </w:t>
      </w:r>
      <w:r>
        <w:rPr>
          <w:i/>
          <w:iCs/>
        </w:rPr>
        <w:t>Software Development Plan</w:t>
      </w:r>
      <w:r>
        <w:t xml:space="preserve"> describes the overall plan to be used by the </w:t>
      </w:r>
      <w:r w:rsidR="00CD3997">
        <w:t>GLocate</w:t>
      </w:r>
      <w:r>
        <w:t xml:space="preserve">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BB1C9E" w14:textId="77777777" w:rsidR="007C47A5" w:rsidRDefault="007C47A5">
      <w:pPr>
        <w:pStyle w:val="Heading2"/>
      </w:pPr>
      <w:bookmarkStart w:id="9" w:name="_Toc524312831"/>
      <w:bookmarkStart w:id="10" w:name="_Toc307271014"/>
      <w:r>
        <w:t>Overview</w:t>
      </w:r>
      <w:bookmarkEnd w:id="9"/>
      <w:bookmarkEnd w:id="10"/>
    </w:p>
    <w:p w14:paraId="05705A10" w14:textId="77777777" w:rsidR="007C47A5" w:rsidRDefault="007C47A5">
      <w:pPr>
        <w:pStyle w:val="BodyText"/>
      </w:pPr>
      <w:r>
        <w:t xml:space="preserve">This </w:t>
      </w:r>
      <w:r>
        <w:rPr>
          <w:i/>
          <w:iCs/>
        </w:rPr>
        <w:t>Software Development Plan</w:t>
      </w:r>
      <w:r>
        <w:t xml:space="preserve"> contains the following information:</w:t>
      </w:r>
    </w:p>
    <w:p w14:paraId="423BD57B" w14:textId="77777777" w:rsidR="007C47A5" w:rsidRDefault="007C47A5">
      <w:pPr>
        <w:pStyle w:val="BodyText"/>
      </w:pPr>
      <w:r>
        <w:t>Project Overview — provides a description of the project's purpose, scope, and objectives.  It also defines the deliverables that the project is expected to deliver.</w:t>
      </w:r>
    </w:p>
    <w:p w14:paraId="0C7995F8" w14:textId="77777777" w:rsidR="007C47A5" w:rsidRDefault="007C47A5">
      <w:pPr>
        <w:pStyle w:val="BodyText"/>
      </w:pPr>
      <w:r>
        <w:t>Project Organization — describes the organizational structure of the project team.</w:t>
      </w:r>
    </w:p>
    <w:p w14:paraId="2F7B0D1B" w14:textId="77777777" w:rsidR="004A4577" w:rsidRDefault="004A4577">
      <w:pPr>
        <w:pStyle w:val="BodyText"/>
      </w:pPr>
      <w:r w:rsidRPr="004A4577">
        <w:t>Management Process — explains the estimated cost and schedule, defines the major phases and milestones for the project, and describes how the project will be monitored.</w:t>
      </w:r>
    </w:p>
    <w:p w14:paraId="1EB29FA0" w14:textId="77777777" w:rsidR="007C47A5" w:rsidRDefault="007C47A5">
      <w:pPr>
        <w:pStyle w:val="Heading1"/>
      </w:pPr>
      <w:bookmarkStart w:id="11" w:name="_Toc524312832"/>
      <w:bookmarkStart w:id="12" w:name="_Toc307271015"/>
      <w:r>
        <w:t>Project Overview</w:t>
      </w:r>
      <w:bookmarkEnd w:id="11"/>
      <w:bookmarkEnd w:id="12"/>
    </w:p>
    <w:p w14:paraId="45A2764C" w14:textId="77777777" w:rsidR="007C47A5" w:rsidRDefault="007C47A5">
      <w:pPr>
        <w:pStyle w:val="Heading2"/>
      </w:pPr>
      <w:bookmarkStart w:id="13" w:name="_Toc524312833"/>
      <w:bookmarkStart w:id="14" w:name="_Toc307271016"/>
      <w:r>
        <w:t>Project Purpose, Scope, and Objectives</w:t>
      </w:r>
      <w:bookmarkEnd w:id="13"/>
      <w:bookmarkEnd w:id="14"/>
    </w:p>
    <w:p w14:paraId="4DF8D8D6" w14:textId="3844CEC9" w:rsidR="007636F0" w:rsidRDefault="00FD70C8" w:rsidP="00883AD9">
      <w:pPr>
        <w:pStyle w:val="BodyText"/>
      </w:pPr>
      <w:r>
        <w:t xml:space="preserve">This project will implement an application that </w:t>
      </w:r>
      <w:r w:rsidRPr="00883AD9">
        <w:t xml:space="preserve">help </w:t>
      </w:r>
      <w:r>
        <w:t xml:space="preserve">friends hanging out to easily </w:t>
      </w:r>
      <w:r w:rsidR="00582233">
        <w:t>locate</w:t>
      </w:r>
      <w:r>
        <w:t xml:space="preserve"> each other</w:t>
      </w:r>
      <w:r w:rsidRPr="00883AD9">
        <w:t>.</w:t>
      </w:r>
      <w:r>
        <w:t xml:space="preserve"> </w:t>
      </w:r>
      <w:r w:rsidR="00EF6E88">
        <w:t>Before, when friends arrange</w:t>
      </w:r>
      <w:r w:rsidR="007636F0">
        <w:t>d</w:t>
      </w:r>
      <w:r w:rsidR="00EF6E88">
        <w:t xml:space="preserve"> to meet at a location</w:t>
      </w:r>
      <w:r w:rsidR="007636F0">
        <w:t xml:space="preserve">, there was always a possibility of misunderstanding </w:t>
      </w:r>
      <w:r w:rsidR="00582233">
        <w:t>and</w:t>
      </w:r>
      <w:r w:rsidR="007636F0">
        <w:t xml:space="preserve"> </w:t>
      </w:r>
      <w:r w:rsidR="00582233">
        <w:t>some</w:t>
      </w:r>
      <w:r w:rsidR="007636F0">
        <w:t xml:space="preserve"> friend</w:t>
      </w:r>
      <w:r w:rsidR="00582233">
        <w:t>s</w:t>
      </w:r>
      <w:r w:rsidR="007636F0">
        <w:t xml:space="preserve"> </w:t>
      </w:r>
      <w:r w:rsidR="002D6124">
        <w:t>might</w:t>
      </w:r>
      <w:r w:rsidR="007636F0">
        <w:t xml:space="preserve"> arrive at a different place. Furthermore, when a friend was late, the others had to wait and had no way to really know when that friend would arrive except by constantly calling or texting. And if there was a decision to switch the location after everyone had started moving, it would have been very difficult for everyone to coordinate effectively. It was </w:t>
      </w:r>
      <w:r w:rsidR="00BA70BB">
        <w:t>very likely</w:t>
      </w:r>
      <w:r w:rsidR="007636F0">
        <w:t xml:space="preserve"> that someone would have got lost or arrived late.</w:t>
      </w:r>
    </w:p>
    <w:p w14:paraId="53A07A42" w14:textId="571BBB2B" w:rsidR="00FD70C8" w:rsidRPr="00883AD9" w:rsidRDefault="002D6124" w:rsidP="00883AD9">
      <w:pPr>
        <w:pStyle w:val="BodyText"/>
      </w:pPr>
      <w:r>
        <w:t>The proposed</w:t>
      </w:r>
      <w:r w:rsidR="007636F0">
        <w:t xml:space="preserve"> application offers a simple solution to this situation. </w:t>
      </w:r>
      <w:r w:rsidR="00EF6E88">
        <w:t xml:space="preserve">Instead of using inconvenient and ineffective methods to coordinate </w:t>
      </w:r>
      <w:r w:rsidR="007636F0">
        <w:t xml:space="preserve">locations </w:t>
      </w:r>
      <w:r w:rsidR="00EF6E88">
        <w:t>such as text messages</w:t>
      </w:r>
      <w:r w:rsidR="00582233">
        <w:t xml:space="preserve"> or</w:t>
      </w:r>
      <w:r w:rsidR="00EF6E88">
        <w:t xml:space="preserve"> phone calls, e</w:t>
      </w:r>
      <w:r w:rsidR="00FD70C8">
        <w:t xml:space="preserve">ach group of friends </w:t>
      </w:r>
      <w:r w:rsidR="00582233">
        <w:t xml:space="preserve">hanging out </w:t>
      </w:r>
      <w:r w:rsidR="00EF6E88">
        <w:t>only need to</w:t>
      </w:r>
      <w:r w:rsidR="00FD70C8">
        <w:t xml:space="preserve"> create and join a virtual group in </w:t>
      </w:r>
      <w:r>
        <w:t>the</w:t>
      </w:r>
      <w:r w:rsidR="00FD70C8">
        <w:t xml:space="preserve"> app</w:t>
      </w:r>
      <w:r w:rsidR="00582233">
        <w:t>. Everyone in the group will</w:t>
      </w:r>
      <w:r w:rsidR="00FD70C8">
        <w:t xml:space="preserve"> </w:t>
      </w:r>
      <w:r w:rsidR="00BA70BB">
        <w:t xml:space="preserve">then </w:t>
      </w:r>
      <w:r w:rsidR="00FD70C8" w:rsidRPr="00883AD9">
        <w:t xml:space="preserve">get real time locations of </w:t>
      </w:r>
      <w:r w:rsidR="00FD70C8">
        <w:t>each other</w:t>
      </w:r>
      <w:r w:rsidR="00FD70C8" w:rsidRPr="00883AD9">
        <w:t>, displayed on a map.</w:t>
      </w:r>
      <w:r w:rsidR="00FD70C8">
        <w:t xml:space="preserve"> </w:t>
      </w:r>
      <w:r w:rsidR="00582233">
        <w:t xml:space="preserve">A flag can be placed on the map to designate the meeting point and if there is a switch of location, simply move the flag and everyone in the group will be notified. Using </w:t>
      </w:r>
      <w:r>
        <w:t>the</w:t>
      </w:r>
      <w:r w:rsidR="00582233">
        <w:t xml:space="preserve"> app, everyone knows exactly where they need to go and where everybody else is. There is no need to worry about someone getting lost, arriving at the wrong location, or taking too much time and making everybody else wait.</w:t>
      </w:r>
    </w:p>
    <w:p w14:paraId="1BE78E05" w14:textId="77777777" w:rsidR="007C47A5" w:rsidRDefault="007C47A5">
      <w:pPr>
        <w:pStyle w:val="Heading2"/>
      </w:pPr>
      <w:bookmarkStart w:id="15" w:name="_Toc524312834"/>
      <w:bookmarkStart w:id="16" w:name="_Toc307271017"/>
      <w:r>
        <w:lastRenderedPageBreak/>
        <w:t>Assumptions and Constraints</w:t>
      </w:r>
      <w:bookmarkEnd w:id="15"/>
      <w:bookmarkEnd w:id="16"/>
    </w:p>
    <w:p w14:paraId="40772877" w14:textId="77777777" w:rsidR="004A4577" w:rsidRDefault="004669DD" w:rsidP="004A4577">
      <w:pPr>
        <w:pStyle w:val="BodyText"/>
      </w:pPr>
      <w:r>
        <w:t>Assumptions:</w:t>
      </w:r>
    </w:p>
    <w:p w14:paraId="36583306" w14:textId="77777777" w:rsidR="007E72DF" w:rsidRDefault="007E72DF" w:rsidP="007E72DF">
      <w:pPr>
        <w:pStyle w:val="BodyText"/>
        <w:numPr>
          <w:ilvl w:val="0"/>
          <w:numId w:val="7"/>
        </w:numPr>
      </w:pPr>
      <w:r>
        <w:t>A user of the app needs to have a mobile device.</w:t>
      </w:r>
    </w:p>
    <w:p w14:paraId="70AA4631" w14:textId="39C96D66" w:rsidR="004669DD" w:rsidRDefault="004669DD" w:rsidP="004669DD">
      <w:pPr>
        <w:pStyle w:val="BodyText"/>
        <w:numPr>
          <w:ilvl w:val="0"/>
          <w:numId w:val="5"/>
        </w:numPr>
      </w:pPr>
      <w:r>
        <w:t xml:space="preserve">The mobile device running the app needs to have a </w:t>
      </w:r>
      <w:r w:rsidR="002D6124">
        <w:t>modern</w:t>
      </w:r>
      <w:r>
        <w:t xml:space="preserve"> version of </w:t>
      </w:r>
      <w:r w:rsidR="007E72DF">
        <w:t xml:space="preserve">either </w:t>
      </w:r>
      <w:r>
        <w:t>iOS or Android.</w:t>
      </w:r>
    </w:p>
    <w:p w14:paraId="4F53BDE9" w14:textId="77777777" w:rsidR="004669DD" w:rsidRDefault="004669DD" w:rsidP="004669DD">
      <w:pPr>
        <w:pStyle w:val="BodyText"/>
        <w:numPr>
          <w:ilvl w:val="0"/>
          <w:numId w:val="5"/>
        </w:numPr>
      </w:pPr>
      <w:r>
        <w:t xml:space="preserve">The mobile device running the app needs to be connected to the Internet, likely </w:t>
      </w:r>
      <w:r w:rsidR="007E72DF">
        <w:t xml:space="preserve">in </w:t>
      </w:r>
      <w:r>
        <w:t>a region with strong 3G signal.</w:t>
      </w:r>
    </w:p>
    <w:p w14:paraId="5AA97413" w14:textId="77777777" w:rsidR="004669DD" w:rsidRDefault="004669DD" w:rsidP="004669DD">
      <w:pPr>
        <w:pStyle w:val="BodyText"/>
        <w:numPr>
          <w:ilvl w:val="0"/>
          <w:numId w:val="5"/>
        </w:numPr>
      </w:pPr>
      <w:r>
        <w:t>The mobile device running the app needs to be connected to GPS, likely</w:t>
      </w:r>
      <w:r w:rsidR="007E72DF">
        <w:t xml:space="preserve"> in</w:t>
      </w:r>
      <w:r>
        <w:t xml:space="preserve"> an outdoor region.</w:t>
      </w:r>
    </w:p>
    <w:p w14:paraId="31D6F457" w14:textId="77777777" w:rsidR="00883AD9" w:rsidRDefault="00883AD9" w:rsidP="00883AD9">
      <w:pPr>
        <w:pStyle w:val="BodyText"/>
      </w:pPr>
      <w:r>
        <w:t>Constraints:</w:t>
      </w:r>
    </w:p>
    <w:p w14:paraId="1E68759D" w14:textId="77777777" w:rsidR="00883AD9" w:rsidRDefault="00883AD9" w:rsidP="00883AD9">
      <w:pPr>
        <w:pStyle w:val="BodyText"/>
        <w:numPr>
          <w:ilvl w:val="0"/>
          <w:numId w:val="6"/>
        </w:numPr>
      </w:pPr>
      <w:r>
        <w:t>The app will be developed by a team of five members.</w:t>
      </w:r>
    </w:p>
    <w:p w14:paraId="2874D0DE" w14:textId="1DC195BE" w:rsidR="00883AD9" w:rsidRPr="004A4577" w:rsidRDefault="00883AD9" w:rsidP="00883AD9">
      <w:pPr>
        <w:pStyle w:val="BodyText"/>
        <w:numPr>
          <w:ilvl w:val="0"/>
          <w:numId w:val="6"/>
        </w:numPr>
      </w:pPr>
      <w:bookmarkStart w:id="17" w:name="_Hlk24963011"/>
      <w:r>
        <w:t>The app will be finished by the end of the first semester of the 2019-20</w:t>
      </w:r>
      <w:r w:rsidR="003760FF">
        <w:t>2</w:t>
      </w:r>
      <w:r>
        <w:t>0 school year.</w:t>
      </w:r>
    </w:p>
    <w:p w14:paraId="247D9D68" w14:textId="77777777" w:rsidR="007C47A5" w:rsidRDefault="007C47A5">
      <w:pPr>
        <w:pStyle w:val="Heading2"/>
      </w:pPr>
      <w:bookmarkStart w:id="18" w:name="_Toc524312835"/>
      <w:bookmarkStart w:id="19" w:name="_Toc307271018"/>
      <w:bookmarkEnd w:id="17"/>
      <w:r>
        <w:t>Project Deliverables</w:t>
      </w:r>
      <w:bookmarkEnd w:id="18"/>
      <w:bookmarkEnd w:id="19"/>
    </w:p>
    <w:p w14:paraId="2FE186F3" w14:textId="77777777" w:rsidR="004A4577" w:rsidRDefault="004A4577" w:rsidP="004A4577">
      <w:pPr>
        <w:pStyle w:val="BodyText"/>
      </w:pPr>
      <w:r w:rsidRPr="004A4577">
        <w:t>The following deliverables will be produced during the project:</w:t>
      </w:r>
    </w:p>
    <w:p w14:paraId="7A02DDCF" w14:textId="77777777" w:rsidR="004A4577" w:rsidRDefault="004A4577" w:rsidP="004A4577">
      <w:pPr>
        <w:pStyle w:val="BodyText"/>
        <w:numPr>
          <w:ilvl w:val="0"/>
          <w:numId w:val="4"/>
        </w:numPr>
      </w:pPr>
      <w:r>
        <w:t>Software Development Plan</w:t>
      </w:r>
    </w:p>
    <w:p w14:paraId="5B04549F" w14:textId="7C8FF5AD" w:rsidR="004A4577" w:rsidRDefault="004A4577" w:rsidP="004A4577">
      <w:pPr>
        <w:pStyle w:val="BodyText"/>
        <w:numPr>
          <w:ilvl w:val="0"/>
          <w:numId w:val="4"/>
        </w:numPr>
      </w:pPr>
      <w:r>
        <w:t>Vision Document</w:t>
      </w:r>
    </w:p>
    <w:p w14:paraId="39D0E25D" w14:textId="78E03F64" w:rsidR="001D33F1" w:rsidRDefault="001D33F1" w:rsidP="004A4577">
      <w:pPr>
        <w:pStyle w:val="BodyText"/>
        <w:numPr>
          <w:ilvl w:val="0"/>
          <w:numId w:val="4"/>
        </w:numPr>
      </w:pPr>
      <w:r>
        <w:t>Use-Case Specification</w:t>
      </w:r>
    </w:p>
    <w:p w14:paraId="4DECD0B2" w14:textId="1E03705B" w:rsidR="00917153" w:rsidRPr="004A4577" w:rsidRDefault="00917153" w:rsidP="004A4577">
      <w:pPr>
        <w:pStyle w:val="BodyText"/>
        <w:numPr>
          <w:ilvl w:val="0"/>
          <w:numId w:val="4"/>
        </w:numPr>
      </w:pPr>
      <w:r>
        <w:t>Software Architecture Document</w:t>
      </w:r>
    </w:p>
    <w:p w14:paraId="502F2C81" w14:textId="77777777" w:rsidR="007C47A5" w:rsidRDefault="007C47A5">
      <w:pPr>
        <w:pStyle w:val="Heading1"/>
      </w:pPr>
      <w:bookmarkStart w:id="20" w:name="_Toc524312837"/>
      <w:bookmarkStart w:id="21" w:name="_Toc307271019"/>
      <w:r>
        <w:t>Project Organization</w:t>
      </w:r>
      <w:bookmarkEnd w:id="20"/>
      <w:bookmarkEnd w:id="21"/>
    </w:p>
    <w:p w14:paraId="3CCB3B69" w14:textId="4E12E400" w:rsidR="007C47A5" w:rsidRDefault="007C47A5">
      <w:pPr>
        <w:pStyle w:val="Heading2"/>
      </w:pPr>
      <w:bookmarkStart w:id="22" w:name="_Toc524312838"/>
      <w:bookmarkStart w:id="23" w:name="_Toc307271020"/>
      <w:r>
        <w:t>Organizational Structure</w:t>
      </w:r>
      <w:bookmarkEnd w:id="22"/>
      <w:bookmarkEnd w:id="23"/>
    </w:p>
    <w:p w14:paraId="45C1B375" w14:textId="330E7914" w:rsidR="004F1143" w:rsidRDefault="004F1143" w:rsidP="004F1143"/>
    <w:tbl>
      <w:tblPr>
        <w:tblStyle w:val="TableGrid"/>
        <w:tblW w:w="0" w:type="auto"/>
        <w:tblInd w:w="85" w:type="dxa"/>
        <w:tblLook w:val="04A0" w:firstRow="1" w:lastRow="0" w:firstColumn="1" w:lastColumn="0" w:noHBand="0" w:noVBand="1"/>
      </w:tblPr>
      <w:tblGrid>
        <w:gridCol w:w="4050"/>
        <w:gridCol w:w="5215"/>
      </w:tblGrid>
      <w:tr w:rsidR="004F1143" w14:paraId="4EA4DA25" w14:textId="77777777" w:rsidTr="006D7277">
        <w:tc>
          <w:tcPr>
            <w:tcW w:w="4050" w:type="dxa"/>
          </w:tcPr>
          <w:p w14:paraId="218607B1" w14:textId="2D717D8E" w:rsidR="004F1143" w:rsidRDefault="004F1143" w:rsidP="004F1143">
            <w:r>
              <w:t>Person</w:t>
            </w:r>
          </w:p>
        </w:tc>
        <w:tc>
          <w:tcPr>
            <w:tcW w:w="5215" w:type="dxa"/>
          </w:tcPr>
          <w:p w14:paraId="2DE1E898" w14:textId="35878A33" w:rsidR="004F1143" w:rsidRDefault="004F1143" w:rsidP="004F1143">
            <w:r>
              <w:t>Role</w:t>
            </w:r>
          </w:p>
        </w:tc>
      </w:tr>
      <w:tr w:rsidR="004F1143" w14:paraId="7084288A" w14:textId="77777777" w:rsidTr="006D7277">
        <w:tc>
          <w:tcPr>
            <w:tcW w:w="4050" w:type="dxa"/>
          </w:tcPr>
          <w:p w14:paraId="2551AFDC" w14:textId="242E59AC" w:rsidR="004F1143" w:rsidRDefault="004F1143" w:rsidP="004F1143">
            <w:r>
              <w:t>Hồ Minh Trí</w:t>
            </w:r>
          </w:p>
        </w:tc>
        <w:tc>
          <w:tcPr>
            <w:tcW w:w="5215" w:type="dxa"/>
          </w:tcPr>
          <w:p w14:paraId="343F7F1A" w14:textId="19E581B7" w:rsidR="004F1143" w:rsidRDefault="004F1143" w:rsidP="004F1143">
            <w:r>
              <w:t>Project Manager</w:t>
            </w:r>
          </w:p>
          <w:p w14:paraId="14AE17EF" w14:textId="6436C10E" w:rsidR="00F26BC4" w:rsidRDefault="006D7277" w:rsidP="004F1143">
            <w:r>
              <w:t xml:space="preserve">Software </w:t>
            </w:r>
            <w:r w:rsidR="00F26BC4">
              <w:t>Architect</w:t>
            </w:r>
          </w:p>
          <w:p w14:paraId="7033F074" w14:textId="1930F19B" w:rsidR="004F1143" w:rsidRDefault="004F1143" w:rsidP="004F1143">
            <w:r>
              <w:t>Business</w:t>
            </w:r>
            <w:r w:rsidR="006D7277">
              <w:t>-Process</w:t>
            </w:r>
            <w:r>
              <w:t xml:space="preserve"> Analyst</w:t>
            </w:r>
          </w:p>
          <w:p w14:paraId="04DF1FE0" w14:textId="4934AD7F" w:rsidR="00F26BC4" w:rsidRDefault="00F26BC4" w:rsidP="004F1143">
            <w:r>
              <w:t>Tester</w:t>
            </w:r>
          </w:p>
          <w:p w14:paraId="04F0B5CF" w14:textId="1A6D62B6" w:rsidR="00FE4D1A" w:rsidRDefault="00FE4D1A" w:rsidP="004F1143">
            <w:r>
              <w:t>Requirements Specifier</w:t>
            </w:r>
          </w:p>
          <w:p w14:paraId="1C1B3F74" w14:textId="77777777" w:rsidR="00755F20" w:rsidRDefault="00755F20" w:rsidP="004F1143">
            <w:r>
              <w:t>Database Designer</w:t>
            </w:r>
          </w:p>
          <w:p w14:paraId="49D44C69" w14:textId="4BAF022B" w:rsidR="00755F20" w:rsidRDefault="00755F20" w:rsidP="004F1143">
            <w:r>
              <w:t>Implementer</w:t>
            </w:r>
          </w:p>
        </w:tc>
      </w:tr>
      <w:tr w:rsidR="004F1143" w14:paraId="32F39BF9" w14:textId="77777777" w:rsidTr="006D7277">
        <w:tc>
          <w:tcPr>
            <w:tcW w:w="4050" w:type="dxa"/>
          </w:tcPr>
          <w:p w14:paraId="19143284" w14:textId="57BABA85" w:rsidR="004F1143" w:rsidRDefault="004F1143" w:rsidP="004F1143">
            <w:r>
              <w:t>Nguyễn Minh Trí</w:t>
            </w:r>
          </w:p>
        </w:tc>
        <w:tc>
          <w:tcPr>
            <w:tcW w:w="5215" w:type="dxa"/>
          </w:tcPr>
          <w:p w14:paraId="20EF3128" w14:textId="2C99DB53" w:rsidR="004F1143" w:rsidRDefault="006D7277" w:rsidP="004F1143">
            <w:r>
              <w:t xml:space="preserve">Software </w:t>
            </w:r>
            <w:r w:rsidR="004F1143">
              <w:t>Architect</w:t>
            </w:r>
          </w:p>
          <w:p w14:paraId="5CB61702" w14:textId="2660950C" w:rsidR="00F26BC4" w:rsidRDefault="00F26BC4" w:rsidP="004F1143">
            <w:r>
              <w:t>Business</w:t>
            </w:r>
            <w:r w:rsidR="006D7277">
              <w:t>-Process</w:t>
            </w:r>
            <w:r>
              <w:t xml:space="preserve"> Analyst</w:t>
            </w:r>
          </w:p>
          <w:p w14:paraId="220AC874" w14:textId="77777777" w:rsidR="004F1143" w:rsidRDefault="004F1143" w:rsidP="004F1143">
            <w:r>
              <w:t>Designer</w:t>
            </w:r>
          </w:p>
          <w:p w14:paraId="6CC3ACF0" w14:textId="77777777" w:rsidR="004F1143" w:rsidRDefault="004F1143" w:rsidP="004F1143">
            <w:r>
              <w:t>Tester</w:t>
            </w:r>
          </w:p>
          <w:p w14:paraId="36E2B983" w14:textId="29834A26" w:rsidR="00755F20" w:rsidRDefault="00755F20" w:rsidP="004F1143">
            <w:r>
              <w:t>Implementer</w:t>
            </w:r>
          </w:p>
        </w:tc>
      </w:tr>
      <w:tr w:rsidR="004F1143" w14:paraId="450E1665" w14:textId="77777777" w:rsidTr="006D7277">
        <w:tc>
          <w:tcPr>
            <w:tcW w:w="4050" w:type="dxa"/>
          </w:tcPr>
          <w:p w14:paraId="46B380F0" w14:textId="38FBD102" w:rsidR="004F1143" w:rsidRDefault="004F1143" w:rsidP="004F1143">
            <w:r>
              <w:t>Đỗ Trí Nhân</w:t>
            </w:r>
          </w:p>
        </w:tc>
        <w:tc>
          <w:tcPr>
            <w:tcW w:w="5215" w:type="dxa"/>
          </w:tcPr>
          <w:p w14:paraId="7E09FE16" w14:textId="1C2981EB" w:rsidR="004F1143" w:rsidRDefault="006D7277" w:rsidP="004F1143">
            <w:r>
              <w:t xml:space="preserve">Software </w:t>
            </w:r>
            <w:r w:rsidR="004F1143">
              <w:t>Architect</w:t>
            </w:r>
          </w:p>
          <w:p w14:paraId="7EE22DAE" w14:textId="6FE92EB4" w:rsidR="004F1143" w:rsidRDefault="004F1143" w:rsidP="004F1143">
            <w:r>
              <w:t>Business</w:t>
            </w:r>
            <w:r w:rsidR="006D7277">
              <w:t>-Process</w:t>
            </w:r>
            <w:r>
              <w:t xml:space="preserve"> Analyst</w:t>
            </w:r>
          </w:p>
          <w:p w14:paraId="51D41F07" w14:textId="77777777" w:rsidR="004F1143" w:rsidRDefault="004F1143" w:rsidP="004F1143">
            <w:r>
              <w:t>Designer</w:t>
            </w:r>
          </w:p>
          <w:p w14:paraId="681F3F74" w14:textId="77777777" w:rsidR="004F1143" w:rsidRDefault="004F1143" w:rsidP="004F1143">
            <w:r>
              <w:t>Tester</w:t>
            </w:r>
          </w:p>
          <w:p w14:paraId="6F665D16" w14:textId="471D4682" w:rsidR="00755F20" w:rsidRDefault="00755F20" w:rsidP="004F1143">
            <w:r>
              <w:t>Implementer</w:t>
            </w:r>
          </w:p>
        </w:tc>
      </w:tr>
      <w:tr w:rsidR="004F1143" w14:paraId="234422B7" w14:textId="77777777" w:rsidTr="006D7277">
        <w:tc>
          <w:tcPr>
            <w:tcW w:w="4050" w:type="dxa"/>
          </w:tcPr>
          <w:p w14:paraId="487DEED7" w14:textId="0C0F858A" w:rsidR="004F1143" w:rsidRDefault="004F1143" w:rsidP="004F1143">
            <w:r>
              <w:t>Nguyễn Hoàng Tân</w:t>
            </w:r>
          </w:p>
        </w:tc>
        <w:tc>
          <w:tcPr>
            <w:tcW w:w="5215" w:type="dxa"/>
          </w:tcPr>
          <w:p w14:paraId="5DC0E1B6" w14:textId="495475FE" w:rsidR="00F26BC4" w:rsidRDefault="006D7277" w:rsidP="004F1143">
            <w:r>
              <w:t xml:space="preserve">Software </w:t>
            </w:r>
            <w:r w:rsidR="00F26BC4">
              <w:t>Architect</w:t>
            </w:r>
          </w:p>
          <w:p w14:paraId="0BF29113" w14:textId="77777777" w:rsidR="00F26BC4" w:rsidRDefault="00F26BC4" w:rsidP="004F1143">
            <w:r>
              <w:t>Designer</w:t>
            </w:r>
          </w:p>
          <w:p w14:paraId="6D27CB17" w14:textId="77777777" w:rsidR="00F26BC4" w:rsidRDefault="00F26BC4" w:rsidP="004F1143">
            <w:r>
              <w:t>Tester</w:t>
            </w:r>
          </w:p>
          <w:p w14:paraId="22409941" w14:textId="4B09DF25" w:rsidR="00755F20" w:rsidRDefault="00755F20" w:rsidP="004F1143">
            <w:r>
              <w:t>Implementer</w:t>
            </w:r>
          </w:p>
        </w:tc>
      </w:tr>
      <w:tr w:rsidR="004F1143" w14:paraId="3017FF82" w14:textId="77777777" w:rsidTr="006D7277">
        <w:tc>
          <w:tcPr>
            <w:tcW w:w="4050" w:type="dxa"/>
          </w:tcPr>
          <w:p w14:paraId="07F480A1" w14:textId="4B517626" w:rsidR="004F1143" w:rsidRDefault="004F1143" w:rsidP="004F1143">
            <w:r>
              <w:t>Nguyễn Thanh Tùng</w:t>
            </w:r>
          </w:p>
        </w:tc>
        <w:tc>
          <w:tcPr>
            <w:tcW w:w="5215" w:type="dxa"/>
          </w:tcPr>
          <w:p w14:paraId="44C96F98" w14:textId="11BF8E0B" w:rsidR="00F26BC4" w:rsidRDefault="006D7277" w:rsidP="004F1143">
            <w:r>
              <w:t xml:space="preserve">Software </w:t>
            </w:r>
            <w:r w:rsidR="00F26BC4">
              <w:t>Architect</w:t>
            </w:r>
          </w:p>
          <w:p w14:paraId="2D85B784" w14:textId="59A10574" w:rsidR="00F26BC4" w:rsidRDefault="00F26BC4" w:rsidP="004F1143">
            <w:r>
              <w:lastRenderedPageBreak/>
              <w:t>Business</w:t>
            </w:r>
            <w:r w:rsidR="006D7277">
              <w:t>-Process</w:t>
            </w:r>
            <w:r>
              <w:t xml:space="preserve"> Analyst</w:t>
            </w:r>
          </w:p>
          <w:p w14:paraId="762AA9BC" w14:textId="4741DD09" w:rsidR="004F1143" w:rsidRDefault="004F1143" w:rsidP="004F1143">
            <w:r>
              <w:t>Designer</w:t>
            </w:r>
          </w:p>
          <w:p w14:paraId="40DF8710" w14:textId="77777777" w:rsidR="004F1143" w:rsidRDefault="004F1143" w:rsidP="004F1143">
            <w:r>
              <w:t>Tester</w:t>
            </w:r>
          </w:p>
          <w:p w14:paraId="49F7522A" w14:textId="6C7D35AC" w:rsidR="00755F20" w:rsidRDefault="00755F20" w:rsidP="004F1143">
            <w:r>
              <w:t>Implementer</w:t>
            </w:r>
          </w:p>
        </w:tc>
      </w:tr>
    </w:tbl>
    <w:p w14:paraId="4D47CB7B" w14:textId="17EA0B39" w:rsidR="004F1143" w:rsidRDefault="004F1143" w:rsidP="004F1143">
      <w:pPr>
        <w:ind w:left="720"/>
      </w:pPr>
    </w:p>
    <w:p w14:paraId="08BD49B3" w14:textId="77777777" w:rsidR="004F1143" w:rsidRPr="004F1143" w:rsidRDefault="004F1143" w:rsidP="004F1143">
      <w:pPr>
        <w:ind w:left="720"/>
      </w:pPr>
    </w:p>
    <w:p w14:paraId="41578E55" w14:textId="76C9C64F" w:rsidR="007C47A5" w:rsidRDefault="007C47A5" w:rsidP="003447A8">
      <w:pPr>
        <w:pStyle w:val="Heading2"/>
      </w:pPr>
      <w:bookmarkStart w:id="24" w:name="_Toc524312840"/>
      <w:bookmarkStart w:id="25" w:name="_Toc307271021"/>
      <w:r>
        <w:t>Roles and Responsibilities</w:t>
      </w:r>
      <w:bookmarkEnd w:id="24"/>
      <w:bookmarkEnd w:id="25"/>
    </w:p>
    <w:p w14:paraId="35C9C07B" w14:textId="77777777" w:rsidR="004F1143" w:rsidRPr="004F1143" w:rsidRDefault="004F1143" w:rsidP="004F1143"/>
    <w:tbl>
      <w:tblPr>
        <w:tblStyle w:val="TableGrid"/>
        <w:tblW w:w="0" w:type="auto"/>
        <w:tblInd w:w="85" w:type="dxa"/>
        <w:tblLook w:val="04A0" w:firstRow="1" w:lastRow="0" w:firstColumn="1" w:lastColumn="0" w:noHBand="0" w:noVBand="1"/>
      </w:tblPr>
      <w:tblGrid>
        <w:gridCol w:w="2340"/>
        <w:gridCol w:w="6925"/>
      </w:tblGrid>
      <w:tr w:rsidR="00755F20" w14:paraId="74678659" w14:textId="77777777" w:rsidTr="006D7277">
        <w:tc>
          <w:tcPr>
            <w:tcW w:w="2340" w:type="dxa"/>
          </w:tcPr>
          <w:p w14:paraId="30073424" w14:textId="1FBEE930" w:rsidR="00755F20" w:rsidRDefault="00755F20">
            <w:pPr>
              <w:pStyle w:val="BodyText"/>
              <w:ind w:left="0"/>
            </w:pPr>
            <w:r>
              <w:t>Role</w:t>
            </w:r>
          </w:p>
        </w:tc>
        <w:tc>
          <w:tcPr>
            <w:tcW w:w="6925" w:type="dxa"/>
          </w:tcPr>
          <w:p w14:paraId="1F6803D3" w14:textId="3C59D759" w:rsidR="00755F20" w:rsidRDefault="00755F20">
            <w:pPr>
              <w:pStyle w:val="BodyText"/>
              <w:ind w:left="0"/>
            </w:pPr>
            <w:r>
              <w:t>Responsibility</w:t>
            </w:r>
          </w:p>
        </w:tc>
      </w:tr>
      <w:tr w:rsidR="00755F20" w14:paraId="1EC94053" w14:textId="77777777" w:rsidTr="006D7277">
        <w:tc>
          <w:tcPr>
            <w:tcW w:w="2340" w:type="dxa"/>
          </w:tcPr>
          <w:p w14:paraId="4299F639" w14:textId="236A13BA" w:rsidR="00755F20" w:rsidRDefault="006D7277">
            <w:pPr>
              <w:pStyle w:val="BodyText"/>
              <w:ind w:left="0"/>
            </w:pPr>
            <w:r>
              <w:t>Project Manager</w:t>
            </w:r>
          </w:p>
        </w:tc>
        <w:tc>
          <w:tcPr>
            <w:tcW w:w="6925" w:type="dxa"/>
          </w:tcPr>
          <w:p w14:paraId="2787C625" w14:textId="213249B9" w:rsidR="00755F20" w:rsidRDefault="006D7277">
            <w:pPr>
              <w:pStyle w:val="BodyText"/>
              <w:ind w:left="0"/>
            </w:pPr>
            <w:r w:rsidRPr="006D7277">
              <w:t>The project manager role allocates resources, shapes priorities, coordinates interactions with customers and users, and generally keeps the project team focused on the right goal. The project manager also establishes a set of practices that ensure the integrity and quality of project artifacts.</w:t>
            </w:r>
          </w:p>
        </w:tc>
      </w:tr>
      <w:tr w:rsidR="00755F20" w14:paraId="7B18D8B4" w14:textId="77777777" w:rsidTr="006D7277">
        <w:tc>
          <w:tcPr>
            <w:tcW w:w="2340" w:type="dxa"/>
          </w:tcPr>
          <w:p w14:paraId="29B5838D" w14:textId="17CA99DD" w:rsidR="00755F20" w:rsidRDefault="006D7277">
            <w:pPr>
              <w:pStyle w:val="BodyText"/>
              <w:ind w:left="0"/>
            </w:pPr>
            <w:r>
              <w:t>Software Architect</w:t>
            </w:r>
          </w:p>
        </w:tc>
        <w:tc>
          <w:tcPr>
            <w:tcW w:w="6925" w:type="dxa"/>
          </w:tcPr>
          <w:p w14:paraId="33847212" w14:textId="75B09264" w:rsidR="00755F20" w:rsidRDefault="006D7277">
            <w:pPr>
              <w:pStyle w:val="BodyText"/>
              <w:ind w:left="0"/>
            </w:pPr>
            <w:r w:rsidRPr="006D7277">
              <w:t>The software architect role leads and coordinates technical activities and artifacts throughout the project. The software architect establishes the overall structure for each architectural view: the decomposition of the view, the grouping of elements, and the interfaces between these major groupings. Therefore, in contrast to the other roles, the software architect's view is one of breadth as opposed to one of depth.</w:t>
            </w:r>
          </w:p>
        </w:tc>
      </w:tr>
      <w:tr w:rsidR="00755F20" w14:paraId="421282F1" w14:textId="77777777" w:rsidTr="006D7277">
        <w:tc>
          <w:tcPr>
            <w:tcW w:w="2340" w:type="dxa"/>
          </w:tcPr>
          <w:p w14:paraId="033E6C21" w14:textId="0F136185" w:rsidR="00755F20" w:rsidRDefault="006D7277">
            <w:pPr>
              <w:pStyle w:val="BodyText"/>
              <w:ind w:left="0"/>
            </w:pPr>
            <w:r>
              <w:t>Business-Process Analyst</w:t>
            </w:r>
          </w:p>
        </w:tc>
        <w:tc>
          <w:tcPr>
            <w:tcW w:w="6925" w:type="dxa"/>
          </w:tcPr>
          <w:p w14:paraId="0CC6CF7C" w14:textId="194E76ED" w:rsidR="00755F20" w:rsidRDefault="006D7277">
            <w:pPr>
              <w:pStyle w:val="BodyText"/>
              <w:ind w:left="0"/>
            </w:pPr>
            <w:r w:rsidRPr="006D7277">
              <w:t>The business-process analyst leads and coordinates business use-case modeling by outlining and delimiting the organization being modeled; for example, establishing what business actors and business use cases exist and how they interact.</w:t>
            </w:r>
          </w:p>
        </w:tc>
      </w:tr>
      <w:tr w:rsidR="00755F20" w14:paraId="38BB6AC6" w14:textId="77777777" w:rsidTr="006D7277">
        <w:tc>
          <w:tcPr>
            <w:tcW w:w="2340" w:type="dxa"/>
          </w:tcPr>
          <w:p w14:paraId="4FD19724" w14:textId="18C74DA7" w:rsidR="00755F20" w:rsidRDefault="006D7277">
            <w:pPr>
              <w:pStyle w:val="BodyText"/>
              <w:ind w:left="0"/>
            </w:pPr>
            <w:r>
              <w:t>Tester</w:t>
            </w:r>
          </w:p>
        </w:tc>
        <w:tc>
          <w:tcPr>
            <w:tcW w:w="6925" w:type="dxa"/>
          </w:tcPr>
          <w:p w14:paraId="36A02515" w14:textId="233D51DB" w:rsidR="00755F20" w:rsidRDefault="00FE4D1A">
            <w:pPr>
              <w:pStyle w:val="BodyText"/>
              <w:ind w:left="0"/>
            </w:pPr>
            <w:r w:rsidRPr="00FE4D1A">
              <w:t>The Tester is responsible for executing testing, including test set-up and execution, evaluation of test execution and recovery from errors, and assessing the results of test and logging identified defects</w:t>
            </w:r>
          </w:p>
        </w:tc>
      </w:tr>
      <w:tr w:rsidR="00FE4D1A" w14:paraId="33B5E200" w14:textId="77777777" w:rsidTr="006D7277">
        <w:tc>
          <w:tcPr>
            <w:tcW w:w="2340" w:type="dxa"/>
          </w:tcPr>
          <w:p w14:paraId="45E49E0E" w14:textId="3286D496" w:rsidR="00FE4D1A" w:rsidRDefault="00FE4D1A" w:rsidP="00FE4D1A">
            <w:pPr>
              <w:pStyle w:val="BodyText"/>
              <w:ind w:left="0"/>
            </w:pPr>
            <w:r>
              <w:t>Requirements Specifier</w:t>
            </w:r>
          </w:p>
        </w:tc>
        <w:tc>
          <w:tcPr>
            <w:tcW w:w="6925" w:type="dxa"/>
          </w:tcPr>
          <w:p w14:paraId="6E905FBE" w14:textId="01BDF9D6" w:rsidR="00FE4D1A" w:rsidRPr="00FE4D1A" w:rsidRDefault="00FE4D1A" w:rsidP="00FE4D1A">
            <w:pPr>
              <w:pStyle w:val="BodyText"/>
              <w:ind w:left="0"/>
            </w:pPr>
            <w:r w:rsidRPr="006D7277">
              <w:t>The requirements specifier role details the specification of a part of the system's functionality by describing the Requirements aspect of one or several use cases and other supporting software requirements. The requirements specifier may also be responsible for a use-case package and maintains the integrity of that package.</w:t>
            </w:r>
          </w:p>
        </w:tc>
      </w:tr>
      <w:tr w:rsidR="00FE4D1A" w14:paraId="39F45E89" w14:textId="77777777" w:rsidTr="006D7277">
        <w:tc>
          <w:tcPr>
            <w:tcW w:w="2340" w:type="dxa"/>
          </w:tcPr>
          <w:p w14:paraId="08FC0719" w14:textId="263C6980" w:rsidR="00FE4D1A" w:rsidRDefault="00FE4D1A" w:rsidP="00FE4D1A">
            <w:pPr>
              <w:pStyle w:val="BodyText"/>
              <w:ind w:left="0"/>
            </w:pPr>
            <w:r>
              <w:t>Database Designer</w:t>
            </w:r>
          </w:p>
        </w:tc>
        <w:tc>
          <w:tcPr>
            <w:tcW w:w="6925" w:type="dxa"/>
          </w:tcPr>
          <w:p w14:paraId="47A90367" w14:textId="316351E9" w:rsidR="00FE4D1A" w:rsidRDefault="00FE4D1A" w:rsidP="00FE4D1A">
            <w:pPr>
              <w:pStyle w:val="BodyText"/>
              <w:ind w:left="0"/>
            </w:pPr>
            <w:r w:rsidRPr="00FE4D1A">
              <w:t>The database designer role defines the tables, indexes, views, constraints, triggers, stored procedures, tablespaces or storage parameters, and other database-specific constructs needed to store, retrieve, and delete persistent objects.</w:t>
            </w:r>
          </w:p>
        </w:tc>
      </w:tr>
      <w:tr w:rsidR="00FE4D1A" w14:paraId="05B17861" w14:textId="77777777" w:rsidTr="006D7277">
        <w:tc>
          <w:tcPr>
            <w:tcW w:w="2340" w:type="dxa"/>
          </w:tcPr>
          <w:p w14:paraId="6EDB789F" w14:textId="066700F1" w:rsidR="00FE4D1A" w:rsidRDefault="00FE4D1A" w:rsidP="00FE4D1A">
            <w:pPr>
              <w:pStyle w:val="BodyText"/>
              <w:ind w:left="0"/>
            </w:pPr>
            <w:r>
              <w:t>Implementer</w:t>
            </w:r>
          </w:p>
        </w:tc>
        <w:tc>
          <w:tcPr>
            <w:tcW w:w="6925" w:type="dxa"/>
          </w:tcPr>
          <w:p w14:paraId="74AF5735" w14:textId="4B6523BA" w:rsidR="00FE4D1A" w:rsidRDefault="00FE4D1A" w:rsidP="00FE4D1A">
            <w:pPr>
              <w:pStyle w:val="BodyText"/>
              <w:ind w:left="0"/>
            </w:pPr>
            <w:r w:rsidRPr="00FE4D1A">
              <w:t>The implementer role is responsible for developing and testing components, in accordance with the project’s adopted standards, for integration into larger subsystems. When test components, such as drivers or stubs, must be created to support testing, the implementer is also responsible for developing and testing the test components and corresponding subsystems.</w:t>
            </w:r>
          </w:p>
        </w:tc>
      </w:tr>
      <w:tr w:rsidR="00FE4D1A" w14:paraId="6B583939" w14:textId="77777777" w:rsidTr="006D7277">
        <w:tc>
          <w:tcPr>
            <w:tcW w:w="2340" w:type="dxa"/>
          </w:tcPr>
          <w:p w14:paraId="6D8B8C30" w14:textId="38DCF12E" w:rsidR="00FE4D1A" w:rsidRDefault="00FE4D1A" w:rsidP="00FE4D1A">
            <w:pPr>
              <w:pStyle w:val="BodyText"/>
              <w:ind w:left="0"/>
            </w:pPr>
            <w:r>
              <w:t>Designer</w:t>
            </w:r>
          </w:p>
        </w:tc>
        <w:tc>
          <w:tcPr>
            <w:tcW w:w="6925" w:type="dxa"/>
          </w:tcPr>
          <w:p w14:paraId="1D8DFE0F" w14:textId="6038B6B2" w:rsidR="00FE4D1A" w:rsidRPr="00FE4D1A" w:rsidRDefault="00FE4D1A" w:rsidP="00FE4D1A">
            <w:pPr>
              <w:pStyle w:val="BodyText"/>
              <w:ind w:left="0"/>
            </w:pPr>
            <w:r w:rsidRPr="00FE4D1A">
              <w:t>The designer role defines the responsibilities, operations, attributes, and relationships of one or several classes, and determines how they will be adjusted to the implementation environment. In addition, the designer role may have responsibility for one or more design packages, or design subsystems, including any classes owned by the packages or subsystems.</w:t>
            </w:r>
          </w:p>
        </w:tc>
      </w:tr>
    </w:tbl>
    <w:p w14:paraId="672BEA7B" w14:textId="77777777" w:rsidR="00755F20" w:rsidRDefault="00755F20" w:rsidP="00FE4D1A">
      <w:pPr>
        <w:pStyle w:val="BodyText"/>
        <w:ind w:left="0"/>
      </w:pPr>
    </w:p>
    <w:p w14:paraId="1B9D2615" w14:textId="2089E467" w:rsidR="007C47A5" w:rsidRDefault="007C47A5">
      <w:pPr>
        <w:pStyle w:val="Heading1"/>
      </w:pPr>
      <w:bookmarkStart w:id="26" w:name="_Toc524312841"/>
      <w:bookmarkStart w:id="27" w:name="_Toc307271022"/>
      <w:r>
        <w:lastRenderedPageBreak/>
        <w:t>Management Process</w:t>
      </w:r>
      <w:bookmarkEnd w:id="26"/>
      <w:bookmarkEnd w:id="27"/>
    </w:p>
    <w:p w14:paraId="76CABCE8" w14:textId="34E373B6" w:rsidR="007C47A5" w:rsidRDefault="007C47A5">
      <w:pPr>
        <w:pStyle w:val="Heading2"/>
      </w:pPr>
      <w:bookmarkStart w:id="28" w:name="_Toc524312842"/>
      <w:bookmarkStart w:id="29" w:name="_Toc307271023"/>
      <w:r>
        <w:t>Project Estimates</w:t>
      </w:r>
      <w:bookmarkEnd w:id="28"/>
      <w:bookmarkEnd w:id="29"/>
    </w:p>
    <w:p w14:paraId="14DAD4C0" w14:textId="1DB33E33" w:rsidR="005B1F41" w:rsidRPr="005B1F41" w:rsidRDefault="005B1F41" w:rsidP="005B1F41">
      <w:pPr>
        <w:ind w:left="720"/>
      </w:pPr>
      <w:r w:rsidRPr="005B1F41">
        <w:t xml:space="preserve">The </w:t>
      </w:r>
      <w:r>
        <w:t>project</w:t>
      </w:r>
      <w:r w:rsidRPr="005B1F41">
        <w:t xml:space="preserve"> will be finished </w:t>
      </w:r>
      <w:r>
        <w:t>by 16/12/2019, which is week 10</w:t>
      </w:r>
      <w:r w:rsidRPr="005B1F41">
        <w:t xml:space="preserve"> of the 2019-2020 school year.</w:t>
      </w:r>
      <w:r>
        <w:t xml:space="preserve"> The project consists of four sprints, with each taking two weeks. Estimates for the </w:t>
      </w:r>
      <w:r w:rsidR="00AA0688">
        <w:t>schedule of each</w:t>
      </w:r>
      <w:r>
        <w:t xml:space="preserve"> sprint can be seen in section 4.2.3 below.</w:t>
      </w:r>
    </w:p>
    <w:p w14:paraId="46800E55" w14:textId="77777777" w:rsidR="007C47A5" w:rsidRDefault="007C47A5">
      <w:pPr>
        <w:pStyle w:val="Heading2"/>
      </w:pPr>
      <w:bookmarkStart w:id="30" w:name="_Toc524312843"/>
      <w:bookmarkStart w:id="31" w:name="_Toc307271024"/>
      <w:r>
        <w:t>Project Plan</w:t>
      </w:r>
      <w:bookmarkEnd w:id="30"/>
      <w:bookmarkEnd w:id="31"/>
    </w:p>
    <w:p w14:paraId="14FDD303" w14:textId="77777777" w:rsidR="007C47A5" w:rsidRDefault="007C47A5">
      <w:pPr>
        <w:pStyle w:val="Heading3"/>
      </w:pPr>
      <w:bookmarkStart w:id="32" w:name="_Toc524312844"/>
      <w:bookmarkStart w:id="33" w:name="_Toc307271025"/>
      <w:r>
        <w:t>Phase P</w:t>
      </w:r>
      <w:bookmarkEnd w:id="32"/>
      <w:bookmarkEnd w:id="33"/>
      <w:r w:rsidR="00646EFB">
        <w:t>lan</w:t>
      </w:r>
    </w:p>
    <w:p w14:paraId="1F238880" w14:textId="0B9359ED" w:rsidR="00646EFB" w:rsidRDefault="00403BBA">
      <w:pPr>
        <w:pStyle w:val="infoblue0"/>
        <w:rPr>
          <w:i w:val="0"/>
          <w:iCs w:val="0"/>
          <w:color w:val="auto"/>
        </w:rPr>
      </w:pPr>
      <w:r w:rsidRPr="00F54CB4">
        <w:rPr>
          <w:i w:val="0"/>
          <w:iCs w:val="0"/>
          <w:color w:val="auto"/>
        </w:rPr>
        <w:t>The project will have three phases: Inception, Elaboration, and Construction. The project will also consist of four iterations.</w:t>
      </w:r>
    </w:p>
    <w:p w14:paraId="02C28171" w14:textId="3FB87001" w:rsidR="00571B23" w:rsidRDefault="001D33F1" w:rsidP="00571B23">
      <w:pPr>
        <w:pStyle w:val="Heading3"/>
      </w:pPr>
      <w:r>
        <w:t>Releases</w:t>
      </w:r>
    </w:p>
    <w:p w14:paraId="21AD9C20" w14:textId="70380045" w:rsidR="00845CA2" w:rsidRPr="00845CA2" w:rsidRDefault="00845CA2" w:rsidP="00845CA2">
      <w:pPr>
        <w:ind w:left="720"/>
      </w:pPr>
      <w:r>
        <w:t xml:space="preserve">One build will be produced for testing at the end of the </w:t>
      </w:r>
      <w:r w:rsidR="00740882">
        <w:t>third</w:t>
      </w:r>
      <w:bookmarkStart w:id="34" w:name="_GoBack"/>
      <w:bookmarkEnd w:id="34"/>
      <w:r>
        <w:t xml:space="preserve"> sprint.</w:t>
      </w:r>
    </w:p>
    <w:p w14:paraId="2EED8648" w14:textId="105A12B1" w:rsidR="00571B23" w:rsidRDefault="00571B23" w:rsidP="003447A8">
      <w:pPr>
        <w:pStyle w:val="Heading3"/>
      </w:pPr>
      <w:r>
        <w:t>P</w:t>
      </w:r>
      <w:r w:rsidR="00AD6BEA">
        <w:t>roject schedule</w:t>
      </w:r>
    </w:p>
    <w:p w14:paraId="253D5966" w14:textId="77777777" w:rsidR="003447A8" w:rsidRPr="003447A8" w:rsidRDefault="003447A8" w:rsidP="003447A8"/>
    <w:tbl>
      <w:tblPr>
        <w:tblStyle w:val="TableGrid"/>
        <w:tblW w:w="9328" w:type="dxa"/>
        <w:tblInd w:w="85" w:type="dxa"/>
        <w:tblLook w:val="04A0" w:firstRow="1" w:lastRow="0" w:firstColumn="1" w:lastColumn="0" w:noHBand="0" w:noVBand="1"/>
      </w:tblPr>
      <w:tblGrid>
        <w:gridCol w:w="4680"/>
        <w:gridCol w:w="1260"/>
        <w:gridCol w:w="1228"/>
        <w:gridCol w:w="2160"/>
      </w:tblGrid>
      <w:tr w:rsidR="00571B23" w14:paraId="28B34A56" w14:textId="77777777" w:rsidTr="00845CA2">
        <w:tc>
          <w:tcPr>
            <w:tcW w:w="4680" w:type="dxa"/>
          </w:tcPr>
          <w:p w14:paraId="7C3CC986" w14:textId="689C497F" w:rsidR="00571B23" w:rsidRDefault="00571B23" w:rsidP="00571B23">
            <w:pPr>
              <w:pStyle w:val="infoblue0"/>
              <w:ind w:left="0"/>
              <w:rPr>
                <w:i w:val="0"/>
                <w:iCs w:val="0"/>
                <w:color w:val="auto"/>
              </w:rPr>
            </w:pPr>
            <w:r>
              <w:rPr>
                <w:i w:val="0"/>
                <w:iCs w:val="0"/>
                <w:color w:val="auto"/>
              </w:rPr>
              <w:t>Task</w:t>
            </w:r>
          </w:p>
        </w:tc>
        <w:tc>
          <w:tcPr>
            <w:tcW w:w="1260" w:type="dxa"/>
          </w:tcPr>
          <w:p w14:paraId="430C153D" w14:textId="2A08CE6B" w:rsidR="00571B23" w:rsidRDefault="00571B23" w:rsidP="00571B23">
            <w:pPr>
              <w:pStyle w:val="infoblue0"/>
              <w:ind w:left="0"/>
              <w:rPr>
                <w:i w:val="0"/>
                <w:iCs w:val="0"/>
                <w:color w:val="auto"/>
              </w:rPr>
            </w:pPr>
            <w:r>
              <w:rPr>
                <w:i w:val="0"/>
                <w:iCs w:val="0"/>
                <w:color w:val="auto"/>
              </w:rPr>
              <w:t>Start</w:t>
            </w:r>
          </w:p>
        </w:tc>
        <w:tc>
          <w:tcPr>
            <w:tcW w:w="1228" w:type="dxa"/>
          </w:tcPr>
          <w:p w14:paraId="41978CDE" w14:textId="2C5D6AE2" w:rsidR="00571B23" w:rsidRDefault="00571B23" w:rsidP="00571B23">
            <w:pPr>
              <w:pStyle w:val="infoblue0"/>
              <w:ind w:left="0"/>
              <w:rPr>
                <w:i w:val="0"/>
                <w:iCs w:val="0"/>
                <w:color w:val="auto"/>
              </w:rPr>
            </w:pPr>
            <w:r>
              <w:rPr>
                <w:i w:val="0"/>
                <w:iCs w:val="0"/>
                <w:color w:val="auto"/>
              </w:rPr>
              <w:t>End</w:t>
            </w:r>
          </w:p>
        </w:tc>
        <w:tc>
          <w:tcPr>
            <w:tcW w:w="2160" w:type="dxa"/>
          </w:tcPr>
          <w:p w14:paraId="6E03F3F7" w14:textId="50563DCF" w:rsidR="00571B23" w:rsidRDefault="00571B23" w:rsidP="00571B23">
            <w:pPr>
              <w:pStyle w:val="infoblue0"/>
              <w:ind w:left="0"/>
              <w:rPr>
                <w:i w:val="0"/>
                <w:iCs w:val="0"/>
                <w:color w:val="auto"/>
              </w:rPr>
            </w:pPr>
            <w:r>
              <w:rPr>
                <w:i w:val="0"/>
                <w:iCs w:val="0"/>
                <w:color w:val="auto"/>
              </w:rPr>
              <w:t>Member</w:t>
            </w:r>
          </w:p>
        </w:tc>
      </w:tr>
      <w:tr w:rsidR="00571B23" w14:paraId="18F864AD" w14:textId="77777777" w:rsidTr="00845CA2">
        <w:tc>
          <w:tcPr>
            <w:tcW w:w="4680" w:type="dxa"/>
          </w:tcPr>
          <w:p w14:paraId="0137859C" w14:textId="1A34603A" w:rsidR="00571B23" w:rsidRPr="008C31E1" w:rsidRDefault="008C31E1" w:rsidP="00571B23">
            <w:pPr>
              <w:pStyle w:val="infoblue0"/>
              <w:ind w:left="0"/>
              <w:rPr>
                <w:i w:val="0"/>
                <w:iCs w:val="0"/>
                <w:color w:val="auto"/>
                <w:sz w:val="28"/>
                <w:szCs w:val="28"/>
              </w:rPr>
            </w:pPr>
            <w:r>
              <w:rPr>
                <w:i w:val="0"/>
                <w:iCs w:val="0"/>
                <w:color w:val="auto"/>
                <w:sz w:val="28"/>
                <w:szCs w:val="28"/>
              </w:rPr>
              <w:t>SPRINT</w:t>
            </w:r>
            <w:r w:rsidR="00571B23" w:rsidRPr="008C31E1">
              <w:rPr>
                <w:i w:val="0"/>
                <w:iCs w:val="0"/>
                <w:color w:val="auto"/>
                <w:sz w:val="28"/>
                <w:szCs w:val="28"/>
              </w:rPr>
              <w:t xml:space="preserve"> 1</w:t>
            </w:r>
          </w:p>
        </w:tc>
        <w:tc>
          <w:tcPr>
            <w:tcW w:w="1260" w:type="dxa"/>
          </w:tcPr>
          <w:p w14:paraId="4A0D6645" w14:textId="67093A0C" w:rsidR="00571B23" w:rsidRDefault="00571B23" w:rsidP="00571B23">
            <w:pPr>
              <w:pStyle w:val="infoblue0"/>
              <w:ind w:left="0"/>
              <w:rPr>
                <w:i w:val="0"/>
                <w:iCs w:val="0"/>
                <w:color w:val="auto"/>
              </w:rPr>
            </w:pPr>
            <w:r>
              <w:rPr>
                <w:i w:val="0"/>
                <w:iCs w:val="0"/>
                <w:color w:val="auto"/>
              </w:rPr>
              <w:t>19/10/2019</w:t>
            </w:r>
          </w:p>
        </w:tc>
        <w:tc>
          <w:tcPr>
            <w:tcW w:w="1228" w:type="dxa"/>
          </w:tcPr>
          <w:p w14:paraId="7F195289" w14:textId="79895C7A" w:rsidR="00571B23" w:rsidRDefault="00571B23" w:rsidP="00571B23">
            <w:pPr>
              <w:pStyle w:val="infoblue0"/>
              <w:ind w:left="0"/>
              <w:rPr>
                <w:i w:val="0"/>
                <w:iCs w:val="0"/>
                <w:color w:val="auto"/>
              </w:rPr>
            </w:pPr>
            <w:r>
              <w:rPr>
                <w:i w:val="0"/>
                <w:iCs w:val="0"/>
                <w:color w:val="auto"/>
              </w:rPr>
              <w:t>28/10/2019</w:t>
            </w:r>
          </w:p>
        </w:tc>
        <w:tc>
          <w:tcPr>
            <w:tcW w:w="2160" w:type="dxa"/>
          </w:tcPr>
          <w:p w14:paraId="0980458A" w14:textId="77777777" w:rsidR="00571B23" w:rsidRDefault="00571B23" w:rsidP="00571B23">
            <w:pPr>
              <w:pStyle w:val="infoblue0"/>
              <w:ind w:left="0"/>
              <w:rPr>
                <w:i w:val="0"/>
                <w:iCs w:val="0"/>
                <w:color w:val="auto"/>
              </w:rPr>
            </w:pPr>
          </w:p>
        </w:tc>
      </w:tr>
      <w:tr w:rsidR="00571B23" w14:paraId="574402D4" w14:textId="77777777" w:rsidTr="00845CA2">
        <w:tc>
          <w:tcPr>
            <w:tcW w:w="4680" w:type="dxa"/>
          </w:tcPr>
          <w:p w14:paraId="0C3AF467" w14:textId="295077A0" w:rsidR="00571B23" w:rsidRDefault="00571B23" w:rsidP="00571B23">
            <w:pPr>
              <w:pStyle w:val="infoblue0"/>
              <w:ind w:left="0"/>
              <w:rPr>
                <w:i w:val="0"/>
                <w:iCs w:val="0"/>
                <w:color w:val="auto"/>
              </w:rPr>
            </w:pPr>
            <w:r>
              <w:rPr>
                <w:i w:val="0"/>
                <w:iCs w:val="0"/>
                <w:color w:val="auto"/>
              </w:rPr>
              <w:t>Write project proposal</w:t>
            </w:r>
          </w:p>
        </w:tc>
        <w:tc>
          <w:tcPr>
            <w:tcW w:w="1260" w:type="dxa"/>
          </w:tcPr>
          <w:p w14:paraId="4CBEC5B2" w14:textId="35796951" w:rsidR="00571B23" w:rsidRDefault="00571B23" w:rsidP="00571B23">
            <w:pPr>
              <w:pStyle w:val="infoblue0"/>
              <w:ind w:left="0"/>
              <w:rPr>
                <w:i w:val="0"/>
                <w:iCs w:val="0"/>
                <w:color w:val="auto"/>
              </w:rPr>
            </w:pPr>
          </w:p>
        </w:tc>
        <w:tc>
          <w:tcPr>
            <w:tcW w:w="1228" w:type="dxa"/>
          </w:tcPr>
          <w:p w14:paraId="4DB312EF" w14:textId="673ECB19" w:rsidR="00571B23" w:rsidRDefault="00571B23" w:rsidP="00571B23">
            <w:pPr>
              <w:pStyle w:val="infoblue0"/>
              <w:ind w:left="0"/>
              <w:rPr>
                <w:i w:val="0"/>
                <w:iCs w:val="0"/>
                <w:color w:val="auto"/>
              </w:rPr>
            </w:pPr>
          </w:p>
        </w:tc>
        <w:tc>
          <w:tcPr>
            <w:tcW w:w="2160" w:type="dxa"/>
          </w:tcPr>
          <w:p w14:paraId="69EA296C" w14:textId="16B4D51D" w:rsidR="00571B23" w:rsidRDefault="00571B23" w:rsidP="00571B23">
            <w:pPr>
              <w:pStyle w:val="infoblue0"/>
              <w:ind w:left="0"/>
              <w:rPr>
                <w:i w:val="0"/>
                <w:iCs w:val="0"/>
                <w:color w:val="auto"/>
              </w:rPr>
            </w:pPr>
            <w:r>
              <w:rPr>
                <w:i w:val="0"/>
                <w:iCs w:val="0"/>
                <w:color w:val="auto"/>
              </w:rPr>
              <w:t>Hồ Minh Trí</w:t>
            </w:r>
          </w:p>
        </w:tc>
      </w:tr>
      <w:tr w:rsidR="00571B23" w14:paraId="04A5B5AF" w14:textId="77777777" w:rsidTr="00845CA2">
        <w:tc>
          <w:tcPr>
            <w:tcW w:w="4680" w:type="dxa"/>
          </w:tcPr>
          <w:p w14:paraId="672D5CC0" w14:textId="0A3CB85C" w:rsidR="00571B23" w:rsidRDefault="00571B23" w:rsidP="00571B23">
            <w:pPr>
              <w:pStyle w:val="infoblue0"/>
              <w:ind w:left="0"/>
              <w:rPr>
                <w:i w:val="0"/>
                <w:iCs w:val="0"/>
                <w:color w:val="auto"/>
              </w:rPr>
            </w:pPr>
            <w:r>
              <w:rPr>
                <w:i w:val="0"/>
                <w:iCs w:val="0"/>
                <w:color w:val="auto"/>
              </w:rPr>
              <w:t>Display map with markers</w:t>
            </w:r>
          </w:p>
        </w:tc>
        <w:tc>
          <w:tcPr>
            <w:tcW w:w="1260" w:type="dxa"/>
          </w:tcPr>
          <w:p w14:paraId="524C1481" w14:textId="77777777" w:rsidR="00571B23" w:rsidRDefault="00571B23" w:rsidP="00571B23">
            <w:pPr>
              <w:pStyle w:val="infoblue0"/>
              <w:ind w:left="0"/>
              <w:rPr>
                <w:i w:val="0"/>
                <w:iCs w:val="0"/>
                <w:color w:val="auto"/>
              </w:rPr>
            </w:pPr>
          </w:p>
        </w:tc>
        <w:tc>
          <w:tcPr>
            <w:tcW w:w="1228" w:type="dxa"/>
          </w:tcPr>
          <w:p w14:paraId="4BBB8223" w14:textId="77777777" w:rsidR="00571B23" w:rsidRDefault="00571B23" w:rsidP="00571B23">
            <w:pPr>
              <w:pStyle w:val="infoblue0"/>
              <w:ind w:left="0"/>
              <w:rPr>
                <w:i w:val="0"/>
                <w:iCs w:val="0"/>
                <w:color w:val="auto"/>
              </w:rPr>
            </w:pPr>
          </w:p>
        </w:tc>
        <w:tc>
          <w:tcPr>
            <w:tcW w:w="2160" w:type="dxa"/>
          </w:tcPr>
          <w:p w14:paraId="737C5A6B" w14:textId="2D237555" w:rsidR="00571B23" w:rsidRDefault="00571B23" w:rsidP="00571B23">
            <w:pPr>
              <w:pStyle w:val="infoblue0"/>
              <w:ind w:left="0"/>
              <w:rPr>
                <w:i w:val="0"/>
                <w:iCs w:val="0"/>
                <w:color w:val="auto"/>
              </w:rPr>
            </w:pPr>
            <w:r>
              <w:rPr>
                <w:i w:val="0"/>
                <w:iCs w:val="0"/>
                <w:color w:val="auto"/>
              </w:rPr>
              <w:t>Nguyễn Minh Trí</w:t>
            </w:r>
          </w:p>
        </w:tc>
      </w:tr>
      <w:tr w:rsidR="00571B23" w14:paraId="03F41FB4" w14:textId="77777777" w:rsidTr="00845CA2">
        <w:tc>
          <w:tcPr>
            <w:tcW w:w="4680" w:type="dxa"/>
          </w:tcPr>
          <w:p w14:paraId="6437A2F5" w14:textId="26ABB14B" w:rsidR="00571B23" w:rsidRDefault="00571B23" w:rsidP="00571B23">
            <w:pPr>
              <w:pStyle w:val="infoblue0"/>
              <w:ind w:left="0"/>
              <w:rPr>
                <w:i w:val="0"/>
                <w:iCs w:val="0"/>
                <w:color w:val="auto"/>
              </w:rPr>
            </w:pPr>
            <w:r>
              <w:rPr>
                <w:i w:val="0"/>
                <w:iCs w:val="0"/>
                <w:color w:val="auto"/>
              </w:rPr>
              <w:t>3D visualization demo</w:t>
            </w:r>
          </w:p>
        </w:tc>
        <w:tc>
          <w:tcPr>
            <w:tcW w:w="1260" w:type="dxa"/>
          </w:tcPr>
          <w:p w14:paraId="45738D89" w14:textId="77777777" w:rsidR="00571B23" w:rsidRDefault="00571B23" w:rsidP="00571B23">
            <w:pPr>
              <w:pStyle w:val="infoblue0"/>
              <w:ind w:left="0"/>
              <w:rPr>
                <w:i w:val="0"/>
                <w:iCs w:val="0"/>
                <w:color w:val="auto"/>
              </w:rPr>
            </w:pPr>
          </w:p>
        </w:tc>
        <w:tc>
          <w:tcPr>
            <w:tcW w:w="1228" w:type="dxa"/>
          </w:tcPr>
          <w:p w14:paraId="7D099642" w14:textId="77777777" w:rsidR="00571B23" w:rsidRDefault="00571B23" w:rsidP="00571B23">
            <w:pPr>
              <w:pStyle w:val="infoblue0"/>
              <w:ind w:left="0"/>
              <w:rPr>
                <w:i w:val="0"/>
                <w:iCs w:val="0"/>
                <w:color w:val="auto"/>
              </w:rPr>
            </w:pPr>
          </w:p>
        </w:tc>
        <w:tc>
          <w:tcPr>
            <w:tcW w:w="2160" w:type="dxa"/>
          </w:tcPr>
          <w:p w14:paraId="73D66BD7" w14:textId="49E01A35" w:rsidR="00571B23" w:rsidRDefault="00571B23" w:rsidP="00571B23">
            <w:pPr>
              <w:pStyle w:val="infoblue0"/>
              <w:ind w:left="0"/>
              <w:rPr>
                <w:i w:val="0"/>
                <w:iCs w:val="0"/>
                <w:color w:val="auto"/>
              </w:rPr>
            </w:pPr>
            <w:r>
              <w:rPr>
                <w:i w:val="0"/>
                <w:iCs w:val="0"/>
                <w:color w:val="auto"/>
              </w:rPr>
              <w:t>Nguyễn Hoàng Tân</w:t>
            </w:r>
          </w:p>
        </w:tc>
      </w:tr>
      <w:tr w:rsidR="00571B23" w14:paraId="6183AA08" w14:textId="77777777" w:rsidTr="00845CA2">
        <w:tc>
          <w:tcPr>
            <w:tcW w:w="4680" w:type="dxa"/>
          </w:tcPr>
          <w:p w14:paraId="4770F4F6" w14:textId="398E584E" w:rsidR="00571B23" w:rsidRPr="008C31E1" w:rsidRDefault="008C31E1" w:rsidP="00571B23">
            <w:pPr>
              <w:pStyle w:val="infoblue0"/>
              <w:ind w:left="0"/>
              <w:rPr>
                <w:i w:val="0"/>
                <w:iCs w:val="0"/>
                <w:color w:val="auto"/>
                <w:sz w:val="28"/>
                <w:szCs w:val="28"/>
              </w:rPr>
            </w:pPr>
            <w:r>
              <w:rPr>
                <w:i w:val="0"/>
                <w:iCs w:val="0"/>
                <w:color w:val="auto"/>
                <w:sz w:val="28"/>
                <w:szCs w:val="28"/>
              </w:rPr>
              <w:t>SPRINT</w:t>
            </w:r>
            <w:r w:rsidR="00571B23" w:rsidRPr="008C31E1">
              <w:rPr>
                <w:i w:val="0"/>
                <w:iCs w:val="0"/>
                <w:color w:val="auto"/>
                <w:sz w:val="28"/>
                <w:szCs w:val="28"/>
              </w:rPr>
              <w:t xml:space="preserve"> 2</w:t>
            </w:r>
          </w:p>
        </w:tc>
        <w:tc>
          <w:tcPr>
            <w:tcW w:w="1260" w:type="dxa"/>
          </w:tcPr>
          <w:p w14:paraId="53726086" w14:textId="3936D042" w:rsidR="00571B23" w:rsidRDefault="00571B23" w:rsidP="00571B23">
            <w:pPr>
              <w:pStyle w:val="infoblue0"/>
              <w:ind w:left="0"/>
              <w:rPr>
                <w:i w:val="0"/>
                <w:iCs w:val="0"/>
                <w:color w:val="auto"/>
              </w:rPr>
            </w:pPr>
            <w:r>
              <w:rPr>
                <w:i w:val="0"/>
                <w:iCs w:val="0"/>
                <w:color w:val="auto"/>
              </w:rPr>
              <w:t>29/10/2019</w:t>
            </w:r>
          </w:p>
        </w:tc>
        <w:tc>
          <w:tcPr>
            <w:tcW w:w="1228" w:type="dxa"/>
          </w:tcPr>
          <w:p w14:paraId="65EDE8BE" w14:textId="46188DC3" w:rsidR="00571B23" w:rsidRDefault="00571B23" w:rsidP="00571B23">
            <w:pPr>
              <w:pStyle w:val="infoblue0"/>
              <w:ind w:left="0"/>
              <w:rPr>
                <w:i w:val="0"/>
                <w:iCs w:val="0"/>
                <w:color w:val="auto"/>
              </w:rPr>
            </w:pPr>
            <w:r>
              <w:rPr>
                <w:i w:val="0"/>
                <w:iCs w:val="0"/>
                <w:color w:val="auto"/>
              </w:rPr>
              <w:t>11/11/2019</w:t>
            </w:r>
          </w:p>
        </w:tc>
        <w:tc>
          <w:tcPr>
            <w:tcW w:w="2160" w:type="dxa"/>
          </w:tcPr>
          <w:p w14:paraId="7306A8B9" w14:textId="77777777" w:rsidR="00571B23" w:rsidRDefault="00571B23" w:rsidP="00571B23">
            <w:pPr>
              <w:pStyle w:val="infoblue0"/>
              <w:ind w:left="0"/>
              <w:rPr>
                <w:i w:val="0"/>
                <w:iCs w:val="0"/>
                <w:color w:val="auto"/>
              </w:rPr>
            </w:pPr>
          </w:p>
        </w:tc>
      </w:tr>
      <w:tr w:rsidR="000A3C4C" w14:paraId="1F0AD750" w14:textId="77777777" w:rsidTr="00845CA2">
        <w:tc>
          <w:tcPr>
            <w:tcW w:w="4680" w:type="dxa"/>
          </w:tcPr>
          <w:p w14:paraId="7B2AAE32" w14:textId="049E16F1" w:rsidR="000A3C4C" w:rsidRDefault="000A3C4C" w:rsidP="00571B23">
            <w:pPr>
              <w:pStyle w:val="infoblue0"/>
              <w:ind w:left="0"/>
              <w:rPr>
                <w:i w:val="0"/>
                <w:iCs w:val="0"/>
                <w:color w:val="auto"/>
              </w:rPr>
            </w:pPr>
            <w:r>
              <w:rPr>
                <w:i w:val="0"/>
                <w:iCs w:val="0"/>
                <w:color w:val="auto"/>
              </w:rPr>
              <w:t>Write software development plan and vision document</w:t>
            </w:r>
          </w:p>
        </w:tc>
        <w:tc>
          <w:tcPr>
            <w:tcW w:w="1260" w:type="dxa"/>
          </w:tcPr>
          <w:p w14:paraId="2F69BEB5" w14:textId="77777777" w:rsidR="000A3C4C" w:rsidRDefault="000A3C4C" w:rsidP="00571B23">
            <w:pPr>
              <w:pStyle w:val="infoblue0"/>
              <w:ind w:left="0"/>
              <w:rPr>
                <w:i w:val="0"/>
                <w:iCs w:val="0"/>
                <w:color w:val="auto"/>
              </w:rPr>
            </w:pPr>
          </w:p>
        </w:tc>
        <w:tc>
          <w:tcPr>
            <w:tcW w:w="1228" w:type="dxa"/>
          </w:tcPr>
          <w:p w14:paraId="06C5FA0D" w14:textId="77777777" w:rsidR="000A3C4C" w:rsidRDefault="000A3C4C" w:rsidP="00571B23">
            <w:pPr>
              <w:pStyle w:val="infoblue0"/>
              <w:ind w:left="0"/>
              <w:rPr>
                <w:i w:val="0"/>
                <w:iCs w:val="0"/>
                <w:color w:val="auto"/>
              </w:rPr>
            </w:pPr>
          </w:p>
        </w:tc>
        <w:tc>
          <w:tcPr>
            <w:tcW w:w="2160" w:type="dxa"/>
          </w:tcPr>
          <w:p w14:paraId="74168575" w14:textId="49AEC326" w:rsidR="000A3C4C" w:rsidRDefault="000A3C4C" w:rsidP="00571B23">
            <w:pPr>
              <w:pStyle w:val="infoblue0"/>
              <w:ind w:left="0"/>
              <w:rPr>
                <w:i w:val="0"/>
                <w:iCs w:val="0"/>
                <w:color w:val="auto"/>
              </w:rPr>
            </w:pPr>
            <w:r>
              <w:rPr>
                <w:i w:val="0"/>
                <w:iCs w:val="0"/>
                <w:color w:val="auto"/>
              </w:rPr>
              <w:t>Hồ Minh Trí</w:t>
            </w:r>
          </w:p>
        </w:tc>
      </w:tr>
      <w:tr w:rsidR="00571B23" w14:paraId="0BF3091E" w14:textId="77777777" w:rsidTr="00845CA2">
        <w:tc>
          <w:tcPr>
            <w:tcW w:w="4680" w:type="dxa"/>
          </w:tcPr>
          <w:p w14:paraId="6B666A1B" w14:textId="4309AF06" w:rsidR="00571B23" w:rsidRDefault="00571B23" w:rsidP="00571B23">
            <w:pPr>
              <w:pStyle w:val="infoblue0"/>
              <w:ind w:left="0"/>
              <w:rPr>
                <w:i w:val="0"/>
                <w:iCs w:val="0"/>
                <w:color w:val="auto"/>
              </w:rPr>
            </w:pPr>
            <w:r>
              <w:rPr>
                <w:i w:val="0"/>
                <w:iCs w:val="0"/>
                <w:color w:val="auto"/>
              </w:rPr>
              <w:t>Store user locations on Firebase and retrieve</w:t>
            </w:r>
            <w:r w:rsidR="008C31E1">
              <w:rPr>
                <w:i w:val="0"/>
                <w:iCs w:val="0"/>
                <w:color w:val="auto"/>
              </w:rPr>
              <w:t xml:space="preserve"> to device</w:t>
            </w:r>
          </w:p>
        </w:tc>
        <w:tc>
          <w:tcPr>
            <w:tcW w:w="1260" w:type="dxa"/>
          </w:tcPr>
          <w:p w14:paraId="53016C98" w14:textId="77777777" w:rsidR="00571B23" w:rsidRDefault="00571B23" w:rsidP="00571B23">
            <w:pPr>
              <w:pStyle w:val="infoblue0"/>
              <w:ind w:left="0"/>
              <w:rPr>
                <w:i w:val="0"/>
                <w:iCs w:val="0"/>
                <w:color w:val="auto"/>
              </w:rPr>
            </w:pPr>
          </w:p>
        </w:tc>
        <w:tc>
          <w:tcPr>
            <w:tcW w:w="1228" w:type="dxa"/>
          </w:tcPr>
          <w:p w14:paraId="78AFD483" w14:textId="77777777" w:rsidR="00571B23" w:rsidRDefault="00571B23" w:rsidP="00571B23">
            <w:pPr>
              <w:pStyle w:val="infoblue0"/>
              <w:ind w:left="0"/>
              <w:rPr>
                <w:i w:val="0"/>
                <w:iCs w:val="0"/>
                <w:color w:val="auto"/>
              </w:rPr>
            </w:pPr>
          </w:p>
        </w:tc>
        <w:tc>
          <w:tcPr>
            <w:tcW w:w="2160" w:type="dxa"/>
          </w:tcPr>
          <w:p w14:paraId="0C78A8DE" w14:textId="005DA6B5" w:rsidR="00571B23" w:rsidRDefault="008C31E1" w:rsidP="00571B23">
            <w:pPr>
              <w:pStyle w:val="infoblue0"/>
              <w:ind w:left="0"/>
              <w:rPr>
                <w:i w:val="0"/>
                <w:iCs w:val="0"/>
                <w:color w:val="auto"/>
              </w:rPr>
            </w:pPr>
            <w:r>
              <w:rPr>
                <w:i w:val="0"/>
                <w:iCs w:val="0"/>
                <w:color w:val="auto"/>
              </w:rPr>
              <w:t>Hồ Minh Trí</w:t>
            </w:r>
          </w:p>
        </w:tc>
      </w:tr>
      <w:tr w:rsidR="00571B23" w14:paraId="54403D59" w14:textId="77777777" w:rsidTr="00845CA2">
        <w:tc>
          <w:tcPr>
            <w:tcW w:w="4680" w:type="dxa"/>
          </w:tcPr>
          <w:p w14:paraId="0719EF68" w14:textId="521100C5" w:rsidR="00571B23" w:rsidRDefault="008C31E1" w:rsidP="00571B23">
            <w:pPr>
              <w:pStyle w:val="infoblue0"/>
              <w:ind w:left="0"/>
              <w:rPr>
                <w:i w:val="0"/>
                <w:iCs w:val="0"/>
                <w:color w:val="auto"/>
              </w:rPr>
            </w:pPr>
            <w:r>
              <w:rPr>
                <w:i w:val="0"/>
                <w:iCs w:val="0"/>
                <w:color w:val="auto"/>
              </w:rPr>
              <w:t>Login interface</w:t>
            </w:r>
          </w:p>
        </w:tc>
        <w:tc>
          <w:tcPr>
            <w:tcW w:w="1260" w:type="dxa"/>
          </w:tcPr>
          <w:p w14:paraId="09021DE9" w14:textId="77777777" w:rsidR="00571B23" w:rsidRDefault="00571B23" w:rsidP="00571B23">
            <w:pPr>
              <w:pStyle w:val="infoblue0"/>
              <w:ind w:left="0"/>
              <w:rPr>
                <w:i w:val="0"/>
                <w:iCs w:val="0"/>
                <w:color w:val="auto"/>
              </w:rPr>
            </w:pPr>
          </w:p>
        </w:tc>
        <w:tc>
          <w:tcPr>
            <w:tcW w:w="1228" w:type="dxa"/>
          </w:tcPr>
          <w:p w14:paraId="31421ECE" w14:textId="77777777" w:rsidR="00571B23" w:rsidRDefault="00571B23" w:rsidP="00571B23">
            <w:pPr>
              <w:pStyle w:val="infoblue0"/>
              <w:ind w:left="0"/>
              <w:rPr>
                <w:i w:val="0"/>
                <w:iCs w:val="0"/>
                <w:color w:val="auto"/>
              </w:rPr>
            </w:pPr>
          </w:p>
        </w:tc>
        <w:tc>
          <w:tcPr>
            <w:tcW w:w="2160" w:type="dxa"/>
          </w:tcPr>
          <w:p w14:paraId="50A4904A" w14:textId="14980683" w:rsidR="00571B23" w:rsidRDefault="008C31E1" w:rsidP="00571B23">
            <w:pPr>
              <w:pStyle w:val="infoblue0"/>
              <w:ind w:left="0"/>
              <w:rPr>
                <w:i w:val="0"/>
                <w:iCs w:val="0"/>
                <w:color w:val="auto"/>
              </w:rPr>
            </w:pPr>
            <w:r>
              <w:rPr>
                <w:i w:val="0"/>
                <w:iCs w:val="0"/>
                <w:color w:val="auto"/>
              </w:rPr>
              <w:t>Đỗ Trí Nhân</w:t>
            </w:r>
          </w:p>
        </w:tc>
      </w:tr>
      <w:tr w:rsidR="00571B23" w14:paraId="76621885" w14:textId="77777777" w:rsidTr="00845CA2">
        <w:tc>
          <w:tcPr>
            <w:tcW w:w="4680" w:type="dxa"/>
          </w:tcPr>
          <w:p w14:paraId="4926D95B" w14:textId="521272FF" w:rsidR="00571B23" w:rsidRDefault="008C31E1" w:rsidP="00571B23">
            <w:pPr>
              <w:pStyle w:val="infoblue0"/>
              <w:ind w:left="0"/>
              <w:rPr>
                <w:i w:val="0"/>
                <w:iCs w:val="0"/>
                <w:color w:val="auto"/>
              </w:rPr>
            </w:pPr>
            <w:r>
              <w:rPr>
                <w:i w:val="0"/>
                <w:iCs w:val="0"/>
                <w:color w:val="auto"/>
              </w:rPr>
              <w:t>Group creating and joining interface</w:t>
            </w:r>
          </w:p>
        </w:tc>
        <w:tc>
          <w:tcPr>
            <w:tcW w:w="1260" w:type="dxa"/>
          </w:tcPr>
          <w:p w14:paraId="726D4D40" w14:textId="77777777" w:rsidR="00571B23" w:rsidRDefault="00571B23" w:rsidP="00571B23">
            <w:pPr>
              <w:pStyle w:val="infoblue0"/>
              <w:ind w:left="0"/>
              <w:rPr>
                <w:i w:val="0"/>
                <w:iCs w:val="0"/>
                <w:color w:val="auto"/>
              </w:rPr>
            </w:pPr>
          </w:p>
        </w:tc>
        <w:tc>
          <w:tcPr>
            <w:tcW w:w="1228" w:type="dxa"/>
          </w:tcPr>
          <w:p w14:paraId="66397E3E" w14:textId="77777777" w:rsidR="00571B23" w:rsidRDefault="00571B23" w:rsidP="00571B23">
            <w:pPr>
              <w:pStyle w:val="infoblue0"/>
              <w:ind w:left="0"/>
              <w:rPr>
                <w:i w:val="0"/>
                <w:iCs w:val="0"/>
                <w:color w:val="auto"/>
              </w:rPr>
            </w:pPr>
          </w:p>
        </w:tc>
        <w:tc>
          <w:tcPr>
            <w:tcW w:w="2160" w:type="dxa"/>
          </w:tcPr>
          <w:p w14:paraId="46AD033D" w14:textId="60A00A76" w:rsidR="00571B23" w:rsidRDefault="008C31E1" w:rsidP="00571B23">
            <w:pPr>
              <w:pStyle w:val="infoblue0"/>
              <w:ind w:left="0"/>
              <w:rPr>
                <w:i w:val="0"/>
                <w:iCs w:val="0"/>
                <w:color w:val="auto"/>
              </w:rPr>
            </w:pPr>
            <w:r>
              <w:rPr>
                <w:i w:val="0"/>
                <w:iCs w:val="0"/>
                <w:color w:val="auto"/>
              </w:rPr>
              <w:t>Đỗ Trí Nhân</w:t>
            </w:r>
          </w:p>
        </w:tc>
      </w:tr>
      <w:tr w:rsidR="00571B23" w14:paraId="7E58A93E" w14:textId="77777777" w:rsidTr="00845CA2">
        <w:tc>
          <w:tcPr>
            <w:tcW w:w="4680" w:type="dxa"/>
          </w:tcPr>
          <w:p w14:paraId="11A7FED0" w14:textId="37BF4EA6" w:rsidR="00571B23" w:rsidRDefault="008C31E1" w:rsidP="00571B23">
            <w:pPr>
              <w:pStyle w:val="infoblue0"/>
              <w:ind w:left="0"/>
              <w:rPr>
                <w:i w:val="0"/>
                <w:iCs w:val="0"/>
                <w:color w:val="auto"/>
              </w:rPr>
            </w:pPr>
            <w:r>
              <w:rPr>
                <w:i w:val="0"/>
                <w:iCs w:val="0"/>
                <w:color w:val="auto"/>
              </w:rPr>
              <w:t>Acquire GPS location</w:t>
            </w:r>
          </w:p>
        </w:tc>
        <w:tc>
          <w:tcPr>
            <w:tcW w:w="1260" w:type="dxa"/>
          </w:tcPr>
          <w:p w14:paraId="74E733E0" w14:textId="77777777" w:rsidR="00571B23" w:rsidRDefault="00571B23" w:rsidP="00571B23">
            <w:pPr>
              <w:pStyle w:val="infoblue0"/>
              <w:ind w:left="0"/>
              <w:rPr>
                <w:i w:val="0"/>
                <w:iCs w:val="0"/>
                <w:color w:val="auto"/>
              </w:rPr>
            </w:pPr>
          </w:p>
        </w:tc>
        <w:tc>
          <w:tcPr>
            <w:tcW w:w="1228" w:type="dxa"/>
          </w:tcPr>
          <w:p w14:paraId="64BDFFB3" w14:textId="77777777" w:rsidR="00571B23" w:rsidRDefault="00571B23" w:rsidP="00571B23">
            <w:pPr>
              <w:pStyle w:val="infoblue0"/>
              <w:ind w:left="0"/>
              <w:rPr>
                <w:i w:val="0"/>
                <w:iCs w:val="0"/>
                <w:color w:val="auto"/>
              </w:rPr>
            </w:pPr>
          </w:p>
        </w:tc>
        <w:tc>
          <w:tcPr>
            <w:tcW w:w="2160" w:type="dxa"/>
          </w:tcPr>
          <w:p w14:paraId="68076272" w14:textId="7A1E635A" w:rsidR="00571B23" w:rsidRDefault="008C31E1" w:rsidP="00571B23">
            <w:pPr>
              <w:pStyle w:val="infoblue0"/>
              <w:ind w:left="0"/>
              <w:rPr>
                <w:i w:val="0"/>
                <w:iCs w:val="0"/>
                <w:color w:val="auto"/>
              </w:rPr>
            </w:pPr>
            <w:r>
              <w:rPr>
                <w:i w:val="0"/>
                <w:iCs w:val="0"/>
                <w:color w:val="auto"/>
              </w:rPr>
              <w:t>Nguyễn Thanh Tùng</w:t>
            </w:r>
          </w:p>
        </w:tc>
      </w:tr>
      <w:tr w:rsidR="008C31E1" w14:paraId="0959C42B" w14:textId="77777777" w:rsidTr="00845CA2">
        <w:tc>
          <w:tcPr>
            <w:tcW w:w="4680" w:type="dxa"/>
          </w:tcPr>
          <w:p w14:paraId="2D2E9B15" w14:textId="37F47C2E" w:rsidR="008C31E1" w:rsidRDefault="008C31E1" w:rsidP="00571B23">
            <w:pPr>
              <w:pStyle w:val="infoblue0"/>
              <w:ind w:left="0"/>
              <w:rPr>
                <w:i w:val="0"/>
                <w:iCs w:val="0"/>
                <w:color w:val="auto"/>
              </w:rPr>
            </w:pPr>
            <w:r>
              <w:rPr>
                <w:i w:val="0"/>
                <w:iCs w:val="0"/>
                <w:color w:val="auto"/>
              </w:rPr>
              <w:t>Display user locations on map</w:t>
            </w:r>
          </w:p>
        </w:tc>
        <w:tc>
          <w:tcPr>
            <w:tcW w:w="1260" w:type="dxa"/>
          </w:tcPr>
          <w:p w14:paraId="70003CDB" w14:textId="77777777" w:rsidR="008C31E1" w:rsidRDefault="008C31E1" w:rsidP="00571B23">
            <w:pPr>
              <w:pStyle w:val="infoblue0"/>
              <w:ind w:left="0"/>
              <w:rPr>
                <w:i w:val="0"/>
                <w:iCs w:val="0"/>
                <w:color w:val="auto"/>
              </w:rPr>
            </w:pPr>
          </w:p>
        </w:tc>
        <w:tc>
          <w:tcPr>
            <w:tcW w:w="1228" w:type="dxa"/>
          </w:tcPr>
          <w:p w14:paraId="542BA1A8" w14:textId="77777777" w:rsidR="008C31E1" w:rsidRDefault="008C31E1" w:rsidP="00571B23">
            <w:pPr>
              <w:pStyle w:val="infoblue0"/>
              <w:ind w:left="0"/>
              <w:rPr>
                <w:i w:val="0"/>
                <w:iCs w:val="0"/>
                <w:color w:val="auto"/>
              </w:rPr>
            </w:pPr>
          </w:p>
        </w:tc>
        <w:tc>
          <w:tcPr>
            <w:tcW w:w="2160" w:type="dxa"/>
          </w:tcPr>
          <w:p w14:paraId="28E58CDD" w14:textId="0021D35E" w:rsidR="008C31E1" w:rsidRDefault="008C31E1" w:rsidP="00571B23">
            <w:pPr>
              <w:pStyle w:val="infoblue0"/>
              <w:ind w:left="0"/>
              <w:rPr>
                <w:i w:val="0"/>
                <w:iCs w:val="0"/>
                <w:color w:val="auto"/>
              </w:rPr>
            </w:pPr>
            <w:r>
              <w:rPr>
                <w:i w:val="0"/>
                <w:iCs w:val="0"/>
                <w:color w:val="auto"/>
              </w:rPr>
              <w:t>Nguyễn Minh Trí</w:t>
            </w:r>
          </w:p>
        </w:tc>
      </w:tr>
      <w:tr w:rsidR="000A3C4C" w14:paraId="060B6E0B" w14:textId="77777777" w:rsidTr="00845CA2">
        <w:tc>
          <w:tcPr>
            <w:tcW w:w="4680" w:type="dxa"/>
          </w:tcPr>
          <w:p w14:paraId="0F8A3370" w14:textId="33AC654B" w:rsidR="000A3C4C" w:rsidRDefault="000A3C4C" w:rsidP="00571B23">
            <w:pPr>
              <w:pStyle w:val="infoblue0"/>
              <w:ind w:left="0"/>
              <w:rPr>
                <w:i w:val="0"/>
                <w:iCs w:val="0"/>
                <w:color w:val="auto"/>
              </w:rPr>
            </w:pPr>
            <w:r>
              <w:rPr>
                <w:i w:val="0"/>
                <w:iCs w:val="0"/>
                <w:color w:val="auto"/>
              </w:rPr>
              <w:t xml:space="preserve">User </w:t>
            </w:r>
            <w:r w:rsidR="00937E23">
              <w:rPr>
                <w:i w:val="0"/>
                <w:iCs w:val="0"/>
                <w:color w:val="auto"/>
              </w:rPr>
              <w:t>avatars interface</w:t>
            </w:r>
          </w:p>
        </w:tc>
        <w:tc>
          <w:tcPr>
            <w:tcW w:w="1260" w:type="dxa"/>
          </w:tcPr>
          <w:p w14:paraId="43E3FE38" w14:textId="77777777" w:rsidR="000A3C4C" w:rsidRDefault="000A3C4C" w:rsidP="00571B23">
            <w:pPr>
              <w:pStyle w:val="infoblue0"/>
              <w:ind w:left="0"/>
              <w:rPr>
                <w:i w:val="0"/>
                <w:iCs w:val="0"/>
                <w:color w:val="auto"/>
              </w:rPr>
            </w:pPr>
          </w:p>
        </w:tc>
        <w:tc>
          <w:tcPr>
            <w:tcW w:w="1228" w:type="dxa"/>
          </w:tcPr>
          <w:p w14:paraId="1C9C7C78" w14:textId="77777777" w:rsidR="000A3C4C" w:rsidRDefault="000A3C4C" w:rsidP="00571B23">
            <w:pPr>
              <w:pStyle w:val="infoblue0"/>
              <w:ind w:left="0"/>
              <w:rPr>
                <w:i w:val="0"/>
                <w:iCs w:val="0"/>
                <w:color w:val="auto"/>
              </w:rPr>
            </w:pPr>
          </w:p>
        </w:tc>
        <w:tc>
          <w:tcPr>
            <w:tcW w:w="2160" w:type="dxa"/>
          </w:tcPr>
          <w:p w14:paraId="3A5FBE11" w14:textId="5062B9BB" w:rsidR="000A3C4C" w:rsidRDefault="000A3C4C" w:rsidP="00571B23">
            <w:pPr>
              <w:pStyle w:val="infoblue0"/>
              <w:ind w:left="0"/>
              <w:rPr>
                <w:i w:val="0"/>
                <w:iCs w:val="0"/>
                <w:color w:val="auto"/>
              </w:rPr>
            </w:pPr>
            <w:r>
              <w:rPr>
                <w:i w:val="0"/>
                <w:iCs w:val="0"/>
                <w:color w:val="auto"/>
              </w:rPr>
              <w:t>Nguyễn Minh Trí</w:t>
            </w:r>
          </w:p>
        </w:tc>
      </w:tr>
      <w:tr w:rsidR="001D33F1" w14:paraId="087F0D56" w14:textId="77777777" w:rsidTr="00845CA2">
        <w:tc>
          <w:tcPr>
            <w:tcW w:w="4680" w:type="dxa"/>
          </w:tcPr>
          <w:p w14:paraId="23758815" w14:textId="4DBD2AE3" w:rsidR="001D33F1" w:rsidRPr="001D33F1" w:rsidRDefault="001D33F1" w:rsidP="00571B23">
            <w:pPr>
              <w:pStyle w:val="infoblue0"/>
              <w:ind w:left="0"/>
              <w:rPr>
                <w:i w:val="0"/>
                <w:iCs w:val="0"/>
                <w:color w:val="auto"/>
                <w:sz w:val="28"/>
                <w:szCs w:val="28"/>
              </w:rPr>
            </w:pPr>
            <w:r>
              <w:rPr>
                <w:i w:val="0"/>
                <w:iCs w:val="0"/>
                <w:color w:val="auto"/>
                <w:sz w:val="28"/>
                <w:szCs w:val="28"/>
              </w:rPr>
              <w:t>SPRINT 3</w:t>
            </w:r>
          </w:p>
        </w:tc>
        <w:tc>
          <w:tcPr>
            <w:tcW w:w="1260" w:type="dxa"/>
          </w:tcPr>
          <w:p w14:paraId="6EF25A5A" w14:textId="6BA953C0" w:rsidR="001D33F1" w:rsidRDefault="001D33F1" w:rsidP="00571B23">
            <w:pPr>
              <w:pStyle w:val="infoblue0"/>
              <w:ind w:left="0"/>
              <w:rPr>
                <w:i w:val="0"/>
                <w:iCs w:val="0"/>
                <w:color w:val="auto"/>
              </w:rPr>
            </w:pPr>
            <w:r>
              <w:rPr>
                <w:i w:val="0"/>
                <w:iCs w:val="0"/>
                <w:color w:val="auto"/>
              </w:rPr>
              <w:t>12/11/2019</w:t>
            </w:r>
          </w:p>
        </w:tc>
        <w:tc>
          <w:tcPr>
            <w:tcW w:w="1228" w:type="dxa"/>
          </w:tcPr>
          <w:p w14:paraId="62812EE5" w14:textId="18A23C06" w:rsidR="001D33F1" w:rsidRDefault="001D33F1" w:rsidP="00571B23">
            <w:pPr>
              <w:pStyle w:val="infoblue0"/>
              <w:ind w:left="0"/>
              <w:rPr>
                <w:i w:val="0"/>
                <w:iCs w:val="0"/>
                <w:color w:val="auto"/>
              </w:rPr>
            </w:pPr>
            <w:r>
              <w:rPr>
                <w:i w:val="0"/>
                <w:iCs w:val="0"/>
                <w:color w:val="auto"/>
              </w:rPr>
              <w:t>25/11/2019</w:t>
            </w:r>
          </w:p>
        </w:tc>
        <w:tc>
          <w:tcPr>
            <w:tcW w:w="2160" w:type="dxa"/>
          </w:tcPr>
          <w:p w14:paraId="10F0FF4E" w14:textId="77777777" w:rsidR="001D33F1" w:rsidRDefault="001D33F1" w:rsidP="00571B23">
            <w:pPr>
              <w:pStyle w:val="infoblue0"/>
              <w:ind w:left="0"/>
              <w:rPr>
                <w:i w:val="0"/>
                <w:iCs w:val="0"/>
                <w:color w:val="auto"/>
              </w:rPr>
            </w:pPr>
          </w:p>
        </w:tc>
      </w:tr>
      <w:tr w:rsidR="000A3C4C" w14:paraId="4000970A" w14:textId="77777777" w:rsidTr="00845CA2">
        <w:tc>
          <w:tcPr>
            <w:tcW w:w="4680" w:type="dxa"/>
          </w:tcPr>
          <w:p w14:paraId="1AC729B6" w14:textId="11B24B5E" w:rsidR="000A3C4C" w:rsidRPr="000A3C4C" w:rsidRDefault="000A3C4C" w:rsidP="00571B23">
            <w:pPr>
              <w:pStyle w:val="infoblue0"/>
              <w:ind w:left="0"/>
              <w:rPr>
                <w:i w:val="0"/>
                <w:iCs w:val="0"/>
                <w:color w:val="auto"/>
              </w:rPr>
            </w:pPr>
            <w:r>
              <w:rPr>
                <w:i w:val="0"/>
                <w:iCs w:val="0"/>
                <w:color w:val="auto"/>
              </w:rPr>
              <w:t>Write use-case specification</w:t>
            </w:r>
          </w:p>
        </w:tc>
        <w:tc>
          <w:tcPr>
            <w:tcW w:w="1260" w:type="dxa"/>
          </w:tcPr>
          <w:p w14:paraId="6597EB54" w14:textId="77777777" w:rsidR="000A3C4C" w:rsidRDefault="000A3C4C" w:rsidP="00571B23">
            <w:pPr>
              <w:pStyle w:val="infoblue0"/>
              <w:ind w:left="0"/>
              <w:rPr>
                <w:i w:val="0"/>
                <w:iCs w:val="0"/>
                <w:color w:val="auto"/>
              </w:rPr>
            </w:pPr>
          </w:p>
        </w:tc>
        <w:tc>
          <w:tcPr>
            <w:tcW w:w="1228" w:type="dxa"/>
          </w:tcPr>
          <w:p w14:paraId="102BE8E9" w14:textId="77777777" w:rsidR="000A3C4C" w:rsidRDefault="000A3C4C" w:rsidP="00571B23">
            <w:pPr>
              <w:pStyle w:val="infoblue0"/>
              <w:ind w:left="0"/>
              <w:rPr>
                <w:i w:val="0"/>
                <w:iCs w:val="0"/>
                <w:color w:val="auto"/>
              </w:rPr>
            </w:pPr>
          </w:p>
        </w:tc>
        <w:tc>
          <w:tcPr>
            <w:tcW w:w="2160" w:type="dxa"/>
          </w:tcPr>
          <w:p w14:paraId="7F92DBA0" w14:textId="4DA028C0" w:rsidR="000A3C4C" w:rsidRDefault="000A3C4C" w:rsidP="00571B23">
            <w:pPr>
              <w:pStyle w:val="infoblue0"/>
              <w:ind w:left="0"/>
              <w:rPr>
                <w:i w:val="0"/>
                <w:iCs w:val="0"/>
                <w:color w:val="auto"/>
              </w:rPr>
            </w:pPr>
            <w:r>
              <w:rPr>
                <w:i w:val="0"/>
                <w:iCs w:val="0"/>
                <w:color w:val="auto"/>
              </w:rPr>
              <w:t>Hồ Minh Trí</w:t>
            </w:r>
          </w:p>
        </w:tc>
      </w:tr>
      <w:tr w:rsidR="00917153" w14:paraId="1C520B2A" w14:textId="77777777" w:rsidTr="00845CA2">
        <w:tc>
          <w:tcPr>
            <w:tcW w:w="4680" w:type="dxa"/>
          </w:tcPr>
          <w:p w14:paraId="77CEC00C" w14:textId="686353C1" w:rsidR="00917153" w:rsidRDefault="00917153" w:rsidP="00571B23">
            <w:pPr>
              <w:pStyle w:val="infoblue0"/>
              <w:ind w:left="0"/>
              <w:rPr>
                <w:i w:val="0"/>
                <w:iCs w:val="0"/>
                <w:color w:val="auto"/>
              </w:rPr>
            </w:pPr>
            <w:r>
              <w:rPr>
                <w:i w:val="0"/>
                <w:iCs w:val="0"/>
                <w:color w:val="auto"/>
              </w:rPr>
              <w:t>Write software architecture document</w:t>
            </w:r>
          </w:p>
        </w:tc>
        <w:tc>
          <w:tcPr>
            <w:tcW w:w="1260" w:type="dxa"/>
          </w:tcPr>
          <w:p w14:paraId="51AA8345" w14:textId="77777777" w:rsidR="00917153" w:rsidRDefault="00917153" w:rsidP="00571B23">
            <w:pPr>
              <w:pStyle w:val="infoblue0"/>
              <w:ind w:left="0"/>
              <w:rPr>
                <w:i w:val="0"/>
                <w:iCs w:val="0"/>
                <w:color w:val="auto"/>
              </w:rPr>
            </w:pPr>
          </w:p>
        </w:tc>
        <w:tc>
          <w:tcPr>
            <w:tcW w:w="1228" w:type="dxa"/>
          </w:tcPr>
          <w:p w14:paraId="157AD219" w14:textId="77777777" w:rsidR="00917153" w:rsidRDefault="00917153" w:rsidP="00571B23">
            <w:pPr>
              <w:pStyle w:val="infoblue0"/>
              <w:ind w:left="0"/>
              <w:rPr>
                <w:i w:val="0"/>
                <w:iCs w:val="0"/>
                <w:color w:val="auto"/>
              </w:rPr>
            </w:pPr>
          </w:p>
        </w:tc>
        <w:tc>
          <w:tcPr>
            <w:tcW w:w="2160" w:type="dxa"/>
          </w:tcPr>
          <w:p w14:paraId="23DACF5E" w14:textId="3D929D72" w:rsidR="00917153" w:rsidRDefault="00917153" w:rsidP="00571B23">
            <w:pPr>
              <w:pStyle w:val="infoblue0"/>
              <w:ind w:left="0"/>
              <w:rPr>
                <w:i w:val="0"/>
                <w:iCs w:val="0"/>
                <w:color w:val="auto"/>
              </w:rPr>
            </w:pPr>
            <w:r>
              <w:rPr>
                <w:i w:val="0"/>
                <w:iCs w:val="0"/>
                <w:color w:val="auto"/>
              </w:rPr>
              <w:t>Hồ Minh Trí</w:t>
            </w:r>
          </w:p>
        </w:tc>
      </w:tr>
      <w:tr w:rsidR="00234F46" w14:paraId="12DEC3A7" w14:textId="77777777" w:rsidTr="00845CA2">
        <w:tc>
          <w:tcPr>
            <w:tcW w:w="4680" w:type="dxa"/>
          </w:tcPr>
          <w:p w14:paraId="5F15AB2F" w14:textId="137DC800" w:rsidR="00234F46" w:rsidRDefault="00234F46" w:rsidP="00571B23">
            <w:pPr>
              <w:pStyle w:val="infoblue0"/>
              <w:ind w:left="0"/>
              <w:rPr>
                <w:i w:val="0"/>
                <w:iCs w:val="0"/>
                <w:color w:val="auto"/>
              </w:rPr>
            </w:pPr>
            <w:r>
              <w:rPr>
                <w:i w:val="0"/>
                <w:iCs w:val="0"/>
                <w:color w:val="auto"/>
              </w:rPr>
              <w:t>Users and groups database</w:t>
            </w:r>
          </w:p>
        </w:tc>
        <w:tc>
          <w:tcPr>
            <w:tcW w:w="1260" w:type="dxa"/>
          </w:tcPr>
          <w:p w14:paraId="5D550B7B" w14:textId="77777777" w:rsidR="00234F46" w:rsidRDefault="00234F46" w:rsidP="00571B23">
            <w:pPr>
              <w:pStyle w:val="infoblue0"/>
              <w:ind w:left="0"/>
              <w:rPr>
                <w:i w:val="0"/>
                <w:iCs w:val="0"/>
                <w:color w:val="auto"/>
              </w:rPr>
            </w:pPr>
          </w:p>
        </w:tc>
        <w:tc>
          <w:tcPr>
            <w:tcW w:w="1228" w:type="dxa"/>
          </w:tcPr>
          <w:p w14:paraId="22A64C9F" w14:textId="77777777" w:rsidR="00234F46" w:rsidRDefault="00234F46" w:rsidP="00571B23">
            <w:pPr>
              <w:pStyle w:val="infoblue0"/>
              <w:ind w:left="0"/>
              <w:rPr>
                <w:i w:val="0"/>
                <w:iCs w:val="0"/>
                <w:color w:val="auto"/>
              </w:rPr>
            </w:pPr>
          </w:p>
        </w:tc>
        <w:tc>
          <w:tcPr>
            <w:tcW w:w="2160" w:type="dxa"/>
          </w:tcPr>
          <w:p w14:paraId="60D6288E" w14:textId="6FAED1B8" w:rsidR="00234F46" w:rsidRDefault="00234F46" w:rsidP="00571B23">
            <w:pPr>
              <w:pStyle w:val="infoblue0"/>
              <w:ind w:left="0"/>
              <w:rPr>
                <w:i w:val="0"/>
                <w:iCs w:val="0"/>
                <w:color w:val="auto"/>
              </w:rPr>
            </w:pPr>
            <w:r>
              <w:rPr>
                <w:i w:val="0"/>
                <w:iCs w:val="0"/>
                <w:color w:val="auto"/>
              </w:rPr>
              <w:t>Hồ Minh Trí</w:t>
            </w:r>
          </w:p>
        </w:tc>
      </w:tr>
      <w:tr w:rsidR="000A3C4C" w14:paraId="678C3684" w14:textId="77777777" w:rsidTr="00845CA2">
        <w:tc>
          <w:tcPr>
            <w:tcW w:w="4680" w:type="dxa"/>
          </w:tcPr>
          <w:p w14:paraId="0FD7E7D7" w14:textId="51B7ADB6" w:rsidR="000A3C4C" w:rsidRDefault="000A3C4C" w:rsidP="00571B23">
            <w:pPr>
              <w:pStyle w:val="infoblue0"/>
              <w:ind w:left="0"/>
              <w:rPr>
                <w:i w:val="0"/>
                <w:iCs w:val="0"/>
                <w:color w:val="auto"/>
              </w:rPr>
            </w:pPr>
            <w:r>
              <w:rPr>
                <w:i w:val="0"/>
                <w:iCs w:val="0"/>
                <w:color w:val="auto"/>
              </w:rPr>
              <w:t>Meeting point functionality</w:t>
            </w:r>
          </w:p>
        </w:tc>
        <w:tc>
          <w:tcPr>
            <w:tcW w:w="1260" w:type="dxa"/>
          </w:tcPr>
          <w:p w14:paraId="68E5D169" w14:textId="77777777" w:rsidR="000A3C4C" w:rsidRDefault="000A3C4C" w:rsidP="00571B23">
            <w:pPr>
              <w:pStyle w:val="infoblue0"/>
              <w:ind w:left="0"/>
              <w:rPr>
                <w:i w:val="0"/>
                <w:iCs w:val="0"/>
                <w:color w:val="auto"/>
              </w:rPr>
            </w:pPr>
          </w:p>
        </w:tc>
        <w:tc>
          <w:tcPr>
            <w:tcW w:w="1228" w:type="dxa"/>
          </w:tcPr>
          <w:p w14:paraId="539F8CB9" w14:textId="77777777" w:rsidR="000A3C4C" w:rsidRDefault="000A3C4C" w:rsidP="00571B23">
            <w:pPr>
              <w:pStyle w:val="infoblue0"/>
              <w:ind w:left="0"/>
              <w:rPr>
                <w:i w:val="0"/>
                <w:iCs w:val="0"/>
                <w:color w:val="auto"/>
              </w:rPr>
            </w:pPr>
          </w:p>
        </w:tc>
        <w:tc>
          <w:tcPr>
            <w:tcW w:w="2160" w:type="dxa"/>
          </w:tcPr>
          <w:p w14:paraId="2AE67E68" w14:textId="2CD24D69" w:rsidR="000A3C4C" w:rsidRDefault="000A3C4C" w:rsidP="00571B23">
            <w:pPr>
              <w:pStyle w:val="infoblue0"/>
              <w:ind w:left="0"/>
              <w:rPr>
                <w:i w:val="0"/>
                <w:iCs w:val="0"/>
                <w:color w:val="auto"/>
              </w:rPr>
            </w:pPr>
            <w:r>
              <w:rPr>
                <w:i w:val="0"/>
                <w:iCs w:val="0"/>
                <w:color w:val="auto"/>
              </w:rPr>
              <w:t>Nguyễn Thanh Tùng</w:t>
            </w:r>
          </w:p>
        </w:tc>
      </w:tr>
      <w:tr w:rsidR="000A3C4C" w14:paraId="7B107315" w14:textId="77777777" w:rsidTr="00845CA2">
        <w:tc>
          <w:tcPr>
            <w:tcW w:w="4680" w:type="dxa"/>
          </w:tcPr>
          <w:p w14:paraId="62A42575" w14:textId="09E52787" w:rsidR="000A3C4C" w:rsidRDefault="000A3C4C" w:rsidP="00571B23">
            <w:pPr>
              <w:pStyle w:val="infoblue0"/>
              <w:ind w:left="0"/>
              <w:rPr>
                <w:i w:val="0"/>
                <w:iCs w:val="0"/>
                <w:color w:val="auto"/>
              </w:rPr>
            </w:pPr>
            <w:r>
              <w:rPr>
                <w:i w:val="0"/>
                <w:iCs w:val="0"/>
                <w:color w:val="auto"/>
              </w:rPr>
              <w:t>Group member focus functionality</w:t>
            </w:r>
          </w:p>
        </w:tc>
        <w:tc>
          <w:tcPr>
            <w:tcW w:w="1260" w:type="dxa"/>
          </w:tcPr>
          <w:p w14:paraId="4E3DED7E" w14:textId="77777777" w:rsidR="000A3C4C" w:rsidRDefault="000A3C4C" w:rsidP="00571B23">
            <w:pPr>
              <w:pStyle w:val="infoblue0"/>
              <w:ind w:left="0"/>
              <w:rPr>
                <w:i w:val="0"/>
                <w:iCs w:val="0"/>
                <w:color w:val="auto"/>
              </w:rPr>
            </w:pPr>
          </w:p>
        </w:tc>
        <w:tc>
          <w:tcPr>
            <w:tcW w:w="1228" w:type="dxa"/>
          </w:tcPr>
          <w:p w14:paraId="38CCDB82" w14:textId="77777777" w:rsidR="000A3C4C" w:rsidRDefault="000A3C4C" w:rsidP="00571B23">
            <w:pPr>
              <w:pStyle w:val="infoblue0"/>
              <w:ind w:left="0"/>
              <w:rPr>
                <w:i w:val="0"/>
                <w:iCs w:val="0"/>
                <w:color w:val="auto"/>
              </w:rPr>
            </w:pPr>
          </w:p>
        </w:tc>
        <w:tc>
          <w:tcPr>
            <w:tcW w:w="2160" w:type="dxa"/>
          </w:tcPr>
          <w:p w14:paraId="260DD0D0" w14:textId="4AF1DCDE" w:rsidR="000A3C4C" w:rsidRDefault="002D6124" w:rsidP="00571B23">
            <w:pPr>
              <w:pStyle w:val="infoblue0"/>
              <w:ind w:left="0"/>
              <w:rPr>
                <w:i w:val="0"/>
                <w:iCs w:val="0"/>
                <w:color w:val="auto"/>
              </w:rPr>
            </w:pPr>
            <w:r>
              <w:rPr>
                <w:i w:val="0"/>
                <w:iCs w:val="0"/>
                <w:color w:val="auto"/>
              </w:rPr>
              <w:t>Nguyễn Minh Trí</w:t>
            </w:r>
          </w:p>
        </w:tc>
      </w:tr>
      <w:tr w:rsidR="00917153" w14:paraId="16FF1D54" w14:textId="77777777" w:rsidTr="00845CA2">
        <w:tc>
          <w:tcPr>
            <w:tcW w:w="4680" w:type="dxa"/>
          </w:tcPr>
          <w:p w14:paraId="635DAFDC" w14:textId="40B9A19B" w:rsidR="00917153" w:rsidRDefault="00917153" w:rsidP="00571B23">
            <w:pPr>
              <w:pStyle w:val="infoblue0"/>
              <w:ind w:left="0"/>
              <w:rPr>
                <w:i w:val="0"/>
                <w:iCs w:val="0"/>
                <w:color w:val="auto"/>
              </w:rPr>
            </w:pPr>
            <w:r>
              <w:rPr>
                <w:i w:val="0"/>
                <w:iCs w:val="0"/>
                <w:color w:val="auto"/>
              </w:rPr>
              <w:t>Draw use-case model</w:t>
            </w:r>
          </w:p>
        </w:tc>
        <w:tc>
          <w:tcPr>
            <w:tcW w:w="1260" w:type="dxa"/>
          </w:tcPr>
          <w:p w14:paraId="1C308309" w14:textId="77777777" w:rsidR="00917153" w:rsidRDefault="00917153" w:rsidP="00571B23">
            <w:pPr>
              <w:pStyle w:val="infoblue0"/>
              <w:ind w:left="0"/>
              <w:rPr>
                <w:i w:val="0"/>
                <w:iCs w:val="0"/>
                <w:color w:val="auto"/>
              </w:rPr>
            </w:pPr>
          </w:p>
        </w:tc>
        <w:tc>
          <w:tcPr>
            <w:tcW w:w="1228" w:type="dxa"/>
          </w:tcPr>
          <w:p w14:paraId="0C1FAA44" w14:textId="77777777" w:rsidR="00917153" w:rsidRDefault="00917153" w:rsidP="00571B23">
            <w:pPr>
              <w:pStyle w:val="infoblue0"/>
              <w:ind w:left="0"/>
              <w:rPr>
                <w:i w:val="0"/>
                <w:iCs w:val="0"/>
                <w:color w:val="auto"/>
              </w:rPr>
            </w:pPr>
          </w:p>
        </w:tc>
        <w:tc>
          <w:tcPr>
            <w:tcW w:w="2160" w:type="dxa"/>
          </w:tcPr>
          <w:p w14:paraId="35D3BCCF" w14:textId="6FCCA3FC" w:rsidR="00917153" w:rsidRDefault="00917153" w:rsidP="00571B23">
            <w:pPr>
              <w:pStyle w:val="infoblue0"/>
              <w:ind w:left="0"/>
              <w:rPr>
                <w:i w:val="0"/>
                <w:iCs w:val="0"/>
                <w:color w:val="auto"/>
              </w:rPr>
            </w:pPr>
            <w:r>
              <w:rPr>
                <w:i w:val="0"/>
                <w:iCs w:val="0"/>
                <w:color w:val="auto"/>
              </w:rPr>
              <w:t>Nguyễn Hoàng Tân</w:t>
            </w:r>
          </w:p>
        </w:tc>
      </w:tr>
      <w:tr w:rsidR="000A3C4C" w14:paraId="6E332E68" w14:textId="77777777" w:rsidTr="00845CA2">
        <w:tc>
          <w:tcPr>
            <w:tcW w:w="4680" w:type="dxa"/>
          </w:tcPr>
          <w:p w14:paraId="048E5741" w14:textId="131EEAF9" w:rsidR="000A3C4C" w:rsidRDefault="00234F46" w:rsidP="00571B23">
            <w:pPr>
              <w:pStyle w:val="infoblue0"/>
              <w:ind w:left="0"/>
              <w:rPr>
                <w:i w:val="0"/>
                <w:iCs w:val="0"/>
                <w:color w:val="auto"/>
              </w:rPr>
            </w:pPr>
            <w:r>
              <w:rPr>
                <w:i w:val="0"/>
                <w:iCs w:val="0"/>
                <w:color w:val="auto"/>
              </w:rPr>
              <w:t>Arrows and distances functionality</w:t>
            </w:r>
          </w:p>
        </w:tc>
        <w:tc>
          <w:tcPr>
            <w:tcW w:w="1260" w:type="dxa"/>
          </w:tcPr>
          <w:p w14:paraId="63B60592" w14:textId="77777777" w:rsidR="000A3C4C" w:rsidRDefault="000A3C4C" w:rsidP="00571B23">
            <w:pPr>
              <w:pStyle w:val="infoblue0"/>
              <w:ind w:left="0"/>
              <w:rPr>
                <w:i w:val="0"/>
                <w:iCs w:val="0"/>
                <w:color w:val="auto"/>
              </w:rPr>
            </w:pPr>
          </w:p>
        </w:tc>
        <w:tc>
          <w:tcPr>
            <w:tcW w:w="1228" w:type="dxa"/>
          </w:tcPr>
          <w:p w14:paraId="59008B47" w14:textId="77777777" w:rsidR="000A3C4C" w:rsidRDefault="000A3C4C" w:rsidP="00571B23">
            <w:pPr>
              <w:pStyle w:val="infoblue0"/>
              <w:ind w:left="0"/>
              <w:rPr>
                <w:i w:val="0"/>
                <w:iCs w:val="0"/>
                <w:color w:val="auto"/>
              </w:rPr>
            </w:pPr>
          </w:p>
        </w:tc>
        <w:tc>
          <w:tcPr>
            <w:tcW w:w="2160" w:type="dxa"/>
          </w:tcPr>
          <w:p w14:paraId="04EC0973" w14:textId="23F6A3A4" w:rsidR="000A3C4C" w:rsidRDefault="00234F46" w:rsidP="00571B23">
            <w:pPr>
              <w:pStyle w:val="infoblue0"/>
              <w:ind w:left="0"/>
              <w:rPr>
                <w:i w:val="0"/>
                <w:iCs w:val="0"/>
                <w:color w:val="auto"/>
              </w:rPr>
            </w:pPr>
            <w:r>
              <w:rPr>
                <w:i w:val="0"/>
                <w:iCs w:val="0"/>
                <w:color w:val="auto"/>
              </w:rPr>
              <w:t xml:space="preserve">Nguyễn </w:t>
            </w:r>
            <w:r w:rsidR="002D6124">
              <w:rPr>
                <w:i w:val="0"/>
                <w:iCs w:val="0"/>
                <w:color w:val="auto"/>
              </w:rPr>
              <w:t>Hoàng Tân</w:t>
            </w:r>
          </w:p>
        </w:tc>
      </w:tr>
      <w:tr w:rsidR="00234F46" w14:paraId="1F21D810" w14:textId="77777777" w:rsidTr="00845CA2">
        <w:tc>
          <w:tcPr>
            <w:tcW w:w="4680" w:type="dxa"/>
          </w:tcPr>
          <w:p w14:paraId="33578E20" w14:textId="50DEC3F6" w:rsidR="00234F46" w:rsidRDefault="00917153" w:rsidP="00571B23">
            <w:pPr>
              <w:pStyle w:val="infoblue0"/>
              <w:ind w:left="0"/>
              <w:rPr>
                <w:i w:val="0"/>
                <w:iCs w:val="0"/>
                <w:color w:val="auto"/>
              </w:rPr>
            </w:pPr>
            <w:r>
              <w:rPr>
                <w:i w:val="0"/>
                <w:iCs w:val="0"/>
                <w:color w:val="auto"/>
              </w:rPr>
              <w:lastRenderedPageBreak/>
              <w:t>Group member removal functionality</w:t>
            </w:r>
          </w:p>
        </w:tc>
        <w:tc>
          <w:tcPr>
            <w:tcW w:w="1260" w:type="dxa"/>
          </w:tcPr>
          <w:p w14:paraId="40F421FD" w14:textId="77777777" w:rsidR="00234F46" w:rsidRDefault="00234F46" w:rsidP="00571B23">
            <w:pPr>
              <w:pStyle w:val="infoblue0"/>
              <w:ind w:left="0"/>
              <w:rPr>
                <w:i w:val="0"/>
                <w:iCs w:val="0"/>
                <w:color w:val="auto"/>
              </w:rPr>
            </w:pPr>
          </w:p>
        </w:tc>
        <w:tc>
          <w:tcPr>
            <w:tcW w:w="1228" w:type="dxa"/>
          </w:tcPr>
          <w:p w14:paraId="70C8C1DF" w14:textId="77777777" w:rsidR="00234F46" w:rsidRDefault="00234F46" w:rsidP="00571B23">
            <w:pPr>
              <w:pStyle w:val="infoblue0"/>
              <w:ind w:left="0"/>
              <w:rPr>
                <w:i w:val="0"/>
                <w:iCs w:val="0"/>
                <w:color w:val="auto"/>
              </w:rPr>
            </w:pPr>
          </w:p>
        </w:tc>
        <w:tc>
          <w:tcPr>
            <w:tcW w:w="2160" w:type="dxa"/>
          </w:tcPr>
          <w:p w14:paraId="60C2757B" w14:textId="1C7ADFE5" w:rsidR="00234F46" w:rsidRDefault="00234F46" w:rsidP="00571B23">
            <w:pPr>
              <w:pStyle w:val="infoblue0"/>
              <w:ind w:left="0"/>
              <w:rPr>
                <w:i w:val="0"/>
                <w:iCs w:val="0"/>
                <w:color w:val="auto"/>
              </w:rPr>
            </w:pPr>
            <w:r>
              <w:rPr>
                <w:i w:val="0"/>
                <w:iCs w:val="0"/>
                <w:color w:val="auto"/>
              </w:rPr>
              <w:t>Đỗ Trí Nhân</w:t>
            </w:r>
          </w:p>
        </w:tc>
      </w:tr>
      <w:tr w:rsidR="00917153" w14:paraId="4458A1B4" w14:textId="77777777" w:rsidTr="00845CA2">
        <w:tc>
          <w:tcPr>
            <w:tcW w:w="4680" w:type="dxa"/>
          </w:tcPr>
          <w:p w14:paraId="2FDEB7B8" w14:textId="137F2C4F" w:rsidR="00917153" w:rsidRDefault="00917153" w:rsidP="00571B23">
            <w:pPr>
              <w:pStyle w:val="infoblue0"/>
              <w:ind w:left="0"/>
              <w:rPr>
                <w:i w:val="0"/>
                <w:iCs w:val="0"/>
                <w:color w:val="auto"/>
              </w:rPr>
            </w:pPr>
            <w:r>
              <w:rPr>
                <w:i w:val="0"/>
                <w:iCs w:val="0"/>
                <w:color w:val="auto"/>
              </w:rPr>
              <w:t>Pick new group leader functionality</w:t>
            </w:r>
          </w:p>
        </w:tc>
        <w:tc>
          <w:tcPr>
            <w:tcW w:w="1260" w:type="dxa"/>
          </w:tcPr>
          <w:p w14:paraId="0E3AE49D" w14:textId="77777777" w:rsidR="00917153" w:rsidRDefault="00917153" w:rsidP="00571B23">
            <w:pPr>
              <w:pStyle w:val="infoblue0"/>
              <w:ind w:left="0"/>
              <w:rPr>
                <w:i w:val="0"/>
                <w:iCs w:val="0"/>
                <w:color w:val="auto"/>
              </w:rPr>
            </w:pPr>
          </w:p>
        </w:tc>
        <w:tc>
          <w:tcPr>
            <w:tcW w:w="1228" w:type="dxa"/>
          </w:tcPr>
          <w:p w14:paraId="04611B8D" w14:textId="77777777" w:rsidR="00917153" w:rsidRDefault="00917153" w:rsidP="00571B23">
            <w:pPr>
              <w:pStyle w:val="infoblue0"/>
              <w:ind w:left="0"/>
              <w:rPr>
                <w:i w:val="0"/>
                <w:iCs w:val="0"/>
                <w:color w:val="auto"/>
              </w:rPr>
            </w:pPr>
          </w:p>
        </w:tc>
        <w:tc>
          <w:tcPr>
            <w:tcW w:w="2160" w:type="dxa"/>
          </w:tcPr>
          <w:p w14:paraId="1C6AB2C3" w14:textId="1702EE6D" w:rsidR="00917153" w:rsidRDefault="00917153" w:rsidP="00571B23">
            <w:pPr>
              <w:pStyle w:val="infoblue0"/>
              <w:ind w:left="0"/>
              <w:rPr>
                <w:i w:val="0"/>
                <w:iCs w:val="0"/>
                <w:color w:val="auto"/>
              </w:rPr>
            </w:pPr>
            <w:r>
              <w:rPr>
                <w:i w:val="0"/>
                <w:iCs w:val="0"/>
                <w:color w:val="auto"/>
              </w:rPr>
              <w:t>Đỗ Trí Nhân</w:t>
            </w:r>
          </w:p>
        </w:tc>
      </w:tr>
      <w:tr w:rsidR="001D33F1" w14:paraId="53434EF3" w14:textId="77777777" w:rsidTr="00845CA2">
        <w:tc>
          <w:tcPr>
            <w:tcW w:w="4680" w:type="dxa"/>
          </w:tcPr>
          <w:p w14:paraId="40355EFE" w14:textId="5CF51844" w:rsidR="001D33F1" w:rsidRDefault="001D33F1" w:rsidP="00571B23">
            <w:pPr>
              <w:pStyle w:val="infoblue0"/>
              <w:ind w:left="0"/>
              <w:rPr>
                <w:i w:val="0"/>
                <w:iCs w:val="0"/>
                <w:color w:val="auto"/>
                <w:sz w:val="28"/>
                <w:szCs w:val="28"/>
              </w:rPr>
            </w:pPr>
            <w:r>
              <w:rPr>
                <w:i w:val="0"/>
                <w:iCs w:val="0"/>
                <w:color w:val="auto"/>
                <w:sz w:val="28"/>
                <w:szCs w:val="28"/>
              </w:rPr>
              <w:t>SPRINT 4</w:t>
            </w:r>
          </w:p>
        </w:tc>
        <w:tc>
          <w:tcPr>
            <w:tcW w:w="1260" w:type="dxa"/>
          </w:tcPr>
          <w:p w14:paraId="5A8A1FEC" w14:textId="2506B8C7" w:rsidR="001D33F1" w:rsidRDefault="001D33F1" w:rsidP="00571B23">
            <w:pPr>
              <w:pStyle w:val="infoblue0"/>
              <w:ind w:left="0"/>
              <w:rPr>
                <w:i w:val="0"/>
                <w:iCs w:val="0"/>
                <w:color w:val="auto"/>
              </w:rPr>
            </w:pPr>
            <w:r>
              <w:rPr>
                <w:i w:val="0"/>
                <w:iCs w:val="0"/>
                <w:color w:val="auto"/>
              </w:rPr>
              <w:t>26/11/2019</w:t>
            </w:r>
          </w:p>
        </w:tc>
        <w:tc>
          <w:tcPr>
            <w:tcW w:w="1228" w:type="dxa"/>
          </w:tcPr>
          <w:p w14:paraId="7FF77EEA" w14:textId="39C603E3" w:rsidR="001D33F1" w:rsidRDefault="001D33F1" w:rsidP="00571B23">
            <w:pPr>
              <w:pStyle w:val="infoblue0"/>
              <w:ind w:left="0"/>
              <w:rPr>
                <w:i w:val="0"/>
                <w:iCs w:val="0"/>
                <w:color w:val="auto"/>
              </w:rPr>
            </w:pPr>
            <w:r>
              <w:rPr>
                <w:i w:val="0"/>
                <w:iCs w:val="0"/>
                <w:color w:val="auto"/>
              </w:rPr>
              <w:t>09/12/2019</w:t>
            </w:r>
          </w:p>
        </w:tc>
        <w:tc>
          <w:tcPr>
            <w:tcW w:w="2160" w:type="dxa"/>
          </w:tcPr>
          <w:p w14:paraId="54CCE393" w14:textId="77777777" w:rsidR="001D33F1" w:rsidRDefault="001D33F1" w:rsidP="00571B23">
            <w:pPr>
              <w:pStyle w:val="infoblue0"/>
              <w:ind w:left="0"/>
              <w:rPr>
                <w:i w:val="0"/>
                <w:iCs w:val="0"/>
                <w:color w:val="auto"/>
              </w:rPr>
            </w:pPr>
          </w:p>
        </w:tc>
      </w:tr>
    </w:tbl>
    <w:p w14:paraId="277F1B93" w14:textId="77777777" w:rsidR="00571B23" w:rsidRPr="00571B23" w:rsidRDefault="00571B23" w:rsidP="00F92E17">
      <w:pPr>
        <w:pStyle w:val="infoblue0"/>
        <w:ind w:left="0"/>
        <w:rPr>
          <w:i w:val="0"/>
          <w:iCs w:val="0"/>
          <w:color w:val="auto"/>
        </w:rPr>
      </w:pPr>
    </w:p>
    <w:p w14:paraId="60D69076" w14:textId="77777777" w:rsidR="007C47A5" w:rsidRDefault="007C47A5">
      <w:pPr>
        <w:pStyle w:val="Heading2"/>
      </w:pPr>
      <w:bookmarkStart w:id="35" w:name="_Toc447095892"/>
      <w:bookmarkStart w:id="36" w:name="_Toc512930361"/>
      <w:bookmarkStart w:id="37" w:name="_Toc447095893"/>
      <w:bookmarkStart w:id="38" w:name="_Toc512930362"/>
      <w:bookmarkStart w:id="39" w:name="_Toc430447687"/>
      <w:bookmarkStart w:id="40" w:name="_Toc447095894"/>
      <w:bookmarkStart w:id="41" w:name="_Toc512930363"/>
      <w:bookmarkStart w:id="42" w:name="_Toc430447688"/>
      <w:bookmarkStart w:id="43" w:name="_Toc430447689"/>
      <w:bookmarkStart w:id="44" w:name="_Toc447095895"/>
      <w:bookmarkStart w:id="45" w:name="_Toc512930364"/>
      <w:bookmarkStart w:id="46" w:name="_Toc430447690"/>
      <w:bookmarkStart w:id="47" w:name="_Toc447095896"/>
      <w:bookmarkStart w:id="48" w:name="_Toc512930365"/>
      <w:bookmarkStart w:id="49" w:name="_Toc447095897"/>
      <w:bookmarkStart w:id="50" w:name="_Toc512930366"/>
      <w:bookmarkStart w:id="51" w:name="_Toc430447691"/>
      <w:bookmarkStart w:id="52" w:name="_Toc447095898"/>
      <w:bookmarkStart w:id="53" w:name="_Toc512930367"/>
      <w:bookmarkStart w:id="54" w:name="_Toc447095908"/>
      <w:bookmarkStart w:id="55" w:name="_Toc512930368"/>
      <w:bookmarkStart w:id="56" w:name="_Toc513004379"/>
      <w:bookmarkStart w:id="57" w:name="_Toc307271030"/>
      <w:bookmarkEnd w:id="0"/>
      <w:bookmarkEnd w:id="3"/>
      <w:bookmarkEnd w:id="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Project Monitoring and Control</w:t>
      </w:r>
      <w:bookmarkEnd w:id="56"/>
      <w:bookmarkEnd w:id="57"/>
    </w:p>
    <w:p w14:paraId="1888E234" w14:textId="77777777" w:rsidR="007C47A5" w:rsidRPr="00F761F6" w:rsidRDefault="007C47A5" w:rsidP="00F761F6">
      <w:pPr>
        <w:pStyle w:val="Heading3"/>
        <w:ind w:left="720" w:hanging="720"/>
      </w:pPr>
      <w:bookmarkStart w:id="58" w:name="_Toc447095909"/>
      <w:bookmarkStart w:id="59" w:name="_Toc307271031"/>
      <w:r w:rsidRPr="00F761F6">
        <w:t>Requirements Management</w:t>
      </w:r>
      <w:bookmarkEnd w:id="58"/>
      <w:bookmarkEnd w:id="59"/>
    </w:p>
    <w:p w14:paraId="6EECE4CA" w14:textId="63948E01" w:rsidR="007C47A5" w:rsidRDefault="007C47A5" w:rsidP="00F92E17">
      <w:pPr>
        <w:pStyle w:val="BodyText"/>
      </w:pPr>
      <w:bookmarkStart w:id="60" w:name="_Toc447095910"/>
      <w:r>
        <w:t xml:space="preserve">The requirements for this system are captured in the Vision document. Requested changes to requirements are captured in Change Requests and are approved as part of the Configuration Management process. </w:t>
      </w:r>
      <w:bookmarkStart w:id="61" w:name="_Toc447095911"/>
      <w:bookmarkEnd w:id="60"/>
    </w:p>
    <w:p w14:paraId="111207D5" w14:textId="77777777" w:rsidR="007C47A5" w:rsidRPr="00F761F6" w:rsidRDefault="007C47A5" w:rsidP="00F761F6">
      <w:pPr>
        <w:pStyle w:val="Heading3"/>
      </w:pPr>
      <w:bookmarkStart w:id="62" w:name="_Toc447095913"/>
      <w:bookmarkStart w:id="63" w:name="_Toc307271032"/>
      <w:bookmarkEnd w:id="61"/>
      <w:r w:rsidRPr="00F761F6">
        <w:t xml:space="preserve">Reporting </w:t>
      </w:r>
      <w:bookmarkEnd w:id="62"/>
      <w:r w:rsidRPr="00F761F6">
        <w:t>and Measurement</w:t>
      </w:r>
      <w:bookmarkEnd w:id="63"/>
    </w:p>
    <w:p w14:paraId="037EA983" w14:textId="6AB6C63B" w:rsidR="007C47A5" w:rsidRDefault="000C78C4">
      <w:pPr>
        <w:pStyle w:val="BodyText"/>
      </w:pPr>
      <w:r>
        <w:t>Weekly project status reports will be issued, which includes:</w:t>
      </w:r>
    </w:p>
    <w:p w14:paraId="4EEF57DA" w14:textId="5B93470A" w:rsidR="000C78C4" w:rsidRDefault="000C78C4" w:rsidP="000C78C4">
      <w:pPr>
        <w:pStyle w:val="BodyText"/>
        <w:numPr>
          <w:ilvl w:val="0"/>
          <w:numId w:val="9"/>
        </w:numPr>
      </w:pPr>
      <w:r>
        <w:t>The achievements since the last week</w:t>
      </w:r>
    </w:p>
    <w:p w14:paraId="3C191F3A" w14:textId="00DFA845" w:rsidR="000C78C4" w:rsidRDefault="000C78C4" w:rsidP="000C78C4">
      <w:pPr>
        <w:pStyle w:val="BodyText"/>
        <w:numPr>
          <w:ilvl w:val="0"/>
          <w:numId w:val="9"/>
        </w:numPr>
      </w:pPr>
      <w:r>
        <w:t>The issues encountered and their impacts</w:t>
      </w:r>
    </w:p>
    <w:p w14:paraId="3BE6B2D6" w14:textId="1B0FF71A" w:rsidR="000C78C4" w:rsidRDefault="000C78C4" w:rsidP="000C78C4">
      <w:pPr>
        <w:pStyle w:val="BodyText"/>
        <w:numPr>
          <w:ilvl w:val="0"/>
          <w:numId w:val="9"/>
        </w:numPr>
      </w:pPr>
      <w:r>
        <w:t>The goals for the next week</w:t>
      </w:r>
    </w:p>
    <w:p w14:paraId="2D39A8FC" w14:textId="0D35346D" w:rsidR="007C47A5" w:rsidRPr="00F761F6" w:rsidRDefault="007C47A5" w:rsidP="00F761F6">
      <w:pPr>
        <w:pStyle w:val="Heading3"/>
      </w:pPr>
      <w:bookmarkStart w:id="64" w:name="_Toc307271033"/>
      <w:bookmarkStart w:id="65" w:name="_Toc447095915"/>
      <w:r w:rsidRPr="00F761F6">
        <w:t>Risk Management</w:t>
      </w:r>
      <w:bookmarkEnd w:id="64"/>
      <w:r w:rsidRPr="00F761F6">
        <w:t xml:space="preserve"> </w:t>
      </w:r>
      <w:bookmarkEnd w:id="65"/>
    </w:p>
    <w:p w14:paraId="18148D56" w14:textId="226B6308" w:rsidR="007C47A5" w:rsidRDefault="007C47A5">
      <w:pPr>
        <w:pStyle w:val="BodyText"/>
      </w:pPr>
      <w:bookmarkStart w:id="66"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p w14:paraId="0CC2FDD4" w14:textId="77777777" w:rsidR="004F1143" w:rsidRDefault="004F1143">
      <w:pPr>
        <w:pStyle w:val="BodyText"/>
      </w:pP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14:paraId="6DEC1C12"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677EE226"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09B6B7B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41B23D72" w14:textId="77777777" w:rsidR="007C47A5" w:rsidRDefault="007C47A5">
            <w:pPr>
              <w:rPr>
                <w:sz w:val="16"/>
                <w:szCs w:val="24"/>
              </w:rPr>
            </w:pPr>
            <w:r>
              <w:rPr>
                <w:rFonts w:ascii="Arial" w:hAnsi="Arial" w:cs="Arial"/>
                <w:b/>
                <w:bCs/>
                <w:sz w:val="16"/>
              </w:rPr>
              <w:t>Mitigation Strategy and/or Contingency Plan</w:t>
            </w:r>
          </w:p>
        </w:tc>
      </w:tr>
      <w:tr w:rsidR="007C47A5" w14:paraId="5CC7947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5FDE0B1" w14:textId="77777777" w:rsidR="007C47A5" w:rsidRDefault="007900E7">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47A1AD68" w14:textId="3A0AAF3F" w:rsidR="007C47A5" w:rsidRDefault="00AD6BEA">
            <w:pPr>
              <w:rPr>
                <w:sz w:val="16"/>
                <w:szCs w:val="24"/>
              </w:rPr>
            </w:pPr>
            <w:r>
              <w:rPr>
                <w:sz w:val="16"/>
                <w:szCs w:val="24"/>
              </w:rPr>
              <w:t>Product is not finished by final deadline</w:t>
            </w:r>
          </w:p>
        </w:tc>
        <w:tc>
          <w:tcPr>
            <w:tcW w:w="2539" w:type="pct"/>
            <w:tcBorders>
              <w:top w:val="outset" w:sz="6" w:space="0" w:color="auto"/>
              <w:left w:val="outset" w:sz="6" w:space="0" w:color="auto"/>
              <w:bottom w:val="outset" w:sz="6" w:space="0" w:color="auto"/>
              <w:right w:val="outset" w:sz="6" w:space="0" w:color="auto"/>
            </w:tcBorders>
          </w:tcPr>
          <w:p w14:paraId="20865715" w14:textId="0E303E06" w:rsidR="007C47A5" w:rsidRDefault="007900E7">
            <w:pPr>
              <w:rPr>
                <w:sz w:val="16"/>
                <w:szCs w:val="24"/>
              </w:rPr>
            </w:pPr>
            <w:r>
              <w:rPr>
                <w:sz w:val="16"/>
                <w:szCs w:val="24"/>
              </w:rPr>
              <w:t>Try to meet every PA deadline</w:t>
            </w:r>
            <w:r w:rsidR="00AD6BEA">
              <w:rPr>
                <w:sz w:val="16"/>
                <w:szCs w:val="24"/>
              </w:rPr>
              <w:t xml:space="preserve"> to have steady progress</w:t>
            </w:r>
            <w:r>
              <w:rPr>
                <w:sz w:val="16"/>
                <w:szCs w:val="24"/>
              </w:rPr>
              <w:t>. Focus on the most important features first to have an MVP.</w:t>
            </w:r>
          </w:p>
        </w:tc>
      </w:tr>
      <w:tr w:rsidR="007900E7" w14:paraId="672F4504"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6F97C99C" w14:textId="77777777" w:rsidR="007900E7" w:rsidRDefault="007900E7">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2D1E55D7" w14:textId="77777777" w:rsidR="007900E7" w:rsidRDefault="007900E7">
            <w:pPr>
              <w:rPr>
                <w:sz w:val="16"/>
                <w:szCs w:val="24"/>
              </w:rPr>
            </w:pPr>
            <w:r>
              <w:rPr>
                <w:sz w:val="16"/>
                <w:szCs w:val="24"/>
              </w:rPr>
              <w:t>Final product is not satisfactory</w:t>
            </w:r>
          </w:p>
        </w:tc>
        <w:tc>
          <w:tcPr>
            <w:tcW w:w="2539" w:type="pct"/>
            <w:tcBorders>
              <w:top w:val="outset" w:sz="6" w:space="0" w:color="auto"/>
              <w:left w:val="outset" w:sz="6" w:space="0" w:color="auto"/>
              <w:bottom w:val="outset" w:sz="6" w:space="0" w:color="auto"/>
              <w:right w:val="outset" w:sz="6" w:space="0" w:color="auto"/>
            </w:tcBorders>
          </w:tcPr>
          <w:p w14:paraId="7FCFEFCB" w14:textId="77777777" w:rsidR="007900E7" w:rsidRDefault="007900E7">
            <w:pPr>
              <w:rPr>
                <w:sz w:val="16"/>
                <w:szCs w:val="24"/>
              </w:rPr>
            </w:pPr>
            <w:r>
              <w:rPr>
                <w:sz w:val="16"/>
                <w:szCs w:val="24"/>
              </w:rPr>
              <w:t>Regularly check with the TA to see if the current product is heading in the right direction.</w:t>
            </w:r>
          </w:p>
        </w:tc>
      </w:tr>
      <w:tr w:rsidR="007900E7" w14:paraId="18FE9CFA"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B77977A" w14:textId="77777777" w:rsidR="007900E7" w:rsidRDefault="007900E7">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5FAE1CF" w14:textId="0C23AC99" w:rsidR="007900E7" w:rsidRDefault="007900E7">
            <w:pPr>
              <w:rPr>
                <w:sz w:val="16"/>
                <w:szCs w:val="24"/>
              </w:rPr>
            </w:pPr>
            <w:r>
              <w:rPr>
                <w:sz w:val="16"/>
                <w:szCs w:val="24"/>
              </w:rPr>
              <w:t>Team members too busy with other projects</w:t>
            </w:r>
            <w:r w:rsidR="00AD6BEA">
              <w:rPr>
                <w:sz w:val="16"/>
                <w:szCs w:val="24"/>
              </w:rPr>
              <w:t>, not spending enough time on this project</w:t>
            </w:r>
          </w:p>
        </w:tc>
        <w:tc>
          <w:tcPr>
            <w:tcW w:w="2539" w:type="pct"/>
            <w:tcBorders>
              <w:top w:val="outset" w:sz="6" w:space="0" w:color="auto"/>
              <w:left w:val="outset" w:sz="6" w:space="0" w:color="auto"/>
              <w:bottom w:val="outset" w:sz="6" w:space="0" w:color="auto"/>
              <w:right w:val="outset" w:sz="6" w:space="0" w:color="auto"/>
            </w:tcBorders>
          </w:tcPr>
          <w:p w14:paraId="14B5AEC6" w14:textId="77777777" w:rsidR="007900E7" w:rsidRDefault="007900E7">
            <w:pPr>
              <w:rPr>
                <w:sz w:val="16"/>
                <w:szCs w:val="24"/>
              </w:rPr>
            </w:pPr>
            <w:r>
              <w:rPr>
                <w:sz w:val="16"/>
                <w:szCs w:val="24"/>
              </w:rPr>
              <w:t>Set deadlines for each member and regularly check progress.</w:t>
            </w:r>
          </w:p>
        </w:tc>
      </w:tr>
      <w:tr w:rsidR="007900E7" w14:paraId="34C3D8B1"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7AD8DB63" w14:textId="77777777" w:rsidR="007900E7" w:rsidRDefault="007900E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6C656A7C" w14:textId="6E454A4C" w:rsidR="007900E7" w:rsidRDefault="007900E7">
            <w:pPr>
              <w:rPr>
                <w:sz w:val="16"/>
                <w:szCs w:val="24"/>
              </w:rPr>
            </w:pPr>
            <w:r>
              <w:rPr>
                <w:sz w:val="16"/>
                <w:szCs w:val="24"/>
              </w:rPr>
              <w:t xml:space="preserve">GPS not </w:t>
            </w:r>
            <w:r w:rsidR="00AD6BEA">
              <w:rPr>
                <w:sz w:val="16"/>
                <w:szCs w:val="24"/>
              </w:rPr>
              <w:t>accurate enough for customer’s need</w:t>
            </w:r>
          </w:p>
        </w:tc>
        <w:tc>
          <w:tcPr>
            <w:tcW w:w="2539" w:type="pct"/>
            <w:tcBorders>
              <w:top w:val="outset" w:sz="6" w:space="0" w:color="auto"/>
              <w:left w:val="outset" w:sz="6" w:space="0" w:color="auto"/>
              <w:bottom w:val="outset" w:sz="6" w:space="0" w:color="auto"/>
              <w:right w:val="outset" w:sz="6" w:space="0" w:color="auto"/>
            </w:tcBorders>
          </w:tcPr>
          <w:p w14:paraId="09B30B44" w14:textId="77777777" w:rsidR="007900E7" w:rsidRDefault="007900E7">
            <w:pPr>
              <w:rPr>
                <w:sz w:val="16"/>
                <w:szCs w:val="24"/>
              </w:rPr>
            </w:pPr>
            <w:r>
              <w:rPr>
                <w:sz w:val="16"/>
                <w:szCs w:val="24"/>
              </w:rPr>
              <w:t xml:space="preserve">Inform the customer that the app is not meant to be used at close distance. </w:t>
            </w:r>
            <w:r w:rsidR="00087AC8">
              <w:rPr>
                <w:sz w:val="16"/>
                <w:szCs w:val="24"/>
              </w:rPr>
              <w:t>Look</w:t>
            </w:r>
            <w:r>
              <w:rPr>
                <w:sz w:val="16"/>
                <w:szCs w:val="24"/>
              </w:rPr>
              <w:t xml:space="preserve"> into GPS alternatives.</w:t>
            </w:r>
          </w:p>
        </w:tc>
      </w:tr>
      <w:tr w:rsidR="007900E7" w14:paraId="31728198"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85CBF7D" w14:textId="77777777" w:rsidR="007900E7" w:rsidRDefault="007900E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792AF94C" w14:textId="77777777" w:rsidR="007900E7" w:rsidRDefault="007900E7">
            <w:pPr>
              <w:rPr>
                <w:sz w:val="16"/>
                <w:szCs w:val="24"/>
              </w:rPr>
            </w:pPr>
            <w:r>
              <w:rPr>
                <w:sz w:val="16"/>
                <w:szCs w:val="24"/>
              </w:rPr>
              <w:t>Customer wants to use app indoor</w:t>
            </w:r>
          </w:p>
        </w:tc>
        <w:tc>
          <w:tcPr>
            <w:tcW w:w="2539" w:type="pct"/>
            <w:tcBorders>
              <w:top w:val="outset" w:sz="6" w:space="0" w:color="auto"/>
              <w:left w:val="outset" w:sz="6" w:space="0" w:color="auto"/>
              <w:bottom w:val="outset" w:sz="6" w:space="0" w:color="auto"/>
              <w:right w:val="outset" w:sz="6" w:space="0" w:color="auto"/>
            </w:tcBorders>
          </w:tcPr>
          <w:p w14:paraId="00AABF1E" w14:textId="77777777" w:rsidR="007900E7" w:rsidRDefault="007900E7">
            <w:pPr>
              <w:rPr>
                <w:sz w:val="16"/>
                <w:szCs w:val="24"/>
              </w:rPr>
            </w:pPr>
            <w:r>
              <w:rPr>
                <w:sz w:val="16"/>
                <w:szCs w:val="24"/>
              </w:rPr>
              <w:t xml:space="preserve">Inform the customer that the app is not meant to be used indoor. </w:t>
            </w:r>
            <w:r w:rsidR="00087AC8">
              <w:rPr>
                <w:sz w:val="16"/>
                <w:szCs w:val="24"/>
              </w:rPr>
              <w:t>Look</w:t>
            </w:r>
            <w:r>
              <w:rPr>
                <w:sz w:val="16"/>
                <w:szCs w:val="24"/>
              </w:rPr>
              <w:t xml:space="preserve"> into GPS alternatives indoor, such as beacons.</w:t>
            </w:r>
          </w:p>
        </w:tc>
      </w:tr>
      <w:tr w:rsidR="007900E7" w14:paraId="3E5446D6"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0E277B1" w14:textId="77777777" w:rsidR="007900E7" w:rsidRDefault="007900E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5B168D9D" w14:textId="77777777" w:rsidR="007900E7" w:rsidRDefault="007900E7">
            <w:pPr>
              <w:rPr>
                <w:sz w:val="16"/>
                <w:szCs w:val="24"/>
              </w:rPr>
            </w:pPr>
            <w:r>
              <w:rPr>
                <w:sz w:val="16"/>
                <w:szCs w:val="24"/>
              </w:rPr>
              <w:t>Customer wants to use app on Windows Phone</w:t>
            </w:r>
          </w:p>
        </w:tc>
        <w:tc>
          <w:tcPr>
            <w:tcW w:w="2539" w:type="pct"/>
            <w:tcBorders>
              <w:top w:val="outset" w:sz="6" w:space="0" w:color="auto"/>
              <w:left w:val="outset" w:sz="6" w:space="0" w:color="auto"/>
              <w:bottom w:val="outset" w:sz="6" w:space="0" w:color="auto"/>
              <w:right w:val="outset" w:sz="6" w:space="0" w:color="auto"/>
            </w:tcBorders>
          </w:tcPr>
          <w:p w14:paraId="0B43AD19" w14:textId="77777777" w:rsidR="007900E7" w:rsidRDefault="00087AC8">
            <w:pPr>
              <w:rPr>
                <w:sz w:val="16"/>
                <w:szCs w:val="24"/>
              </w:rPr>
            </w:pPr>
            <w:r>
              <w:rPr>
                <w:sz w:val="16"/>
                <w:szCs w:val="24"/>
              </w:rPr>
              <w:t>Inform the customer that the app currently does not support these platforms. Look into moving from React Native to React.</w:t>
            </w:r>
          </w:p>
        </w:tc>
      </w:tr>
      <w:tr w:rsidR="00087AC8" w14:paraId="6D578732"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422E66C5" w14:textId="77777777" w:rsidR="00087AC8" w:rsidRDefault="00087AC8">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0929640B" w14:textId="35744665" w:rsidR="00087AC8" w:rsidRDefault="00087AC8">
            <w:pPr>
              <w:rPr>
                <w:sz w:val="16"/>
                <w:szCs w:val="24"/>
              </w:rPr>
            </w:pPr>
            <w:r>
              <w:rPr>
                <w:sz w:val="16"/>
                <w:szCs w:val="24"/>
              </w:rPr>
              <w:t>The app is not responsive enough</w:t>
            </w:r>
            <w:r w:rsidR="00AD6BEA">
              <w:rPr>
                <w:sz w:val="16"/>
                <w:szCs w:val="24"/>
              </w:rPr>
              <w:t xml:space="preserve"> to be effectively used</w:t>
            </w:r>
          </w:p>
        </w:tc>
        <w:tc>
          <w:tcPr>
            <w:tcW w:w="2539" w:type="pct"/>
            <w:tcBorders>
              <w:top w:val="outset" w:sz="6" w:space="0" w:color="auto"/>
              <w:left w:val="outset" w:sz="6" w:space="0" w:color="auto"/>
              <w:bottom w:val="outset" w:sz="6" w:space="0" w:color="auto"/>
              <w:right w:val="outset" w:sz="6" w:space="0" w:color="auto"/>
            </w:tcBorders>
          </w:tcPr>
          <w:p w14:paraId="13EFB09F" w14:textId="70382A6D" w:rsidR="00087AC8" w:rsidRDefault="00087AC8">
            <w:pPr>
              <w:rPr>
                <w:sz w:val="16"/>
                <w:szCs w:val="24"/>
              </w:rPr>
            </w:pPr>
            <w:r>
              <w:rPr>
                <w:sz w:val="16"/>
                <w:szCs w:val="24"/>
              </w:rPr>
              <w:t>Provide an ideal maximum group siz</w:t>
            </w:r>
            <w:r w:rsidR="00AD6BEA">
              <w:rPr>
                <w:sz w:val="16"/>
                <w:szCs w:val="24"/>
              </w:rPr>
              <w:t>e that is guaranteed to work well. Customers cannot complain about responsiveness if using larger group size.</w:t>
            </w:r>
          </w:p>
        </w:tc>
      </w:tr>
      <w:tr w:rsidR="00087AC8" w14:paraId="45EFCDFC"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1EA7549" w14:textId="77777777" w:rsidR="00087AC8" w:rsidRDefault="00087AC8">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2AA24F8E" w14:textId="77777777" w:rsidR="00087AC8" w:rsidRDefault="00087AC8">
            <w:pPr>
              <w:rPr>
                <w:sz w:val="16"/>
                <w:szCs w:val="24"/>
              </w:rPr>
            </w:pPr>
            <w:r>
              <w:rPr>
                <w:sz w:val="16"/>
                <w:szCs w:val="24"/>
              </w:rPr>
              <w:t xml:space="preserve">Team members take too long to </w:t>
            </w:r>
            <w:r>
              <w:rPr>
                <w:sz w:val="16"/>
                <w:szCs w:val="24"/>
              </w:rPr>
              <w:lastRenderedPageBreak/>
              <w:t>learn React Native</w:t>
            </w:r>
          </w:p>
        </w:tc>
        <w:tc>
          <w:tcPr>
            <w:tcW w:w="2539" w:type="pct"/>
            <w:tcBorders>
              <w:top w:val="outset" w:sz="6" w:space="0" w:color="auto"/>
              <w:left w:val="outset" w:sz="6" w:space="0" w:color="auto"/>
              <w:bottom w:val="outset" w:sz="6" w:space="0" w:color="auto"/>
              <w:right w:val="outset" w:sz="6" w:space="0" w:color="auto"/>
            </w:tcBorders>
          </w:tcPr>
          <w:p w14:paraId="2FD2D2DA" w14:textId="77777777" w:rsidR="00087AC8" w:rsidRDefault="00087AC8">
            <w:pPr>
              <w:rPr>
                <w:sz w:val="16"/>
                <w:szCs w:val="24"/>
              </w:rPr>
            </w:pPr>
            <w:r>
              <w:rPr>
                <w:sz w:val="16"/>
                <w:szCs w:val="24"/>
              </w:rPr>
              <w:lastRenderedPageBreak/>
              <w:t>Team members help each other.</w:t>
            </w:r>
          </w:p>
        </w:tc>
      </w:tr>
    </w:tbl>
    <w:p w14:paraId="1BBE1FC1" w14:textId="77777777" w:rsidR="007C47A5" w:rsidRDefault="007C47A5">
      <w:pPr>
        <w:pStyle w:val="BodyText"/>
        <w:rPr>
          <w:sz w:val="24"/>
          <w:szCs w:val="24"/>
        </w:rPr>
      </w:pPr>
    </w:p>
    <w:p w14:paraId="67D4F578" w14:textId="77777777" w:rsidR="007C47A5" w:rsidRPr="00F761F6" w:rsidRDefault="007C47A5" w:rsidP="00F761F6">
      <w:pPr>
        <w:pStyle w:val="Heading3"/>
      </w:pPr>
      <w:bookmarkStart w:id="67" w:name="_Toc307271034"/>
      <w:r w:rsidRPr="00F761F6">
        <w:t>Configuration Management</w:t>
      </w:r>
      <w:bookmarkEnd w:id="67"/>
    </w:p>
    <w:p w14:paraId="728C6D70" w14:textId="7DBEF761" w:rsidR="00D61AD3" w:rsidRDefault="00D61AD3">
      <w:pPr>
        <w:pStyle w:val="BodyText"/>
        <w:rPr>
          <w:szCs w:val="24"/>
        </w:rPr>
      </w:pPr>
      <w:r>
        <w:rPr>
          <w:szCs w:val="24"/>
        </w:rPr>
        <w:t>Links to the tools used in the development of the project:</w:t>
      </w:r>
    </w:p>
    <w:p w14:paraId="43EF93B9" w14:textId="328144B1" w:rsidR="007C47A5" w:rsidRPr="00D61AD3" w:rsidRDefault="00CD3997" w:rsidP="00D61AD3">
      <w:pPr>
        <w:pStyle w:val="BodyText"/>
        <w:numPr>
          <w:ilvl w:val="0"/>
          <w:numId w:val="9"/>
        </w:numPr>
        <w:rPr>
          <w:rStyle w:val="Hyperlink"/>
          <w:color w:val="auto"/>
          <w:u w:val="none"/>
        </w:rPr>
      </w:pPr>
      <w:bookmarkStart w:id="68" w:name="_Toc447095917"/>
      <w:bookmarkStart w:id="69" w:name="_Toc512930369"/>
      <w:bookmarkStart w:id="70" w:name="_Toc447095932"/>
      <w:bookmarkStart w:id="71" w:name="_Toc512930370"/>
      <w:bookmarkEnd w:id="66"/>
      <w:bookmarkEnd w:id="68"/>
      <w:bookmarkEnd w:id="69"/>
      <w:bookmarkEnd w:id="70"/>
      <w:bookmarkEnd w:id="71"/>
      <w:r>
        <w:t xml:space="preserve">GitHub: </w:t>
      </w:r>
      <w:hyperlink r:id="rId9" w:history="1">
        <w:r w:rsidRPr="009B598C">
          <w:rPr>
            <w:rStyle w:val="Hyperlink"/>
          </w:rPr>
          <w:t>https://github.com/JG54264/TNT</w:t>
        </w:r>
      </w:hyperlink>
      <w:r w:rsidR="00715B59">
        <w:rPr>
          <w:rStyle w:val="Hyperlink"/>
          <w:color w:val="auto"/>
          <w:u w:val="none"/>
        </w:rPr>
        <w:t>; repository of source code and project artifacts</w:t>
      </w:r>
    </w:p>
    <w:p w14:paraId="13565412" w14:textId="1DDFFB4C" w:rsidR="00D61AD3" w:rsidRDefault="00D61AD3" w:rsidP="00D61AD3">
      <w:pPr>
        <w:pStyle w:val="BodyText"/>
        <w:numPr>
          <w:ilvl w:val="0"/>
          <w:numId w:val="9"/>
        </w:numPr>
        <w:rPr>
          <w:rStyle w:val="Hyperlink"/>
          <w:color w:val="auto"/>
          <w:u w:val="none"/>
        </w:rPr>
      </w:pPr>
      <w:r>
        <w:rPr>
          <w:rStyle w:val="Hyperlink"/>
          <w:color w:val="auto"/>
          <w:u w:val="none"/>
        </w:rPr>
        <w:t xml:space="preserve">Trello: </w:t>
      </w:r>
      <w:hyperlink r:id="rId10" w:history="1">
        <w:r w:rsidRPr="000A0340">
          <w:rPr>
            <w:rStyle w:val="Hyperlink"/>
          </w:rPr>
          <w:t>https://trello.com/b/cCezi5E5/apcs1-group05</w:t>
        </w:r>
      </w:hyperlink>
      <w:r w:rsidR="00715B59">
        <w:rPr>
          <w:rStyle w:val="Hyperlink"/>
          <w:color w:val="auto"/>
          <w:u w:val="none"/>
        </w:rPr>
        <w:t>; Kanban board tracking progress of project</w:t>
      </w:r>
    </w:p>
    <w:p w14:paraId="6352EEAB" w14:textId="17A6D69A" w:rsidR="00D61AD3" w:rsidRPr="00D61AD3" w:rsidRDefault="00D61AD3" w:rsidP="00D61AD3">
      <w:pPr>
        <w:pStyle w:val="BodyText"/>
        <w:numPr>
          <w:ilvl w:val="0"/>
          <w:numId w:val="9"/>
        </w:numPr>
        <w:rPr>
          <w:rStyle w:val="Hyperlink"/>
          <w:color w:val="auto"/>
          <w:u w:val="none"/>
        </w:rPr>
      </w:pPr>
      <w:r>
        <w:rPr>
          <w:rStyle w:val="Hyperlink"/>
          <w:color w:val="auto"/>
          <w:u w:val="none"/>
        </w:rPr>
        <w:t xml:space="preserve">Slack: </w:t>
      </w:r>
      <w:r w:rsidRPr="00D61AD3">
        <w:rPr>
          <w:rStyle w:val="Hyperlink"/>
          <w:color w:val="auto"/>
          <w:u w:val="none"/>
        </w:rPr>
        <w:t>17apcs-clc-intro2se.slack.com</w:t>
      </w:r>
      <w:r>
        <w:rPr>
          <w:rStyle w:val="Hyperlink"/>
          <w:color w:val="auto"/>
          <w:u w:val="none"/>
        </w:rPr>
        <w:t>, channel: apcs1-group05</w:t>
      </w:r>
      <w:r w:rsidR="00715B59">
        <w:rPr>
          <w:rStyle w:val="Hyperlink"/>
          <w:color w:val="auto"/>
          <w:u w:val="none"/>
        </w:rPr>
        <w:t>; communications channel</w:t>
      </w:r>
    </w:p>
    <w:p w14:paraId="19AA46A3" w14:textId="100E2C30" w:rsidR="00D61AD3" w:rsidRDefault="00D61AD3" w:rsidP="00D61AD3">
      <w:pPr>
        <w:pStyle w:val="BodyText"/>
        <w:numPr>
          <w:ilvl w:val="0"/>
          <w:numId w:val="9"/>
        </w:numPr>
      </w:pPr>
      <w:r>
        <w:t xml:space="preserve">Facebook: </w:t>
      </w:r>
      <w:hyperlink r:id="rId11" w:history="1">
        <w:r w:rsidRPr="000A0340">
          <w:rPr>
            <w:rStyle w:val="Hyperlink"/>
          </w:rPr>
          <w:t>https://www.facebook.com/groups/392715311674005/</w:t>
        </w:r>
      </w:hyperlink>
      <w:r w:rsidR="00715B59">
        <w:t>; communications channel</w:t>
      </w:r>
    </w:p>
    <w:p w14:paraId="3E9F83E6" w14:textId="1402B449" w:rsidR="00D61AD3" w:rsidRDefault="00715B59" w:rsidP="00D61AD3">
      <w:pPr>
        <w:pStyle w:val="BodyText"/>
        <w:numPr>
          <w:ilvl w:val="0"/>
          <w:numId w:val="9"/>
        </w:numPr>
      </w:pPr>
      <w:r>
        <w:t xml:space="preserve">Moodle: </w:t>
      </w:r>
      <w:hyperlink r:id="rId12" w:history="1">
        <w:r w:rsidRPr="000A0340">
          <w:rPr>
            <w:rStyle w:val="Hyperlink"/>
          </w:rPr>
          <w:t>https://courses.fit.hcmus.edu.vn/ctdb/course/view.php?id=522</w:t>
        </w:r>
      </w:hyperlink>
      <w:r>
        <w:t>; place to submit project artifacts and receive project assignments</w:t>
      </w:r>
    </w:p>
    <w:p w14:paraId="19621C11" w14:textId="77777777" w:rsidR="00715B59" w:rsidRDefault="00715B59" w:rsidP="00715B59">
      <w:pPr>
        <w:pStyle w:val="BodyText"/>
        <w:ind w:left="1080"/>
      </w:pPr>
    </w:p>
    <w:sectPr w:rsidR="00715B59">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55417" w14:textId="77777777" w:rsidR="003A126A" w:rsidRDefault="003A126A">
      <w:r>
        <w:separator/>
      </w:r>
    </w:p>
  </w:endnote>
  <w:endnote w:type="continuationSeparator" w:id="0">
    <w:p w14:paraId="18CE0A6D" w14:textId="77777777" w:rsidR="003A126A" w:rsidRDefault="003A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FA49"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574CD"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67C9A9E1" w14:textId="77777777">
      <w:tc>
        <w:tcPr>
          <w:tcW w:w="3162" w:type="dxa"/>
          <w:tcBorders>
            <w:top w:val="nil"/>
            <w:left w:val="nil"/>
            <w:bottom w:val="nil"/>
            <w:right w:val="nil"/>
          </w:tcBorders>
        </w:tcPr>
        <w:p w14:paraId="3338474D" w14:textId="77777777" w:rsidR="00694855" w:rsidRDefault="00694855">
          <w:pPr>
            <w:ind w:right="360"/>
          </w:pPr>
          <w:r>
            <w:t>Confidential</w:t>
          </w:r>
        </w:p>
      </w:tc>
      <w:tc>
        <w:tcPr>
          <w:tcW w:w="3162" w:type="dxa"/>
          <w:tcBorders>
            <w:top w:val="nil"/>
            <w:left w:val="nil"/>
            <w:bottom w:val="nil"/>
            <w:right w:val="nil"/>
          </w:tcBorders>
        </w:tcPr>
        <w:p w14:paraId="11141D35" w14:textId="593F1FFE" w:rsidR="00694855" w:rsidRDefault="00694855">
          <w:pPr>
            <w:jc w:val="center"/>
          </w:pPr>
          <w:r>
            <w:sym w:font="Symbol" w:char="F0D3"/>
          </w:r>
          <w:fldSimple w:instr=" DOCPROPERTY &quot;Company&quot;  \* MERGEFORMAT ">
            <w:r w:rsidR="00F92E17">
              <w:t>Group 05</w:t>
            </w:r>
          </w:fldSimple>
          <w:r>
            <w:t xml:space="preserve">, </w:t>
          </w:r>
          <w:r>
            <w:fldChar w:fldCharType="begin"/>
          </w:r>
          <w:r>
            <w:instrText xml:space="preserve"> DATE \@ "yyyy" </w:instrText>
          </w:r>
          <w:r>
            <w:fldChar w:fldCharType="separate"/>
          </w:r>
          <w:r w:rsidR="008210B9">
            <w:rPr>
              <w:noProof/>
            </w:rPr>
            <w:t>2019</w:t>
          </w:r>
          <w:r>
            <w:fldChar w:fldCharType="end"/>
          </w:r>
        </w:p>
      </w:tc>
      <w:tc>
        <w:tcPr>
          <w:tcW w:w="3162" w:type="dxa"/>
          <w:tcBorders>
            <w:top w:val="nil"/>
            <w:left w:val="nil"/>
            <w:bottom w:val="nil"/>
            <w:right w:val="nil"/>
          </w:tcBorders>
        </w:tcPr>
        <w:p w14:paraId="4BB131A0" w14:textId="0FAB6CB4"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3E870603"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6778A"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36B16" w14:textId="77777777" w:rsidR="003A126A" w:rsidRDefault="003A126A">
      <w:r>
        <w:separator/>
      </w:r>
    </w:p>
  </w:footnote>
  <w:footnote w:type="continuationSeparator" w:id="0">
    <w:p w14:paraId="79B2CA65" w14:textId="77777777" w:rsidR="003A126A" w:rsidRDefault="003A1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6FC7F" w14:textId="77777777" w:rsidR="00694855" w:rsidRDefault="00694855">
    <w:pPr>
      <w:rPr>
        <w:sz w:val="24"/>
      </w:rPr>
    </w:pPr>
  </w:p>
  <w:p w14:paraId="56A17551" w14:textId="77777777" w:rsidR="00694855" w:rsidRDefault="00694855">
    <w:pPr>
      <w:pBdr>
        <w:top w:val="single" w:sz="6" w:space="1" w:color="auto"/>
      </w:pBdr>
      <w:rPr>
        <w:sz w:val="24"/>
      </w:rPr>
    </w:pPr>
  </w:p>
  <w:p w14:paraId="0B1E94D2" w14:textId="48E9DF5F" w:rsidR="00694855" w:rsidRDefault="00F92E17">
    <w:pPr>
      <w:pBdr>
        <w:bottom w:val="single" w:sz="6" w:space="1" w:color="auto"/>
      </w:pBdr>
      <w:jc w:val="right"/>
      <w:rPr>
        <w:rFonts w:ascii="Arial" w:hAnsi="Arial"/>
        <w:b/>
        <w:sz w:val="36"/>
      </w:rPr>
    </w:pPr>
    <w:r>
      <w:rPr>
        <w:rFonts w:ascii="Arial" w:hAnsi="Arial"/>
        <w:b/>
        <w:sz w:val="36"/>
      </w:rPr>
      <w:t>Group 05</w:t>
    </w:r>
  </w:p>
  <w:p w14:paraId="2F400173" w14:textId="77777777" w:rsidR="00694855" w:rsidRDefault="00694855">
    <w:pPr>
      <w:pBdr>
        <w:bottom w:val="single" w:sz="6" w:space="1" w:color="auto"/>
      </w:pBdr>
      <w:jc w:val="right"/>
      <w:rPr>
        <w:sz w:val="24"/>
      </w:rPr>
    </w:pPr>
  </w:p>
  <w:p w14:paraId="4584655B"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18D9F54E" w14:textId="77777777">
      <w:tc>
        <w:tcPr>
          <w:tcW w:w="6379" w:type="dxa"/>
        </w:tcPr>
        <w:p w14:paraId="77484F22" w14:textId="7D34CC23" w:rsidR="00694855" w:rsidRDefault="00CD3997">
          <w:r>
            <w:t>GLocate</w:t>
          </w:r>
        </w:p>
      </w:tc>
      <w:tc>
        <w:tcPr>
          <w:tcW w:w="3179" w:type="dxa"/>
        </w:tcPr>
        <w:p w14:paraId="2C10BAC5" w14:textId="1A24F602" w:rsidR="00694855" w:rsidRDefault="00694855">
          <w:pPr>
            <w:tabs>
              <w:tab w:val="left" w:pos="1135"/>
            </w:tabs>
            <w:spacing w:before="40"/>
            <w:ind w:right="68"/>
          </w:pPr>
          <w:r>
            <w:t xml:space="preserve"> Version:          </w:t>
          </w:r>
          <w:r w:rsidR="00A54F8B">
            <w:t>2.0</w:t>
          </w:r>
        </w:p>
      </w:tc>
    </w:tr>
    <w:tr w:rsidR="00694855" w14:paraId="1B407D41" w14:textId="77777777">
      <w:tc>
        <w:tcPr>
          <w:tcW w:w="6379" w:type="dxa"/>
        </w:tcPr>
        <w:p w14:paraId="7CA46DBA" w14:textId="77777777" w:rsidR="00694855" w:rsidRDefault="00922A96">
          <w:fldSimple w:instr=" TITLE  \* MERGEFORMAT ">
            <w:r w:rsidR="003300ED">
              <w:t>Software Development Plan (Small Project)</w:t>
            </w:r>
          </w:fldSimple>
        </w:p>
      </w:tc>
      <w:tc>
        <w:tcPr>
          <w:tcW w:w="3179" w:type="dxa"/>
        </w:tcPr>
        <w:p w14:paraId="4B1261D8" w14:textId="38D53287" w:rsidR="00694855" w:rsidRDefault="00694855">
          <w:r>
            <w:t xml:space="preserve">  Date: </w:t>
          </w:r>
          <w:r w:rsidR="001F298A">
            <w:t>1</w:t>
          </w:r>
          <w:r w:rsidR="00A54F8B">
            <w:t>8</w:t>
          </w:r>
          <w:r w:rsidR="00F92E17">
            <w:t>/11/2019</w:t>
          </w:r>
        </w:p>
      </w:tc>
    </w:tr>
    <w:tr w:rsidR="00694855" w14:paraId="0C24D351" w14:textId="77777777">
      <w:tc>
        <w:tcPr>
          <w:tcW w:w="9558" w:type="dxa"/>
          <w:gridSpan w:val="2"/>
        </w:tcPr>
        <w:p w14:paraId="1411DBAA" w14:textId="4C8FE9B0" w:rsidR="00694855" w:rsidRDefault="00694855"/>
      </w:tc>
    </w:tr>
  </w:tbl>
  <w:p w14:paraId="7BCB73A2"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A08E"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D040A6C"/>
    <w:multiLevelType w:val="hybridMultilevel"/>
    <w:tmpl w:val="EF065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B47B31"/>
    <w:multiLevelType w:val="hybridMultilevel"/>
    <w:tmpl w:val="CCE4F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52276"/>
    <w:multiLevelType w:val="multilevel"/>
    <w:tmpl w:val="62360A8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15704F"/>
    <w:multiLevelType w:val="hybridMultilevel"/>
    <w:tmpl w:val="97ECC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0D02E7"/>
    <w:multiLevelType w:val="hybridMultilevel"/>
    <w:tmpl w:val="25EE6BB4"/>
    <w:lvl w:ilvl="0" w:tplc="0AA227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3A0285"/>
    <w:multiLevelType w:val="hybridMultilevel"/>
    <w:tmpl w:val="BF7ED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2"/>
  </w:num>
  <w:num w:numId="6">
    <w:abstractNumId w:val="7"/>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ED"/>
    <w:rsid w:val="00087AC8"/>
    <w:rsid w:val="000A3C4C"/>
    <w:rsid w:val="000A56DE"/>
    <w:rsid w:val="000C78C4"/>
    <w:rsid w:val="001D33F1"/>
    <w:rsid w:val="001F298A"/>
    <w:rsid w:val="001F2E81"/>
    <w:rsid w:val="00234F46"/>
    <w:rsid w:val="002D6124"/>
    <w:rsid w:val="003300ED"/>
    <w:rsid w:val="003447A8"/>
    <w:rsid w:val="003760FF"/>
    <w:rsid w:val="003A126A"/>
    <w:rsid w:val="00403BBA"/>
    <w:rsid w:val="004669DD"/>
    <w:rsid w:val="0048394C"/>
    <w:rsid w:val="004A4577"/>
    <w:rsid w:val="004F1143"/>
    <w:rsid w:val="00525923"/>
    <w:rsid w:val="00571B23"/>
    <w:rsid w:val="00582233"/>
    <w:rsid w:val="005B1F41"/>
    <w:rsid w:val="00641F97"/>
    <w:rsid w:val="00646EFB"/>
    <w:rsid w:val="00694855"/>
    <w:rsid w:val="006D7277"/>
    <w:rsid w:val="00715B59"/>
    <w:rsid w:val="00740882"/>
    <w:rsid w:val="00746FD0"/>
    <w:rsid w:val="00755F20"/>
    <w:rsid w:val="007636F0"/>
    <w:rsid w:val="007900E7"/>
    <w:rsid w:val="007C47A5"/>
    <w:rsid w:val="007E72DF"/>
    <w:rsid w:val="008210B9"/>
    <w:rsid w:val="00845CA2"/>
    <w:rsid w:val="00883AD9"/>
    <w:rsid w:val="008C31E1"/>
    <w:rsid w:val="00917153"/>
    <w:rsid w:val="00922A96"/>
    <w:rsid w:val="00937E23"/>
    <w:rsid w:val="00982F48"/>
    <w:rsid w:val="009C088E"/>
    <w:rsid w:val="00A23091"/>
    <w:rsid w:val="00A54F8B"/>
    <w:rsid w:val="00AA0688"/>
    <w:rsid w:val="00AD6BEA"/>
    <w:rsid w:val="00B82B4B"/>
    <w:rsid w:val="00BA70BB"/>
    <w:rsid w:val="00BD4E1F"/>
    <w:rsid w:val="00C61899"/>
    <w:rsid w:val="00CD3997"/>
    <w:rsid w:val="00D61AD3"/>
    <w:rsid w:val="00D61B79"/>
    <w:rsid w:val="00DC790E"/>
    <w:rsid w:val="00EF6E88"/>
    <w:rsid w:val="00F26BC4"/>
    <w:rsid w:val="00F54CB4"/>
    <w:rsid w:val="00F761F6"/>
    <w:rsid w:val="00F92E17"/>
    <w:rsid w:val="00FD70C8"/>
    <w:rsid w:val="00FE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2DA1DA"/>
  <w15:chartTrackingRefBased/>
  <w15:docId w15:val="{E1364402-06AC-41DF-80B5-89B1947A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table" w:styleId="TableGrid">
    <w:name w:val="Table Grid"/>
    <w:basedOn w:val="TableNormal"/>
    <w:rsid w:val="00571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3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ourses.fit.hcmus.edu.vn/ctdb/course/view.php?id=5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groups/392715311674005/"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trello.com/b/cCezi5E5/apcs1-group05" TargetMode="External"/><Relationship Id="rId4" Type="http://schemas.openxmlformats.org/officeDocument/2006/relationships/webSettings" Target="webSettings.xml"/><Relationship Id="rId9" Type="http://schemas.openxmlformats.org/officeDocument/2006/relationships/hyperlink" Target="https://github.com/JG54264/TN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CS300\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1472</TotalTime>
  <Pages>9</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TNT</Company>
  <LinksUpToDate>false</LinksUpToDate>
  <CharactersWithSpaces>13003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TNT</dc:subject>
  <dc:creator>HP</dc:creator>
  <cp:keywords/>
  <dc:description/>
  <cp:lastModifiedBy>HP</cp:lastModifiedBy>
  <cp:revision>14</cp:revision>
  <cp:lastPrinted>1899-12-31T17:00:00Z</cp:lastPrinted>
  <dcterms:created xsi:type="dcterms:W3CDTF">2019-11-05T09:12:00Z</dcterms:created>
  <dcterms:modified xsi:type="dcterms:W3CDTF">2019-11-18T16:19:00Z</dcterms:modified>
</cp:coreProperties>
</file>